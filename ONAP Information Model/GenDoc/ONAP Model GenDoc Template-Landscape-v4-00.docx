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41C" w:rsidRPr="00981701" w:rsidRDefault="00F1041C" w:rsidP="002245FB">
      <w:pPr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</w:pPr>
      <w:r w:rsidRPr="0055000B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 xml:space="preserve">This template </w:t>
      </w:r>
      <w:r w:rsidR="00900E85" w:rsidRPr="0055000B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 xml:space="preserve">navigates the UML model package by package.                                                          </w:t>
      </w:r>
      <w:r w:rsidRPr="0055000B">
        <w:rPr>
          <w:lang w:val="en-GB"/>
        </w:rPr>
        <w:t xml:space="preserve"> </w:t>
      </w:r>
      <w:r w:rsidR="002245FB" w:rsidRPr="0055000B">
        <w:rPr>
          <w:lang w:val="en-GB"/>
        </w:rPr>
        <w:t xml:space="preserve">       </w:t>
      </w:r>
      <w:r w:rsidRPr="0055000B">
        <w:rPr>
          <w:lang w:val="en-GB"/>
        </w:rPr>
        <w:t xml:space="preserve"> </w:t>
      </w:r>
      <w:r w:rsidR="002456A0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&lt;drop</w:t>
      </w:r>
      <w:r w:rsidR="002456A0" w:rsidRPr="00981701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>/&gt;</w:t>
      </w:r>
      <w:r w:rsidRPr="00981701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 xml:space="preserve">           </w:t>
      </w:r>
      <w:r w:rsidR="002456A0" w:rsidRPr="00981701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 xml:space="preserve">                            </w:t>
      </w:r>
    </w:p>
    <w:p w:rsidR="002456A0" w:rsidRPr="0055000B" w:rsidRDefault="002456A0" w:rsidP="002456A0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r w:rsidRPr="0055000B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 xml:space="preserve">This template is Letter 8.5”x 11” (21.59 cm * 27.94cm), </w:t>
      </w:r>
      <w:r w:rsidR="00611336" w:rsidRPr="0055000B">
        <w:rPr>
          <w:rFonts w:ascii="Times New Roman" w:eastAsia="Times New Roman" w:hAnsi="Times New Roman" w:cs="Times New Roman"/>
          <w:b/>
          <w:color w:val="7030A0"/>
          <w:sz w:val="20"/>
          <w:szCs w:val="20"/>
          <w:lang w:val="en-GB"/>
        </w:rPr>
        <w:t>Landscape</w:t>
      </w:r>
      <w:r w:rsidRPr="0055000B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 xml:space="preserve"> Orientation                                      </w:t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&lt;drop/&gt;</w:t>
      </w:r>
    </w:p>
    <w:p w:rsidR="002456A0" w:rsidRPr="0055000B" w:rsidRDefault="002456A0" w:rsidP="002456A0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r w:rsidRPr="0055000B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>This template will display only the model elements that are packages or that are within packages</w:t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.      &lt;drop/&gt;</w:t>
      </w:r>
    </w:p>
    <w:p w:rsidR="00DE6F8E" w:rsidRPr="0055000B" w:rsidRDefault="00DE6F8E" w:rsidP="00DE6F8E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All the text in red is comments and won</w:t>
      </w:r>
      <w:r w:rsidR="000241E9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'</w:t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 xml:space="preserve">t appear in the output. Do not remove the drop end-of-line. </w:t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  <w:t>&lt;drop/&gt;</w:t>
      </w:r>
    </w:p>
    <w:p w:rsidR="00DE6F8E" w:rsidRPr="0055000B" w:rsidRDefault="00DE6F8E" w:rsidP="00DE6F8E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 xml:space="preserve">Three parameters need to be set to use this template: </w:t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  <w:t>&lt;drop/&gt;</w:t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</w:p>
    <w:p w:rsidR="00DE6F8E" w:rsidRPr="0055000B" w:rsidRDefault="00DE6F8E" w:rsidP="00DE6F8E">
      <w:pPr>
        <w:numPr>
          <w:ilvl w:val="0"/>
          <w:numId w:val="1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proofErr w:type="spellStart"/>
      <w:r w:rsidRPr="0055000B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>model_name</w:t>
      </w:r>
      <w:proofErr w:type="spellEnd"/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: change the name to that of the papyrus model file</w:t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  <w:t>&lt;drop/&gt;</w:t>
      </w:r>
    </w:p>
    <w:p w:rsidR="00590FC3" w:rsidRPr="0055000B" w:rsidRDefault="00590FC3" w:rsidP="00590FC3">
      <w:pPr>
        <w:numPr>
          <w:ilvl w:val="1"/>
          <w:numId w:val="1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r w:rsidRPr="0055000B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>e</w:t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.g., Common, Infrastructure, Party, Resource, Service, Vnf</w:t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  <w:t>&lt;drop/&gt;</w:t>
      </w:r>
    </w:p>
    <w:p w:rsidR="00DE6F8E" w:rsidRPr="0055000B" w:rsidRDefault="004E1ECC" w:rsidP="00DE6F8E">
      <w:pPr>
        <w:numPr>
          <w:ilvl w:val="0"/>
          <w:numId w:val="1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proofErr w:type="spellStart"/>
      <w:r w:rsidRPr="0055000B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>output_doc_name</w:t>
      </w:r>
      <w:proofErr w:type="spellEnd"/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 xml:space="preserve">: </w:t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 xml:space="preserve">change if so desired                 </w:t>
      </w:r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 xml:space="preserve"> </w:t>
      </w:r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  <w:t>&lt;drop/&gt;</w:t>
      </w:r>
    </w:p>
    <w:p w:rsidR="00DE6F8E" w:rsidRPr="0055000B" w:rsidRDefault="004E1ECC" w:rsidP="00DE6F8E">
      <w:pPr>
        <w:numPr>
          <w:ilvl w:val="0"/>
          <w:numId w:val="1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proofErr w:type="spellStart"/>
      <w:r w:rsidRPr="0055000B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>output_folder</w:t>
      </w:r>
      <w:proofErr w:type="spellEnd"/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: set to desired value</w:t>
      </w:r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  <w:t>&lt;drop/&gt;</w:t>
      </w:r>
    </w:p>
    <w:p w:rsidR="00DE6F8E" w:rsidRPr="0055000B" w:rsidRDefault="00DE6F8E" w:rsidP="00DE6F8E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 xml:space="preserve">Only change text in </w:t>
      </w:r>
      <w:r w:rsidRPr="0055000B">
        <w:rPr>
          <w:rFonts w:ascii="Times New Roman" w:eastAsia="Times New Roman" w:hAnsi="Times New Roman" w:cs="Times New Roman"/>
          <w:b/>
          <w:color w:val="C45911" w:themeColor="accent2" w:themeShade="BF"/>
          <w:sz w:val="20"/>
          <w:szCs w:val="20"/>
          <w:lang w:val="en-GB"/>
        </w:rPr>
        <w:t>brown</w:t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 xml:space="preserve"> below.</w:t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  <w:t>&lt;drop/&gt;</w:t>
      </w:r>
    </w:p>
    <w:p w:rsidR="00DE6F8E" w:rsidRPr="0055000B" w:rsidRDefault="0012335E" w:rsidP="00DE6F8E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 xml:space="preserve">The generated documentation will be in the doc folder in the eclipse workspace project folder                       </w:t>
      </w:r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&lt;drop/&gt;</w:t>
      </w:r>
    </w:p>
    <w:p w:rsidR="0012335E" w:rsidRPr="0055000B" w:rsidRDefault="0012335E" w:rsidP="00DE6F8E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Within Eclipse,  if necessary, refresh (F5 key) the project folder after generation of the document from the template.   &lt;drop/&gt;</w:t>
      </w:r>
    </w:p>
    <w:p w:rsidR="00DE6F8E" w:rsidRPr="0055000B" w:rsidRDefault="00981701" w:rsidP="00DE6F8E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FF0000"/>
          <w:sz w:val="20"/>
          <w:szCs w:val="20"/>
        </w:rPr>
      </w:pPr>
      <w:r>
        <w:rPr>
          <w:rFonts w:ascii="Times New Roman" w:eastAsia="Calibri" w:hAnsi="Times New Roman" w:cs="Times New Roman"/>
          <w:color w:val="FF0000"/>
          <w:sz w:val="20"/>
          <w:szCs w:val="20"/>
        </w:rPr>
        <w:t xml:space="preserve">After using </w:t>
      </w:r>
      <w:proofErr w:type="spellStart"/>
      <w:r>
        <w:rPr>
          <w:rFonts w:ascii="Times New Roman" w:eastAsia="Calibri" w:hAnsi="Times New Roman" w:cs="Times New Roman"/>
          <w:color w:val="FF0000"/>
          <w:sz w:val="20"/>
          <w:szCs w:val="20"/>
        </w:rPr>
        <w:t>Gendoc</w:t>
      </w:r>
      <w:proofErr w:type="spellEnd"/>
      <w:r>
        <w:rPr>
          <w:rFonts w:ascii="Times New Roman" w:eastAsia="Calibri" w:hAnsi="Times New Roman" w:cs="Times New Roman"/>
          <w:color w:val="FF0000"/>
          <w:sz w:val="20"/>
          <w:szCs w:val="20"/>
        </w:rPr>
        <w:t xml:space="preserve">, open the produced MSWord document and do Ctrl-A followed by F9 to update all the table and figure caption </w:t>
      </w:r>
      <w:proofErr w:type="gramStart"/>
      <w:r>
        <w:rPr>
          <w:rFonts w:ascii="Times New Roman" w:eastAsia="Calibri" w:hAnsi="Times New Roman" w:cs="Times New Roman"/>
          <w:color w:val="FF0000"/>
          <w:sz w:val="20"/>
          <w:szCs w:val="20"/>
        </w:rPr>
        <w:t>numbers.</w:t>
      </w:r>
      <w:r w:rsidR="00DE6F8E"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>&lt;</w:t>
      </w:r>
      <w:proofErr w:type="gramEnd"/>
      <w:r w:rsidR="00DE6F8E"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>drop/&gt;</w:t>
      </w:r>
    </w:p>
    <w:p w:rsidR="00981701" w:rsidRPr="0055000B" w:rsidRDefault="00DE6F8E" w:rsidP="00DE6F8E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FF0000"/>
          <w:sz w:val="20"/>
          <w:szCs w:val="20"/>
        </w:rPr>
      </w:pP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>Note that commands that do not result in text being printed are in purple. Text and commands that cau</w:t>
      </w:r>
      <w:r w:rsidR="00CE1E6E"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 xml:space="preserve">se print are in </w:t>
      </w:r>
      <w:proofErr w:type="gramStart"/>
      <w:r w:rsidR="00CE1E6E"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 xml:space="preserve">black  </w:t>
      </w: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>&lt;</w:t>
      </w:r>
      <w:proofErr w:type="gramEnd"/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>drop/&gt;</w:t>
      </w:r>
    </w:p>
    <w:p w:rsidR="005B7E58" w:rsidRPr="0055000B" w:rsidRDefault="005B7E58" w:rsidP="005B7E58">
      <w:pPr>
        <w:rPr>
          <w:rFonts w:ascii="Consolas" w:hAnsi="Consolas"/>
          <w:color w:val="7030A0"/>
          <w:sz w:val="20"/>
        </w:rPr>
      </w:pPr>
      <w:r w:rsidRPr="0055000B">
        <w:rPr>
          <w:rFonts w:ascii="Consolas" w:hAnsi="Consolas"/>
          <w:color w:val="7030A0"/>
          <w:sz w:val="20"/>
        </w:rPr>
        <w:t>&lt;config services='</w:t>
      </w:r>
      <w:proofErr w:type="spellStart"/>
      <w:r w:rsidRPr="0055000B">
        <w:rPr>
          <w:rFonts w:ascii="Consolas" w:hAnsi="Consolas"/>
          <w:color w:val="7030A0"/>
          <w:sz w:val="20"/>
        </w:rPr>
        <w:t>TagFileBuffer</w:t>
      </w:r>
      <w:proofErr w:type="spellEnd"/>
      <w:r w:rsidRPr="0055000B">
        <w:rPr>
          <w:rFonts w:ascii="Consolas" w:hAnsi="Consolas"/>
          <w:color w:val="7030A0"/>
          <w:sz w:val="20"/>
        </w:rPr>
        <w:t>'&gt;&lt;drop/&gt;</w:t>
      </w:r>
    </w:p>
    <w:p w:rsidR="005B7E58" w:rsidRPr="0055000B" w:rsidRDefault="005B7E58" w:rsidP="005B7E58">
      <w:pPr>
        <w:rPr>
          <w:rFonts w:ascii="Consolas" w:hAnsi="Consolas"/>
          <w:color w:val="7030A0"/>
          <w:sz w:val="20"/>
        </w:rPr>
      </w:pPr>
      <w:r w:rsidRPr="0055000B">
        <w:rPr>
          <w:rFonts w:ascii="Consolas" w:hAnsi="Consolas"/>
          <w:color w:val="7030A0"/>
          <w:sz w:val="20"/>
        </w:rPr>
        <w:t>&lt;param key='</w:t>
      </w:r>
      <w:proofErr w:type="spellStart"/>
      <w:r w:rsidRPr="0055000B">
        <w:rPr>
          <w:rFonts w:ascii="Consolas" w:hAnsi="Consolas"/>
          <w:color w:val="7030A0"/>
          <w:sz w:val="20"/>
        </w:rPr>
        <w:t>model_name</w:t>
      </w:r>
      <w:proofErr w:type="spellEnd"/>
      <w:r w:rsidRPr="0055000B">
        <w:rPr>
          <w:rFonts w:ascii="Consolas" w:hAnsi="Consolas"/>
          <w:color w:val="7030A0"/>
          <w:sz w:val="20"/>
        </w:rPr>
        <w:t>' value='</w:t>
      </w:r>
      <w:r w:rsidR="004D09CD">
        <w:rPr>
          <w:rFonts w:ascii="Consolas" w:hAnsi="Consolas"/>
          <w:color w:val="833C0B" w:themeColor="accent2" w:themeShade="80"/>
          <w:sz w:val="20"/>
        </w:rPr>
        <w:t>Common</w:t>
      </w:r>
      <w:r w:rsidRPr="0055000B">
        <w:rPr>
          <w:rFonts w:ascii="Consolas" w:hAnsi="Consolas"/>
          <w:color w:val="7030A0"/>
          <w:sz w:val="20"/>
        </w:rPr>
        <w:t>'/&gt;&lt;drop/&gt;</w:t>
      </w:r>
    </w:p>
    <w:p w:rsidR="008D3D71" w:rsidRPr="0055000B" w:rsidRDefault="008D3D71" w:rsidP="005B7E58">
      <w:pPr>
        <w:rPr>
          <w:rFonts w:ascii="Consolas" w:hAnsi="Consolas"/>
          <w:color w:val="7030A0"/>
          <w:sz w:val="20"/>
        </w:rPr>
      </w:pPr>
      <w:r w:rsidRPr="0055000B">
        <w:rPr>
          <w:rFonts w:ascii="Consolas" w:hAnsi="Consolas"/>
          <w:color w:val="7030A0"/>
          <w:sz w:val="20"/>
        </w:rPr>
        <w:t>&lt;param key='</w:t>
      </w:r>
      <w:proofErr w:type="spellStart"/>
      <w:r w:rsidRPr="0055000B">
        <w:rPr>
          <w:rFonts w:ascii="Consolas" w:hAnsi="Consolas"/>
          <w:color w:val="7030A0"/>
          <w:sz w:val="20"/>
        </w:rPr>
        <w:t>output_doc_name</w:t>
      </w:r>
      <w:proofErr w:type="spellEnd"/>
      <w:r w:rsidRPr="0055000B">
        <w:rPr>
          <w:rFonts w:ascii="Consolas" w:hAnsi="Consolas"/>
          <w:color w:val="7030A0"/>
          <w:sz w:val="20"/>
        </w:rPr>
        <w:t>' value='${</w:t>
      </w:r>
      <w:proofErr w:type="spellStart"/>
      <w:r w:rsidRPr="0055000B">
        <w:rPr>
          <w:rFonts w:ascii="Consolas" w:hAnsi="Consolas"/>
          <w:color w:val="7030A0"/>
          <w:sz w:val="20"/>
        </w:rPr>
        <w:t>model_name</w:t>
      </w:r>
      <w:proofErr w:type="spellEnd"/>
      <w:r w:rsidRPr="0055000B">
        <w:rPr>
          <w:rFonts w:ascii="Consolas" w:hAnsi="Consolas"/>
          <w:color w:val="7030A0"/>
          <w:sz w:val="20"/>
        </w:rPr>
        <w:t>}Model</w:t>
      </w:r>
      <w:r w:rsidR="00832218" w:rsidRPr="0055000B">
        <w:rPr>
          <w:rFonts w:ascii="Consolas" w:hAnsi="Consolas"/>
          <w:color w:val="7030A0"/>
          <w:sz w:val="20"/>
        </w:rPr>
        <w:t>-${date}</w:t>
      </w:r>
      <w:r w:rsidRPr="0055000B">
        <w:rPr>
          <w:rFonts w:ascii="Consolas" w:hAnsi="Consolas"/>
          <w:color w:val="7030A0"/>
          <w:sz w:val="20"/>
        </w:rPr>
        <w:t>.docx'/&gt;&lt;drop/&gt;</w:t>
      </w:r>
    </w:p>
    <w:p w:rsidR="005B7E58" w:rsidRPr="0055000B" w:rsidRDefault="005B7E58" w:rsidP="005B7E58">
      <w:pPr>
        <w:rPr>
          <w:rFonts w:ascii="Consolas" w:hAnsi="Consolas"/>
          <w:color w:val="7030A0"/>
          <w:sz w:val="20"/>
        </w:rPr>
      </w:pPr>
      <w:r w:rsidRPr="0055000B">
        <w:rPr>
          <w:rFonts w:ascii="Consolas" w:hAnsi="Consolas"/>
          <w:color w:val="7030A0"/>
          <w:sz w:val="20"/>
        </w:rPr>
        <w:t>&lt;param key='</w:t>
      </w:r>
      <w:proofErr w:type="spellStart"/>
      <w:r w:rsidRPr="0055000B">
        <w:rPr>
          <w:rFonts w:ascii="Consolas" w:hAnsi="Consolas"/>
          <w:color w:val="7030A0"/>
          <w:sz w:val="20"/>
        </w:rPr>
        <w:t>output_folder</w:t>
      </w:r>
      <w:proofErr w:type="spellEnd"/>
      <w:r w:rsidRPr="0055000B">
        <w:rPr>
          <w:rFonts w:ascii="Consolas" w:hAnsi="Consolas"/>
          <w:color w:val="7030A0"/>
          <w:sz w:val="20"/>
        </w:rPr>
        <w:t>' value=</w:t>
      </w:r>
      <w:r w:rsidRPr="0055000B">
        <w:rPr>
          <w:rFonts w:ascii="Consolas" w:hAnsi="Consolas"/>
          <w:color w:val="833C0B" w:themeColor="accent2" w:themeShade="80"/>
          <w:sz w:val="20"/>
        </w:rPr>
        <w:t>’c:\users\</w:t>
      </w:r>
      <w:r w:rsidR="006021B5" w:rsidRPr="0055000B">
        <w:rPr>
          <w:rFonts w:ascii="Consolas" w:hAnsi="Consolas"/>
          <w:color w:val="833C0B" w:themeColor="accent2" w:themeShade="80"/>
          <w:sz w:val="20"/>
        </w:rPr>
        <w:t>ag7127\</w:t>
      </w:r>
      <w:proofErr w:type="spellStart"/>
      <w:r w:rsidR="006021B5" w:rsidRPr="0055000B">
        <w:rPr>
          <w:rFonts w:ascii="Consolas" w:hAnsi="Consolas"/>
          <w:color w:val="833C0B" w:themeColor="accent2" w:themeShade="80"/>
          <w:sz w:val="20"/>
        </w:rPr>
        <w:t>gendoc</w:t>
      </w:r>
      <w:proofErr w:type="spellEnd"/>
      <w:r w:rsidRPr="0055000B">
        <w:rPr>
          <w:rFonts w:ascii="Consolas" w:hAnsi="Consolas"/>
          <w:color w:val="7030A0"/>
          <w:sz w:val="20"/>
        </w:rPr>
        <w:t>'/&gt;&lt;drop/&gt;</w:t>
      </w:r>
    </w:p>
    <w:p w:rsidR="005B7E58" w:rsidRPr="0055000B" w:rsidRDefault="005B7E58" w:rsidP="005B7E58">
      <w:pPr>
        <w:rPr>
          <w:rFonts w:ascii="Consolas" w:hAnsi="Consolas"/>
          <w:color w:val="7030A0"/>
          <w:sz w:val="20"/>
        </w:rPr>
      </w:pPr>
      <w:r w:rsidRPr="0055000B">
        <w:rPr>
          <w:rFonts w:ascii="Consolas" w:hAnsi="Consolas"/>
          <w:color w:val="7030A0"/>
          <w:sz w:val="20"/>
        </w:rPr>
        <w:t>&lt;output path='${</w:t>
      </w:r>
      <w:proofErr w:type="spellStart"/>
      <w:r w:rsidRPr="0055000B">
        <w:rPr>
          <w:rFonts w:ascii="Consolas" w:hAnsi="Consolas"/>
          <w:color w:val="7030A0"/>
          <w:sz w:val="20"/>
        </w:rPr>
        <w:t>output_folder</w:t>
      </w:r>
      <w:proofErr w:type="spellEnd"/>
      <w:r w:rsidRPr="0055000B">
        <w:rPr>
          <w:rFonts w:ascii="Consolas" w:hAnsi="Consolas"/>
          <w:color w:val="7030A0"/>
          <w:sz w:val="20"/>
        </w:rPr>
        <w:t>}/${</w:t>
      </w:r>
      <w:proofErr w:type="spellStart"/>
      <w:r w:rsidRPr="0055000B">
        <w:rPr>
          <w:rFonts w:ascii="Consolas" w:hAnsi="Consolas"/>
          <w:color w:val="7030A0"/>
          <w:sz w:val="20"/>
        </w:rPr>
        <w:t>output_doc_name</w:t>
      </w:r>
      <w:proofErr w:type="spellEnd"/>
      <w:r w:rsidRPr="0055000B">
        <w:rPr>
          <w:rFonts w:ascii="Consolas" w:hAnsi="Consolas"/>
          <w:color w:val="7030A0"/>
          <w:sz w:val="20"/>
        </w:rPr>
        <w:t>}'/&gt;&lt;drop/&gt;</w:t>
      </w:r>
    </w:p>
    <w:p w:rsidR="005B7E58" w:rsidRPr="0055000B" w:rsidRDefault="005B7E58" w:rsidP="005B7E58">
      <w:pPr>
        <w:rPr>
          <w:rFonts w:ascii="Consolas" w:hAnsi="Consolas"/>
          <w:color w:val="7030A0"/>
          <w:sz w:val="20"/>
        </w:rPr>
      </w:pPr>
      <w:r w:rsidRPr="0055000B">
        <w:rPr>
          <w:rFonts w:ascii="Consolas" w:hAnsi="Consolas"/>
          <w:color w:val="7030A0"/>
          <w:sz w:val="20"/>
        </w:rPr>
        <w:t>&lt;/config&gt;&lt;drop/&gt;</w:t>
      </w:r>
    </w:p>
    <w:p w:rsidR="00B40345" w:rsidRPr="0055000B" w:rsidRDefault="00B40345" w:rsidP="004A3AEB">
      <w:pPr>
        <w:rPr>
          <w:color w:val="7030A0"/>
        </w:rPr>
      </w:pPr>
      <w:r w:rsidRPr="0055000B">
        <w:rPr>
          <w:color w:val="7030A0"/>
        </w:rPr>
        <w:t>&lt;context model=</w:t>
      </w:r>
      <w:r w:rsidR="000241E9" w:rsidRPr="0055000B">
        <w:rPr>
          <w:color w:val="7030A0"/>
        </w:rPr>
        <w:t>'</w:t>
      </w:r>
      <w:r w:rsidRPr="0055000B">
        <w:rPr>
          <w:color w:val="7030A0"/>
        </w:rPr>
        <w:t>${</w:t>
      </w:r>
      <w:proofErr w:type="spellStart"/>
      <w:r w:rsidRPr="0055000B">
        <w:rPr>
          <w:color w:val="7030A0"/>
        </w:rPr>
        <w:t>project_loc</w:t>
      </w:r>
      <w:proofErr w:type="spellEnd"/>
      <w:r w:rsidRPr="0055000B">
        <w:rPr>
          <w:color w:val="7030A0"/>
        </w:rPr>
        <w:t>}/${</w:t>
      </w:r>
      <w:proofErr w:type="spellStart"/>
      <w:r w:rsidRPr="0055000B">
        <w:rPr>
          <w:color w:val="7030A0"/>
        </w:rPr>
        <w:t>model_name</w:t>
      </w:r>
      <w:proofErr w:type="spellEnd"/>
      <w:r w:rsidRPr="0055000B">
        <w:rPr>
          <w:color w:val="7030A0"/>
        </w:rPr>
        <w:t>}</w:t>
      </w:r>
      <w:r w:rsidR="005B7E58" w:rsidRPr="0055000B">
        <w:rPr>
          <w:color w:val="7030A0"/>
        </w:rPr>
        <w:t>.</w:t>
      </w:r>
      <w:proofErr w:type="spellStart"/>
      <w:r w:rsidR="005B7E58" w:rsidRPr="0055000B">
        <w:rPr>
          <w:color w:val="7030A0"/>
        </w:rPr>
        <w:t>uml</w:t>
      </w:r>
      <w:proofErr w:type="spellEnd"/>
      <w:r w:rsidR="000241E9" w:rsidRPr="0055000B">
        <w:rPr>
          <w:color w:val="7030A0"/>
        </w:rPr>
        <w:t>'</w:t>
      </w:r>
      <w:r w:rsidRPr="0055000B">
        <w:rPr>
          <w:color w:val="7030A0"/>
        </w:rPr>
        <w:t xml:space="preserve"> element=</w:t>
      </w:r>
      <w:r w:rsidR="000241E9" w:rsidRPr="0055000B">
        <w:rPr>
          <w:color w:val="7030A0"/>
        </w:rPr>
        <w:t>'</w:t>
      </w:r>
      <w:r w:rsidRPr="0055000B">
        <w:rPr>
          <w:color w:val="7030A0"/>
        </w:rPr>
        <w:t>{0}</w:t>
      </w:r>
      <w:r w:rsidR="000241E9" w:rsidRPr="0055000B">
        <w:rPr>
          <w:color w:val="7030A0"/>
        </w:rPr>
        <w:t>'</w:t>
      </w:r>
      <w:r w:rsidRPr="0055000B">
        <w:rPr>
          <w:color w:val="7030A0"/>
        </w:rPr>
        <w:t xml:space="preserve"> </w:t>
      </w:r>
      <w:proofErr w:type="spellStart"/>
      <w:r w:rsidRPr="0055000B">
        <w:rPr>
          <w:color w:val="7030A0"/>
        </w:rPr>
        <w:t>importedBundles</w:t>
      </w:r>
      <w:proofErr w:type="spellEnd"/>
      <w:r w:rsidRPr="0055000B">
        <w:rPr>
          <w:color w:val="7030A0"/>
        </w:rPr>
        <w:t>=</w:t>
      </w:r>
      <w:r w:rsidR="000241E9" w:rsidRPr="0055000B">
        <w:rPr>
          <w:color w:val="7030A0"/>
        </w:rPr>
        <w:t>'</w:t>
      </w:r>
      <w:proofErr w:type="spellStart"/>
      <w:r w:rsidR="000074E0" w:rsidRPr="0055000B">
        <w:rPr>
          <w:color w:val="7030A0"/>
        </w:rPr>
        <w:t>commons;</w:t>
      </w:r>
      <w:r w:rsidRPr="0055000B">
        <w:rPr>
          <w:color w:val="7030A0"/>
        </w:rPr>
        <w:t>gmf;papyrus</w:t>
      </w:r>
      <w:proofErr w:type="spellEnd"/>
      <w:r w:rsidR="000241E9" w:rsidRPr="0055000B">
        <w:rPr>
          <w:color w:val="7030A0"/>
        </w:rPr>
        <w:t>'</w:t>
      </w:r>
      <w:r w:rsidRPr="0055000B">
        <w:rPr>
          <w:color w:val="7030A0"/>
        </w:rPr>
        <w:t xml:space="preserve"> </w:t>
      </w:r>
      <w:proofErr w:type="spellStart"/>
      <w:r w:rsidRPr="0055000B">
        <w:rPr>
          <w:color w:val="7030A0"/>
        </w:rPr>
        <w:t>searchMetamodels</w:t>
      </w:r>
      <w:proofErr w:type="spellEnd"/>
      <w:r w:rsidRPr="0055000B">
        <w:rPr>
          <w:color w:val="7030A0"/>
        </w:rPr>
        <w:t>=</w:t>
      </w:r>
      <w:r w:rsidR="000241E9" w:rsidRPr="0055000B">
        <w:rPr>
          <w:color w:val="7030A0"/>
        </w:rPr>
        <w:t>'</w:t>
      </w:r>
      <w:r w:rsidRPr="0055000B">
        <w:rPr>
          <w:color w:val="7030A0"/>
        </w:rPr>
        <w:t>true</w:t>
      </w:r>
      <w:r w:rsidR="000241E9" w:rsidRPr="0055000B">
        <w:rPr>
          <w:color w:val="7030A0"/>
        </w:rPr>
        <w:t>'</w:t>
      </w:r>
      <w:r w:rsidRPr="0055000B">
        <w:rPr>
          <w:color w:val="7030A0"/>
        </w:rPr>
        <w:t>/&gt;&lt;drop/&gt;</w:t>
      </w:r>
    </w:p>
    <w:p w:rsidR="00E925C1" w:rsidRPr="0055000B" w:rsidRDefault="006B7C76" w:rsidP="00E925C1">
      <w:pPr>
        <w:rPr>
          <w:color w:val="7030A0"/>
        </w:rPr>
      </w:pPr>
      <w:r w:rsidRPr="0055000B">
        <w:rPr>
          <w:color w:val="7030A0"/>
        </w:rPr>
        <w:t>&lt;</w:t>
      </w:r>
      <w:proofErr w:type="spellStart"/>
      <w:r w:rsidRPr="0055000B">
        <w:rPr>
          <w:color w:val="7030A0"/>
        </w:rPr>
        <w:t>gendoc</w:t>
      </w:r>
      <w:proofErr w:type="spellEnd"/>
      <w:r w:rsidRPr="0055000B">
        <w:rPr>
          <w:color w:val="7030A0"/>
        </w:rPr>
        <w:t>&gt;&lt;drop/&gt;</w:t>
      </w:r>
    </w:p>
    <w:p w:rsidR="00E925C1" w:rsidRPr="0055000B" w:rsidRDefault="00E925C1" w:rsidP="00E925C1">
      <w:pPr>
        <w:pStyle w:val="Cover"/>
        <w:rPr>
          <w:sz w:val="56"/>
        </w:rPr>
      </w:pPr>
      <w:r w:rsidRPr="0055000B">
        <w:rPr>
          <w:sz w:val="56"/>
        </w:rPr>
        <w:t>ONAP Information Model</w:t>
      </w:r>
      <w:r w:rsidRPr="0055000B">
        <w:rPr>
          <w:sz w:val="56"/>
        </w:rPr>
        <w:br/>
        <w:t>[</w:t>
      </w:r>
      <w:proofErr w:type="spellStart"/>
      <w:r w:rsidRPr="0055000B">
        <w:rPr>
          <w:sz w:val="56"/>
        </w:rPr>
        <w:t>gGet</w:t>
      </w:r>
      <w:proofErr w:type="spellEnd"/>
      <w:r w:rsidRPr="0055000B">
        <w:rPr>
          <w:sz w:val="56"/>
        </w:rPr>
        <w:t>('</w:t>
      </w:r>
      <w:proofErr w:type="spellStart"/>
      <w:r w:rsidRPr="0055000B">
        <w:rPr>
          <w:sz w:val="56"/>
        </w:rPr>
        <w:t>model_name</w:t>
      </w:r>
      <w:proofErr w:type="spellEnd"/>
      <w:r w:rsidRPr="0055000B">
        <w:rPr>
          <w:sz w:val="56"/>
        </w:rPr>
        <w:t>')/]</w:t>
      </w:r>
    </w:p>
    <w:p w:rsidR="00E925C1" w:rsidRPr="0055000B" w:rsidRDefault="00E925C1" w:rsidP="00E925C1">
      <w:pPr>
        <w:pStyle w:val="Titlesubtitle"/>
      </w:pPr>
    </w:p>
    <w:p w:rsidR="00E925C1" w:rsidRPr="0055000B" w:rsidRDefault="00E925C1" w:rsidP="00E925C1">
      <w:pPr>
        <w:pStyle w:val="Titlesubtitle"/>
      </w:pPr>
    </w:p>
    <w:p w:rsidR="00E925C1" w:rsidRPr="0055000B" w:rsidRDefault="00E925C1" w:rsidP="00E925C1">
      <w:pPr>
        <w:pStyle w:val="Titlesubtitle"/>
      </w:pPr>
    </w:p>
    <w:p w:rsidR="00E925C1" w:rsidRPr="0055000B" w:rsidRDefault="00E925C1" w:rsidP="00E925C1">
      <w:pPr>
        <w:pStyle w:val="Titlesubtitle"/>
      </w:pPr>
    </w:p>
    <w:p w:rsidR="00E925C1" w:rsidRPr="0055000B" w:rsidRDefault="00E925C1" w:rsidP="00E925C1">
      <w:pPr>
        <w:pStyle w:val="Titlesubtitle"/>
      </w:pPr>
    </w:p>
    <w:p w:rsidR="00E925C1" w:rsidRPr="0055000B" w:rsidRDefault="00E925C1" w:rsidP="00E925C1">
      <w:pPr>
        <w:pStyle w:val="Titlesubtitle"/>
      </w:pPr>
    </w:p>
    <w:p w:rsidR="00E925C1" w:rsidRPr="0055000B" w:rsidRDefault="00E925C1" w:rsidP="00E925C1">
      <w:pPr>
        <w:pStyle w:val="Default"/>
        <w:rPr>
          <w:rFonts w:ascii="Calibri" w:eastAsia="Times New Roman" w:hAnsi="Calibri" w:cs="Calibri"/>
          <w:i/>
          <w:color w:val="auto"/>
          <w:sz w:val="20"/>
          <w:szCs w:val="20"/>
          <w:lang w:val="en-GB"/>
        </w:rPr>
      </w:pPr>
      <w:r w:rsidRPr="0055000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This document was generated on [</w:t>
      </w:r>
      <w:proofErr w:type="spellStart"/>
      <w:r w:rsidRPr="0055000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gGet</w:t>
      </w:r>
      <w:proofErr w:type="spellEnd"/>
      <w:r w:rsidRPr="0055000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('date'</w:t>
      </w:r>
      <w:proofErr w:type="gramStart"/>
      <w:r w:rsidRPr="0055000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).</w:t>
      </w:r>
      <w:proofErr w:type="spellStart"/>
      <w:r w:rsidRPr="0055000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oclAsType</w:t>
      </w:r>
      <w:proofErr w:type="spellEnd"/>
      <w:proofErr w:type="gramEnd"/>
      <w:r w:rsidRPr="0055000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(St</w:t>
      </w:r>
      <w:r w:rsidR="00F63B3F" w:rsidRPr="0055000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ring).substring(1,10)/]</w:t>
      </w:r>
      <w:r w:rsidRPr="0055000B">
        <w:rPr>
          <w:rFonts w:ascii="Calibri" w:eastAsia="Times New Roman" w:hAnsi="Calibri" w:cs="Calibri"/>
          <w:color w:val="auto"/>
          <w:sz w:val="20"/>
          <w:szCs w:val="20"/>
          <w:lang w:val="en-GB"/>
        </w:rPr>
        <w:t xml:space="preserve"> by “ONAP Model </w:t>
      </w:r>
      <w:proofErr w:type="spellStart"/>
      <w:r w:rsidRPr="0055000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GenDoc</w:t>
      </w:r>
      <w:proofErr w:type="spellEnd"/>
      <w:r w:rsidRPr="0055000B">
        <w:rPr>
          <w:rFonts w:ascii="Calibri" w:eastAsia="Times New Roman" w:hAnsi="Calibri" w:cs="Calibri"/>
          <w:color w:val="auto"/>
          <w:sz w:val="20"/>
          <w:szCs w:val="20"/>
          <w:lang w:val="en-GB"/>
        </w:rPr>
        <w:t xml:space="preserve"> Template” version </w:t>
      </w:r>
      <w:r w:rsidR="00EF0CB8">
        <w:rPr>
          <w:rFonts w:ascii="Calibri" w:eastAsia="Times New Roman" w:hAnsi="Calibri" w:cs="Calibri"/>
          <w:color w:val="auto"/>
          <w:sz w:val="20"/>
          <w:szCs w:val="20"/>
          <w:lang w:val="en-GB"/>
        </w:rPr>
        <w:t>4.00</w:t>
      </w:r>
    </w:p>
    <w:p w:rsidR="00E925C1" w:rsidRPr="0055000B" w:rsidRDefault="00E925C1" w:rsidP="00E925C1">
      <w:pPr>
        <w:rPr>
          <w:rFonts w:ascii="Calibri" w:hAnsi="Calibri"/>
          <w:i/>
          <w:sz w:val="20"/>
          <w:lang w:val="en-GB"/>
        </w:rPr>
      </w:pPr>
      <w:r w:rsidRPr="0055000B">
        <w:rPr>
          <w:rFonts w:ascii="Calibri" w:hAnsi="Calibri"/>
          <w:i/>
          <w:sz w:val="20"/>
          <w:lang w:val="en-GB"/>
        </w:rPr>
        <w:br w:type="page"/>
      </w:r>
    </w:p>
    <w:p w:rsidR="0012335E" w:rsidRPr="0055000B" w:rsidRDefault="0012335E" w:rsidP="002D072F">
      <w:pPr>
        <w:rPr>
          <w:b/>
          <w:bCs/>
        </w:rPr>
      </w:pPr>
    </w:p>
    <w:p w:rsidR="002D072F" w:rsidRPr="0055000B" w:rsidRDefault="002D072F" w:rsidP="008957FD">
      <w:pPr>
        <w:pStyle w:val="Heading1"/>
        <w:rPr>
          <w:lang w:val="en-GB"/>
        </w:rPr>
      </w:pPr>
      <w:r w:rsidRPr="0055000B">
        <w:rPr>
          <w:lang w:val="en-GB"/>
        </w:rPr>
        <w:t>Introduction</w:t>
      </w:r>
    </w:p>
    <w:p w:rsidR="002D072F" w:rsidRPr="0055000B" w:rsidRDefault="002D072F" w:rsidP="002D072F">
      <w:pPr>
        <w:rPr>
          <w:lang w:val="en-GB"/>
        </w:rPr>
      </w:pPr>
    </w:p>
    <w:p w:rsidR="002D072F" w:rsidRPr="0055000B" w:rsidRDefault="002D072F" w:rsidP="002D072F">
      <w:pPr>
        <w:rPr>
          <w:lang w:val="en-GB"/>
        </w:rPr>
      </w:pPr>
      <w:r w:rsidRPr="0055000B">
        <w:rPr>
          <w:lang w:val="en-GB"/>
        </w:rPr>
        <w:t xml:space="preserve">This document contains the Word presentation of the model generated from </w:t>
      </w:r>
      <w:r w:rsidR="00E925C1" w:rsidRPr="0055000B">
        <w:rPr>
          <w:lang w:val="en-GB"/>
        </w:rPr>
        <w:t xml:space="preserve">the ONAP </w:t>
      </w:r>
      <w:r w:rsidRPr="0055000B">
        <w:rPr>
          <w:lang w:val="en-GB"/>
        </w:rPr>
        <w:t>Eclipse Papyrus UML</w:t>
      </w:r>
      <w:r w:rsidR="00E925C1" w:rsidRPr="0055000B">
        <w:rPr>
          <w:lang w:val="en-GB"/>
        </w:rPr>
        <w:t xml:space="preserve"> Information model </w:t>
      </w:r>
      <w:r w:rsidRPr="0055000B">
        <w:rPr>
          <w:lang w:val="en-GB"/>
        </w:rPr>
        <w:t xml:space="preserve"> using </w:t>
      </w:r>
      <w:proofErr w:type="spellStart"/>
      <w:r w:rsidRPr="0055000B">
        <w:rPr>
          <w:lang w:val="en-GB"/>
        </w:rPr>
        <w:t>gendoc</w:t>
      </w:r>
      <w:proofErr w:type="spellEnd"/>
      <w:r w:rsidRPr="0055000B">
        <w:rPr>
          <w:lang w:val="en-GB"/>
        </w:rPr>
        <w:t>.  This format is provided to assist the reader that does not use UML or has no access to UML tools.</w:t>
      </w:r>
    </w:p>
    <w:p w:rsidR="002D072F" w:rsidRPr="0055000B" w:rsidRDefault="002D072F" w:rsidP="002D072F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 xml:space="preserve">Add specific text related to your contribution here that you would like to see in the output document </w:t>
      </w: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ab/>
        <w:t>&lt;drop/&gt;</w:t>
      </w:r>
    </w:p>
    <w:p w:rsidR="00292509" w:rsidRPr="0055000B" w:rsidRDefault="006B7C76" w:rsidP="00A23849">
      <w:pPr>
        <w:rPr>
          <w:color w:val="7030A0"/>
        </w:rPr>
      </w:pPr>
      <w:r w:rsidRPr="0055000B">
        <w:rPr>
          <w:color w:val="7030A0"/>
        </w:rPr>
        <w:t>&lt;/</w:t>
      </w:r>
      <w:proofErr w:type="spellStart"/>
      <w:r w:rsidRPr="0055000B">
        <w:rPr>
          <w:color w:val="7030A0"/>
        </w:rPr>
        <w:t>gendoc</w:t>
      </w:r>
      <w:proofErr w:type="spellEnd"/>
      <w:r w:rsidRPr="0055000B">
        <w:rPr>
          <w:color w:val="7030A0"/>
        </w:rPr>
        <w:t>&gt;&lt;drop/&gt;</w:t>
      </w:r>
    </w:p>
    <w:p w:rsidR="006B7C76" w:rsidRPr="0055000B" w:rsidRDefault="006B7C76" w:rsidP="00A23849">
      <w:pPr>
        <w:rPr>
          <w:lang w:val="en-GB"/>
        </w:rPr>
      </w:pPr>
    </w:p>
    <w:p w:rsidR="001A2916" w:rsidRPr="0055000B" w:rsidRDefault="001A2916" w:rsidP="00A23849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># Main display routine 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gendoc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&gt;&lt;drop/&gt;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[for (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p:Package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| 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self.ownedElement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-&gt;filter(Package)-&gt;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sortedBy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(name))]&lt;drop/&gt;</w:t>
      </w:r>
    </w:p>
    <w:p w:rsidR="006B7C76" w:rsidRPr="0055000B" w:rsidRDefault="006B7C76" w:rsidP="00613F39">
      <w:pPr>
        <w:pStyle w:val="Heading1"/>
      </w:pPr>
      <w:r w:rsidRPr="0055000B">
        <w:t>[p.name/]</w:t>
      </w:r>
    </w:p>
    <w:p w:rsidR="006B7C76" w:rsidRPr="0055000B" w:rsidRDefault="006B7C76" w:rsidP="006B7C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p.displayInfo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(3)/]&lt;drop/&gt;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[for (p2:Package | 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p.ownedElement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-&gt;filter(Package)-&gt;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sortedBy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(name))]&lt;drop/&gt;</w:t>
      </w:r>
    </w:p>
    <w:p w:rsidR="006B7C76" w:rsidRPr="0055000B" w:rsidRDefault="006B7C76" w:rsidP="00BC6C44">
      <w:pPr>
        <w:pStyle w:val="Heading2"/>
      </w:pPr>
      <w:r w:rsidRPr="0055000B">
        <w:t>[p2.name/]</w:t>
      </w:r>
    </w:p>
    <w:p w:rsidR="006B7C76" w:rsidRPr="0055000B" w:rsidRDefault="006B7C76" w:rsidP="006B7C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[p2.displayInfo(4)/]&lt;drop/&gt;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[for (p3:Package | p2.ownedElement-&gt;filter(Package)-&gt;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sortedBy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(name))]&lt;drop/&gt;</w:t>
      </w:r>
    </w:p>
    <w:p w:rsidR="006B7C76" w:rsidRPr="0055000B" w:rsidRDefault="006B7C76" w:rsidP="00613F39">
      <w:pPr>
        <w:pStyle w:val="Heading3"/>
        <w:rPr>
          <w:sz w:val="22"/>
          <w:szCs w:val="22"/>
        </w:rPr>
      </w:pPr>
      <w:r w:rsidRPr="0055000B">
        <w:t>[p3.name/]</w:t>
      </w:r>
    </w:p>
    <w:p w:rsidR="006B7C76" w:rsidRPr="0055000B" w:rsidRDefault="006B7C76" w:rsidP="006B7C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[p3.displayInfo(5)/]&lt;drop/&gt;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[for (p4:Package | p3.ownedElement-&gt;filter(Package)-&gt;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sortedBy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(name))]&lt;drop/&gt;</w:t>
      </w:r>
    </w:p>
    <w:p w:rsidR="006B7C76" w:rsidRPr="0055000B" w:rsidRDefault="006B7C76" w:rsidP="00BC6C44">
      <w:pPr>
        <w:pStyle w:val="Heading4"/>
      </w:pPr>
      <w:r w:rsidRPr="0055000B">
        <w:t>[p4.name</w:t>
      </w:r>
      <w:r w:rsidR="00722938" w:rsidRPr="0055000B">
        <w:t>/</w:t>
      </w:r>
      <w:r w:rsidRPr="0055000B">
        <w:t>]</w:t>
      </w:r>
    </w:p>
    <w:p w:rsidR="006B7C76" w:rsidRPr="0055000B" w:rsidRDefault="006B7C76" w:rsidP="006B7C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[p</w:t>
      </w:r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4.displayInfo</w:t>
      </w:r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(6)/]&lt;drop/&gt;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[for (p5:Package | p4.ownedElement-&gt;filter(Package)-&gt;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sortedBy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(name))]&lt;drop/&gt;</w:t>
      </w:r>
    </w:p>
    <w:p w:rsidR="006B7C76" w:rsidRPr="0055000B" w:rsidRDefault="006B7C76" w:rsidP="00BC6C44">
      <w:pPr>
        <w:pStyle w:val="Heading5"/>
      </w:pPr>
      <w:r w:rsidRPr="0055000B">
        <w:t>[p5.name</w:t>
      </w:r>
      <w:r w:rsidR="00722938" w:rsidRPr="0055000B">
        <w:t>/</w:t>
      </w:r>
      <w:r w:rsidRPr="0055000B">
        <w:t>]</w:t>
      </w:r>
    </w:p>
    <w:p w:rsidR="006B7C76" w:rsidRPr="0055000B" w:rsidRDefault="006B7C76" w:rsidP="006B7C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[p5.displayInfo(7)/]&lt;drop/&gt;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[for (p6:Package | p5.ownedElement-&gt;filter(Package)-&gt;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sortedBy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(name))]&lt;drop/&gt;</w:t>
      </w:r>
    </w:p>
    <w:p w:rsidR="006B7C76" w:rsidRPr="0055000B" w:rsidRDefault="006B7C76" w:rsidP="00613F39">
      <w:pPr>
        <w:pStyle w:val="Heading6"/>
      </w:pPr>
      <w:r w:rsidRPr="0055000B">
        <w:t>[p6.name</w:t>
      </w:r>
      <w:r w:rsidR="00722938" w:rsidRPr="0055000B">
        <w:t>/</w:t>
      </w:r>
      <w:r w:rsidRPr="0055000B">
        <w:t>]</w:t>
      </w:r>
    </w:p>
    <w:p w:rsidR="006B7C76" w:rsidRPr="0055000B" w:rsidRDefault="006B7C76" w:rsidP="006B7C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[p</w:t>
      </w:r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6.displayInfo</w:t>
      </w:r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(8)/]&lt;drop/&gt;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[for (p7:Package | p6.ownedElement-&gt;filter(Package)-&gt;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sortedBy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(name))]&lt;drop/&gt;</w:t>
      </w:r>
    </w:p>
    <w:p w:rsidR="006B7C76" w:rsidRPr="0055000B" w:rsidRDefault="006B7C76" w:rsidP="00BC6C44">
      <w:pPr>
        <w:pStyle w:val="Heading7"/>
      </w:pPr>
      <w:r w:rsidRPr="0055000B">
        <w:t>[p7.name</w:t>
      </w:r>
      <w:r w:rsidR="00722938" w:rsidRPr="0055000B">
        <w:t>/</w:t>
      </w:r>
      <w:r w:rsidRPr="0055000B">
        <w:t>]</w:t>
      </w:r>
    </w:p>
    <w:p w:rsidR="006B7C76" w:rsidRPr="0055000B" w:rsidRDefault="006B7C76" w:rsidP="006B7C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[p7.displayInfo(9)/]&lt;drop/&gt;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</w:p>
    <w:p w:rsidR="006B7C76" w:rsidRPr="0055000B" w:rsidRDefault="006B7C76" w:rsidP="006B7C76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>#End level 7 header loop&lt;drop/&gt;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</w:t>
      </w:r>
      <w:proofErr w:type="gram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for]&lt;</w:t>
      </w:r>
      <w:proofErr w:type="gram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6B7C76" w:rsidRPr="0055000B" w:rsidRDefault="006B7C76" w:rsidP="006B7C76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>#End level 6 header loop&lt;drop/&gt;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[/for]&lt;drop/&gt;</w:t>
      </w:r>
    </w:p>
    <w:p w:rsidR="006B7C76" w:rsidRPr="0055000B" w:rsidRDefault="006B7C76" w:rsidP="006B7C76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>#End level 5 header loop&lt;drop/&gt;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[/for]&lt;drop/&gt;</w:t>
      </w:r>
    </w:p>
    <w:p w:rsidR="006B7C76" w:rsidRPr="0055000B" w:rsidRDefault="006B7C76" w:rsidP="006B7C76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>#End level 4 header loop&lt;drop/&gt;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lastRenderedPageBreak/>
        <w:t>[/</w:t>
      </w:r>
      <w:proofErr w:type="gram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for]&lt;</w:t>
      </w:r>
      <w:proofErr w:type="gram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6B7C76" w:rsidRPr="0055000B" w:rsidRDefault="006B7C76" w:rsidP="006B7C76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>#End level 3 header loop&lt;drop/&gt;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[/for]&lt;drop/&gt;</w:t>
      </w:r>
    </w:p>
    <w:p w:rsidR="006B7C76" w:rsidRPr="0055000B" w:rsidRDefault="006B7C76" w:rsidP="006B7C76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>#End level 2 header loop&lt;drop/&gt;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</w:t>
      </w:r>
      <w:proofErr w:type="gram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for]&lt;</w:t>
      </w:r>
      <w:proofErr w:type="gram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6B7C76" w:rsidRPr="0055000B" w:rsidRDefault="006B7C76" w:rsidP="006B7C76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>#End level 1 header loop&lt;drop/&gt;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[/for]&lt;drop/&gt;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&lt;/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gendoc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&gt;&lt;drop/&gt;</w:t>
      </w:r>
    </w:p>
    <w:p w:rsidR="006B7C76" w:rsidRPr="0055000B" w:rsidRDefault="001A2916" w:rsidP="006B7C76">
      <w:pPr>
        <w:rPr>
          <w:rStyle w:val="SubtleEmphasis"/>
          <w:i w:val="0"/>
          <w:iCs w:val="0"/>
          <w:color w:val="7030A0"/>
        </w:rPr>
      </w:pP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># End main display routine &lt;drop/&gt;</w:t>
      </w:r>
    </w:p>
    <w:p w:rsidR="006B7C76" w:rsidRPr="0055000B" w:rsidRDefault="006B7C76" w:rsidP="00314D2D">
      <w:pPr>
        <w:pStyle w:val="Heading1"/>
        <w:rPr>
          <w:rStyle w:val="SubtleEmphasis"/>
          <w:i w:val="0"/>
          <w:iCs w:val="0"/>
        </w:rPr>
      </w:pPr>
      <w:r w:rsidRPr="0055000B">
        <w:rPr>
          <w:rStyle w:val="SubtleEmphasis"/>
        </w:rPr>
        <w:t>Display text with headers fragment &lt;drop/&gt;</w:t>
      </w:r>
    </w:p>
    <w:p w:rsidR="00AA72AB" w:rsidRPr="0055000B" w:rsidRDefault="00AA72AB" w:rsidP="00AA72AB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>Display text using the header of the level provided</w:t>
      </w: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ab/>
      </w: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ab/>
      </w: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ab/>
      </w: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ab/>
      </w: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ab/>
      </w: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ab/>
        <w:t>&lt;drop/&gt;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&lt;fragment name=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displayText</w:t>
      </w:r>
      <w:proofErr w:type="spellEnd"/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importedBundles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commons;gmf;papyrus</w:t>
      </w:r>
      <w:proofErr w:type="spellEnd"/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&gt;&lt;drop/&gt; 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arg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name=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element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type=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uml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::Element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/&gt;&lt;drop/&gt;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arg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name=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text1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type=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String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/&gt;&lt;drop/&gt;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arg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name=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text2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type=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String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/&gt;&lt;drop/&gt;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arg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name=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level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type=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Integer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/&gt;&lt;drop/&gt;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[if (level =2</w:t>
      </w:r>
      <w:proofErr w:type="gram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)]&lt;</w:t>
      </w:r>
      <w:proofErr w:type="gram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AA72AB" w:rsidRPr="0055000B" w:rsidRDefault="00AA72AB" w:rsidP="00AA72AB">
      <w:pPr>
        <w:pStyle w:val="Heading2"/>
      </w:pPr>
      <w:r w:rsidRPr="0055000B">
        <w:t>[text1/] [text2/]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</w:t>
      </w:r>
      <w:proofErr w:type="gram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if]&lt;</w:t>
      </w:r>
      <w:proofErr w:type="gram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[if (level =3)]&lt;drop/&gt;</w:t>
      </w:r>
    </w:p>
    <w:p w:rsidR="00AA72AB" w:rsidRPr="0055000B" w:rsidRDefault="00AA72AB" w:rsidP="00AA72AB">
      <w:pPr>
        <w:pStyle w:val="Heading3"/>
      </w:pPr>
      <w:r w:rsidRPr="0055000B">
        <w:t>[text1/] [text2/]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</w:t>
      </w:r>
      <w:proofErr w:type="gram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if]&lt;</w:t>
      </w:r>
      <w:proofErr w:type="gram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[if (level =4)]&lt;drop/&gt;</w:t>
      </w:r>
    </w:p>
    <w:p w:rsidR="00AA72AB" w:rsidRPr="0055000B" w:rsidRDefault="00AA72AB" w:rsidP="00AA72AB">
      <w:pPr>
        <w:pStyle w:val="Heading4"/>
      </w:pPr>
      <w:r w:rsidRPr="0055000B">
        <w:t>[text1/] [text2/]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[/if]&lt;drop/&gt;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[if (level =5</w:t>
      </w:r>
      <w:proofErr w:type="gram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)]&lt;</w:t>
      </w:r>
      <w:proofErr w:type="gram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AA72AB" w:rsidRPr="0055000B" w:rsidRDefault="00AA72AB" w:rsidP="00AA72AB">
      <w:pPr>
        <w:pStyle w:val="Heading5"/>
      </w:pPr>
      <w:r w:rsidRPr="0055000B">
        <w:t>[text1/] [text2/]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[/if]&lt;drop/&gt;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[if (level =6</w:t>
      </w:r>
      <w:proofErr w:type="gram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)]&lt;</w:t>
      </w:r>
      <w:proofErr w:type="gram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AA72AB" w:rsidRPr="0055000B" w:rsidRDefault="00AA72AB" w:rsidP="00AA72AB">
      <w:pPr>
        <w:pStyle w:val="Heading6"/>
      </w:pPr>
      <w:r w:rsidRPr="0055000B">
        <w:t>[text1/] [text2/]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</w:t>
      </w:r>
      <w:proofErr w:type="gram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if]&lt;</w:t>
      </w:r>
      <w:proofErr w:type="gram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[if (level =7)]&lt;drop/&gt;</w:t>
      </w:r>
    </w:p>
    <w:p w:rsidR="00AA72AB" w:rsidRPr="0055000B" w:rsidRDefault="00AA72AB" w:rsidP="00AA72AB">
      <w:pPr>
        <w:pStyle w:val="Heading7"/>
      </w:pPr>
      <w:r w:rsidRPr="0055000B">
        <w:t>[text1/] [text2/]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[/if]&lt;drop/&gt;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[if (level &gt;7</w:t>
      </w:r>
      <w:proofErr w:type="gram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)]&lt;</w:t>
      </w:r>
      <w:proofErr w:type="gram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AA72AB" w:rsidRPr="0055000B" w:rsidRDefault="00AA72AB" w:rsidP="00AA72AB">
      <w:pPr>
        <w:rPr>
          <w:rFonts w:ascii="Arial" w:hAnsi="Arial" w:cs="Arial"/>
          <w:b/>
        </w:rPr>
      </w:pPr>
      <w:r w:rsidRPr="0055000B">
        <w:rPr>
          <w:rFonts w:ascii="Arial" w:hAnsi="Arial" w:cs="Arial"/>
          <w:b/>
        </w:rPr>
        <w:t>[text1/] [text2/]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[/if]&lt;drop/&gt;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&lt;/fragment&gt;&lt;drop/&gt;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</w:p>
    <w:p w:rsidR="006B7C76" w:rsidRPr="0055000B" w:rsidRDefault="006B7C76" w:rsidP="00314D2D">
      <w:pPr>
        <w:pStyle w:val="Heading1"/>
        <w:rPr>
          <w:rFonts w:eastAsia="Times New Roman"/>
          <w:lang w:val="en-GB"/>
        </w:rPr>
      </w:pPr>
      <w:r w:rsidRPr="0055000B">
        <w:rPr>
          <w:rFonts w:eastAsia="Times New Roman"/>
          <w:lang w:val="en-GB"/>
        </w:rPr>
        <w:t>Display single element attributes fragment &lt;drop/&gt;</w:t>
      </w:r>
    </w:p>
    <w:p w:rsidR="006B7C76" w:rsidRPr="0055000B" w:rsidRDefault="006B7C76" w:rsidP="006B7C7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 xml:space="preserve">Display the attributes of a single element (class, notification, datatype). </w:t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ab/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ab/>
        <w:t>&lt;drop/&gt;</w:t>
      </w:r>
    </w:p>
    <w:p w:rsidR="006B7C76" w:rsidRPr="0055000B" w:rsidRDefault="006B7C76" w:rsidP="006B7C7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 xml:space="preserve">Element is the element for which attributes will be displayed. </w:t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ab/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ab/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ab/>
        <w:t>&lt;drop/&gt;</w:t>
      </w:r>
    </w:p>
    <w:p w:rsidR="006B7C76" w:rsidRPr="0055000B" w:rsidRDefault="006B7C76" w:rsidP="006B7C7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>Base is the original class. If B inherits from A, to display all attributes of B,</w:t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ab/>
        <w:t>&lt;drop/&gt;</w:t>
      </w:r>
    </w:p>
    <w:p w:rsidR="006B7C76" w:rsidRPr="0055000B" w:rsidRDefault="006B7C76" w:rsidP="006B7C76">
      <w:pPr>
        <w:rPr>
          <w:rFonts w:ascii="Times New Roman" w:hAnsi="Times New Roman" w:cs="Times New Roman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>the fragment will be called twice: first element=base=B, element=A, base=B</w:t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ab/>
        <w:t xml:space="preserve">&lt;drop/&gt; 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&lt;fragment name=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displaySingleElementAttributes</w:t>
      </w:r>
      <w:proofErr w:type="spellEnd"/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importedBundles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commons;gmf;papyrus</w:t>
      </w:r>
      <w:proofErr w:type="spellEnd"/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&gt;&lt;drop/&gt; 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arg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name=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element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type=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proofErr w:type="gram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uml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::</w:t>
      </w:r>
      <w:proofErr w:type="gram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Element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/&gt;&lt;drop/&gt;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arg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name=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base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type=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proofErr w:type="gram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uml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::</w:t>
      </w:r>
      <w:proofErr w:type="gram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Element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/&gt;&lt;drop/&gt;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[for (</w:t>
      </w:r>
      <w:proofErr w:type="gram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p:uml::</w:t>
      </w:r>
      <w:proofErr w:type="gram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Property|element.eContents()-&gt;filter(uml::Property))]&lt;drop/&gt;</w:t>
      </w:r>
    </w:p>
    <w:tbl>
      <w:tblPr>
        <w:tblStyle w:val="TableGrid"/>
        <w:tblW w:w="14400" w:type="dxa"/>
        <w:tblInd w:w="-5" w:type="dxa"/>
        <w:tblLayout w:type="fixed"/>
        <w:tblLook w:val="0600" w:firstRow="0" w:lastRow="0" w:firstColumn="0" w:lastColumn="0" w:noHBand="1" w:noVBand="1"/>
      </w:tblPr>
      <w:tblGrid>
        <w:gridCol w:w="2494"/>
        <w:gridCol w:w="2494"/>
        <w:gridCol w:w="1114"/>
        <w:gridCol w:w="4149"/>
        <w:gridCol w:w="4149"/>
      </w:tblGrid>
      <w:tr w:rsidR="00702C61" w:rsidRPr="0055000B" w:rsidTr="00702C61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61" w:rsidRPr="0055000B" w:rsidRDefault="00702C61">
            <w:pPr>
              <w:rPr>
                <w:lang w:val="en-GB"/>
              </w:rPr>
            </w:pPr>
            <w:r w:rsidRPr="0055000B">
              <w:rPr>
                <w:lang w:val="en-GB"/>
              </w:rPr>
              <w:t>[p.name/]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61" w:rsidRPr="0055000B" w:rsidRDefault="00702C61" w:rsidP="0019567C">
            <w:pPr>
              <w:pStyle w:val="TAL"/>
              <w:keepNext w:val="0"/>
              <w:keepLines w:val="0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[if (not (</w:t>
            </w:r>
            <w:proofErr w:type="spellStart"/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p.type.name.oclIsUndefined</w:t>
            </w:r>
            <w:proofErr w:type="spellEnd"/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()))]&lt;drop/&gt;</w:t>
            </w:r>
          </w:p>
          <w:p w:rsidR="00702C61" w:rsidRPr="0055000B" w:rsidRDefault="00702C61" w:rsidP="0019567C">
            <w:r w:rsidRPr="0055000B">
              <w:t>[</w:t>
            </w:r>
            <w:proofErr w:type="gramStart"/>
            <w:r w:rsidRPr="0055000B">
              <w:t>p.type.name</w:t>
            </w:r>
            <w:proofErr w:type="gramEnd"/>
            <w:r w:rsidRPr="0055000B">
              <w:t>/]</w:t>
            </w:r>
          </w:p>
          <w:p w:rsidR="00702C61" w:rsidRPr="0055000B" w:rsidRDefault="00702C61">
            <w:pPr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[/if]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61" w:rsidRPr="0055000B" w:rsidRDefault="00702C61">
            <w:pPr>
              <w:rPr>
                <w:rFonts w:ascii="Consolas" w:eastAsia="Times New Roman" w:hAnsi="Consolas" w:cs="Consolas"/>
                <w:color w:val="7030A0"/>
                <w:sz w:val="20"/>
                <w:szCs w:val="20"/>
                <w:lang w:val="en-GB"/>
              </w:rPr>
            </w:pP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[if(p.lower=p.upper)]</w:t>
            </w:r>
            <w:r w:rsidRPr="0055000B">
              <w:t>1</w:t>
            </w: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[else</w:t>
            </w:r>
            <w:r w:rsidRPr="0055000B">
              <w:rPr>
                <w:rFonts w:ascii="Consolas" w:hAnsi="Consolas" w:cstheme="minorHAnsi"/>
                <w:color w:val="7030A0"/>
                <w:sz w:val="16"/>
                <w:szCs w:val="16"/>
              </w:rPr>
              <w:t>]</w:t>
            </w:r>
            <w:r w:rsidRPr="0055000B">
              <w:rPr>
                <w:rFonts w:cstheme="minorHAnsi"/>
              </w:rPr>
              <w:t>[p.lower/]..</w:t>
            </w: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[if(p.upper=-1)]</w:t>
            </w:r>
            <w:r w:rsidRPr="0055000B">
              <w:t>*</w:t>
            </w: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[else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]</w:t>
            </w:r>
            <w:r w:rsidRPr="0055000B">
              <w:t>[p.upper/]</w:t>
            </w: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61" w:rsidRPr="0055000B" w:rsidRDefault="00702C61" w:rsidP="00CB00EA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[if (</w:t>
            </w:r>
            <w:proofErr w:type="spellStart"/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p.ownedComment</w:t>
            </w:r>
            <w:proofErr w:type="spellEnd"/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-&gt;</w:t>
            </w:r>
            <w:proofErr w:type="spellStart"/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notEmpty</w:t>
            </w:r>
            <w:proofErr w:type="spellEnd"/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())]&lt;drop/&gt;</w:t>
            </w:r>
          </w:p>
          <w:p w:rsidR="00702C61" w:rsidRPr="0055000B" w:rsidRDefault="00702C61" w:rsidP="00CB00EA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[for (</w:t>
            </w:r>
            <w:proofErr w:type="spellStart"/>
            <w:proofErr w:type="gramStart"/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c:Comment</w:t>
            </w:r>
            <w:proofErr w:type="spellEnd"/>
            <w:proofErr w:type="gramEnd"/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p.ownedComment</w:t>
            </w:r>
            <w:proofErr w:type="spellEnd"/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)]&lt;drop/&gt;</w:t>
            </w:r>
          </w:p>
          <w:p w:rsidR="00702C61" w:rsidRPr="0055000B" w:rsidRDefault="00702C61" w:rsidP="00CB00EA">
            <w:pPr>
              <w:pStyle w:val="TAL"/>
              <w:rPr>
                <w:rFonts w:asciiTheme="minorHAnsi" w:hAnsiTheme="minorHAnsi" w:cstheme="minorHAnsi"/>
                <w:sz w:val="22"/>
                <w:szCs w:val="22"/>
              </w:rPr>
            </w:pPr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[c._</w:t>
            </w:r>
            <w:proofErr w:type="spellStart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body.cleanAndFormat</w:t>
            </w:r>
            <w:proofErr w:type="spellEnd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()/]</w:t>
            </w:r>
          </w:p>
          <w:p w:rsidR="00702C61" w:rsidRPr="0055000B" w:rsidRDefault="00702C61" w:rsidP="00CB00EA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[/for]</w:t>
            </w:r>
          </w:p>
          <w:p w:rsidR="00702C61" w:rsidRPr="0055000B" w:rsidRDefault="00702C61" w:rsidP="00CB00EA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[/if]</w:t>
            </w:r>
          </w:p>
          <w:p w:rsidR="00702C61" w:rsidRPr="0055000B" w:rsidRDefault="00702C61" w:rsidP="002066D1">
            <w:pPr>
              <w:pStyle w:val="TAL"/>
              <w:rPr>
                <w:rFonts w:ascii="Consolas" w:hAnsi="Consolas" w:cs="Consolas"/>
                <w:color w:val="7030A0"/>
                <w:sz w:val="20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AF7" w:rsidRPr="0055000B" w:rsidRDefault="00B76AF7" w:rsidP="00B76AF7">
            <w:pPr>
              <w:rPr>
                <w:rFonts w:ascii="Consolas" w:hAnsi="Consolas"/>
                <w:color w:val="7030A0"/>
                <w:sz w:val="16"/>
                <w:szCs w:val="16"/>
              </w:rPr>
            </w:pP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[for (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st:Stereotype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p.getAppliedStereotypes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())]&lt;drop/&gt;</w:t>
            </w:r>
          </w:p>
          <w:p w:rsidR="00B76AF7" w:rsidRPr="0055000B" w:rsidRDefault="00B76AF7" w:rsidP="00B76AF7">
            <w:pPr>
              <w:pStyle w:val="TAL"/>
              <w:keepNext w:val="0"/>
              <w:keepLines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[st.name/]</w:t>
            </w:r>
          </w:p>
          <w:p w:rsidR="00B76AF7" w:rsidRPr="0055000B" w:rsidRDefault="00B76AF7" w:rsidP="00B76AF7">
            <w:pPr>
              <w:pStyle w:val="TAL"/>
              <w:keepNext w:val="0"/>
              <w:keepLines w:val="0"/>
              <w:rPr>
                <w:rFonts w:ascii="Consolas" w:hAnsi="Consolas"/>
                <w:color w:val="7030A0"/>
                <w:sz w:val="16"/>
                <w:szCs w:val="16"/>
              </w:rPr>
            </w:pP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[for(</w:t>
            </w:r>
            <w:proofErr w:type="spellStart"/>
            <w:proofErr w:type="gram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oa:Property|st.ownedAttribute</w:t>
            </w:r>
            <w:proofErr w:type="spellEnd"/>
            <w:proofErr w:type="gram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)]&lt;drop/&gt;</w:t>
            </w:r>
          </w:p>
          <w:p w:rsidR="00B76AF7" w:rsidRPr="0055000B" w:rsidRDefault="00B76AF7" w:rsidP="00856F94">
            <w:pPr>
              <w:pStyle w:val="TAL"/>
              <w:keepNext w:val="0"/>
              <w:keepLines w:val="0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 xml:space="preserve"> [if 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('attribute')]</w:t>
            </w:r>
            <w:r w:rsidRPr="0055000B">
              <w:t xml:space="preserve">AVC: </w:t>
            </w:r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[</w:t>
            </w:r>
            <w:proofErr w:type="spellStart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p.getValue</w:t>
            </w:r>
            <w:proofErr w:type="spellEnd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st</w:t>
            </w:r>
            <w:proofErr w:type="spellEnd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, oa.name).</w:t>
            </w:r>
            <w:proofErr w:type="spellStart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oclAsType</w:t>
            </w:r>
            <w:proofErr w:type="spellEnd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EnumerationLiteral</w:t>
            </w:r>
            <w:proofErr w:type="spellEnd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 xml:space="preserve">).name/] </w:t>
            </w:r>
            <w:r w:rsidRPr="0055000B">
              <w:rPr>
                <w:rFonts w:ascii="Consolas" w:hAnsi="Consolas" w:cstheme="minorHAnsi"/>
                <w:color w:val="7030A0"/>
                <w:sz w:val="16"/>
                <w:szCs w:val="16"/>
              </w:rPr>
              <w:t>[else]&lt;drop/&gt;</w:t>
            </w:r>
            <w:r w:rsidRPr="0055000B">
              <w:br/>
            </w:r>
            <w:r w:rsidRPr="0055000B">
              <w:rPr>
                <w:rFonts w:ascii="Consolas" w:hAnsi="Consolas"/>
                <w:color w:val="7030A0"/>
                <w:sz w:val="16"/>
              </w:rPr>
              <w:t>[/if]</w:t>
            </w:r>
          </w:p>
          <w:p w:rsidR="00B76AF7" w:rsidRPr="0055000B" w:rsidRDefault="00B76AF7" w:rsidP="00856F94">
            <w:pPr>
              <w:pStyle w:val="TAL"/>
              <w:keepNext w:val="0"/>
              <w:keepLines w:val="0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55000B">
              <w:rPr>
                <w:rFonts w:ascii="Consolas" w:hAnsi="Consolas"/>
                <w:color w:val="7030A0"/>
                <w:sz w:val="16"/>
              </w:rPr>
              <w:t xml:space="preserve">[if 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</w:rPr>
              <w:t>oa.name.contains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</w:rPr>
              <w:t>(‘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</w:rPr>
              <w:t>isInvariant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</w:rPr>
              <w:t>’)]</w:t>
            </w:r>
            <w:proofErr w:type="spellStart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isInvariant</w:t>
            </w:r>
            <w:proofErr w:type="spellEnd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: [</w:t>
            </w:r>
            <w:proofErr w:type="spellStart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p.getValue</w:t>
            </w:r>
            <w:proofErr w:type="spellEnd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st</w:t>
            </w:r>
            <w:proofErr w:type="spellEnd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, oa.name).</w:t>
            </w:r>
            <w:proofErr w:type="spellStart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oclAsType</w:t>
            </w:r>
            <w:proofErr w:type="spellEnd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(Boolean)/]</w:t>
            </w:r>
            <w:r w:rsidRPr="0055000B">
              <w:rPr>
                <w:rFonts w:ascii="Consolas" w:hAnsi="Consolas" w:cstheme="minorHAnsi"/>
                <w:color w:val="7030A0"/>
                <w:sz w:val="16"/>
                <w:szCs w:val="16"/>
              </w:rPr>
              <w:t>[else]&lt;drop/&gt;</w:t>
            </w:r>
            <w:r w:rsidRPr="0055000B">
              <w:rPr>
                <w:rFonts w:ascii="Consolas" w:hAnsi="Consolas" w:cstheme="minorHAnsi"/>
                <w:color w:val="7030A0"/>
                <w:sz w:val="16"/>
                <w:szCs w:val="16"/>
              </w:rPr>
              <w:br/>
              <w:t>[/if]</w:t>
            </w:r>
          </w:p>
          <w:p w:rsidR="00B76AF7" w:rsidRPr="0055000B" w:rsidRDefault="00B76AF7" w:rsidP="00856F94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('value')]</w:t>
            </w:r>
            <w:proofErr w:type="spellStart"/>
            <w:r w:rsidRPr="0055000B">
              <w:rPr>
                <w:szCs w:val="16"/>
              </w:rPr>
              <w:t>valueRange</w:t>
            </w:r>
            <w:proofErr w:type="spellEnd"/>
            <w:r w:rsidRPr="0055000B">
              <w:rPr>
                <w:szCs w:val="16"/>
              </w:rPr>
              <w:t>:</w:t>
            </w:r>
            <w:r w:rsidRPr="0055000B">
              <w:rPr>
                <w:sz w:val="16"/>
                <w:szCs w:val="16"/>
              </w:rPr>
              <w:t xml:space="preserve"> 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 xml:space="preserve">[if (not 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p.getValue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(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st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, oa.name).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oclIsUndefined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())]</w:t>
            </w:r>
            <w:r w:rsidRPr="0055000B">
              <w:rPr>
                <w:szCs w:val="16"/>
              </w:rPr>
              <w:t>[</w:t>
            </w:r>
            <w:proofErr w:type="spellStart"/>
            <w:r w:rsidRPr="0055000B">
              <w:rPr>
                <w:szCs w:val="16"/>
              </w:rPr>
              <w:t>p.getValue</w:t>
            </w:r>
            <w:proofErr w:type="spellEnd"/>
            <w:r w:rsidRPr="0055000B">
              <w:rPr>
                <w:szCs w:val="16"/>
              </w:rPr>
              <w:t>(</w:t>
            </w:r>
            <w:proofErr w:type="spellStart"/>
            <w:r w:rsidRPr="0055000B">
              <w:rPr>
                <w:szCs w:val="16"/>
              </w:rPr>
              <w:t>st</w:t>
            </w:r>
            <w:proofErr w:type="spellEnd"/>
            <w:r w:rsidRPr="0055000B">
              <w:rPr>
                <w:szCs w:val="16"/>
              </w:rPr>
              <w:t>, oa.name).</w:t>
            </w:r>
            <w:proofErr w:type="spellStart"/>
            <w:r w:rsidRPr="0055000B">
              <w:rPr>
                <w:szCs w:val="16"/>
              </w:rPr>
              <w:t>oclAsType</w:t>
            </w:r>
            <w:proofErr w:type="spellEnd"/>
            <w:r w:rsidRPr="0055000B">
              <w:rPr>
                <w:szCs w:val="16"/>
              </w:rPr>
              <w:t>(String).clean()/]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[else]</w:t>
            </w:r>
            <w:r w:rsidRPr="0055000B">
              <w:rPr>
                <w:rFonts w:cstheme="minorHAnsi"/>
                <w:color w:val="7030A0"/>
              </w:rPr>
              <w:t xml:space="preserve"> </w:t>
            </w:r>
            <w:r w:rsidRPr="0055000B">
              <w:rPr>
                <w:szCs w:val="16"/>
              </w:rPr>
              <w:t xml:space="preserve">no range constraint 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[/if] [else]&lt;drop/&gt;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br/>
              <w:t>[/if]</w:t>
            </w:r>
          </w:p>
          <w:p w:rsidR="00B76AF7" w:rsidRPr="0055000B" w:rsidRDefault="00B76AF7" w:rsidP="00856F94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('support')]</w:t>
            </w:r>
            <w:r w:rsidRPr="0055000B">
              <w:rPr>
                <w:szCs w:val="16"/>
              </w:rPr>
              <w:t>support:  [</w:t>
            </w:r>
            <w:proofErr w:type="spellStart"/>
            <w:r w:rsidRPr="0055000B">
              <w:rPr>
                <w:szCs w:val="16"/>
              </w:rPr>
              <w:t>p.getValue</w:t>
            </w:r>
            <w:proofErr w:type="spellEnd"/>
            <w:r w:rsidRPr="0055000B">
              <w:rPr>
                <w:szCs w:val="16"/>
              </w:rPr>
              <w:t>(</w:t>
            </w:r>
            <w:proofErr w:type="spellStart"/>
            <w:r w:rsidRPr="0055000B">
              <w:rPr>
                <w:szCs w:val="16"/>
              </w:rPr>
              <w:t>st</w:t>
            </w:r>
            <w:proofErr w:type="spellEnd"/>
            <w:r w:rsidRPr="0055000B">
              <w:rPr>
                <w:szCs w:val="16"/>
              </w:rPr>
              <w:t>, oa.name).</w:t>
            </w:r>
            <w:proofErr w:type="spellStart"/>
            <w:r w:rsidRPr="0055000B">
              <w:rPr>
                <w:szCs w:val="16"/>
              </w:rPr>
              <w:t>oclAsType</w:t>
            </w:r>
            <w:proofErr w:type="spellEnd"/>
            <w:r w:rsidRPr="0055000B">
              <w:rPr>
                <w:szCs w:val="16"/>
              </w:rPr>
              <w:t>(</w:t>
            </w:r>
            <w:proofErr w:type="spellStart"/>
            <w:r w:rsidRPr="0055000B">
              <w:rPr>
                <w:szCs w:val="16"/>
              </w:rPr>
              <w:t>EnumerationLiteral</w:t>
            </w:r>
            <w:proofErr w:type="spellEnd"/>
            <w:r w:rsidRPr="0055000B">
              <w:rPr>
                <w:szCs w:val="16"/>
              </w:rPr>
              <w:t xml:space="preserve">).name/] 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[else]&lt;drop/&gt;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br/>
              <w:t>[/if]</w:t>
            </w:r>
          </w:p>
          <w:p w:rsidR="00B76AF7" w:rsidRPr="0055000B" w:rsidRDefault="00B76AF7" w:rsidP="00856F94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 xml:space="preserve">('condition')][if (not 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p.getValue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(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st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, oa.name).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oclIsUndefined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())]</w:t>
            </w:r>
            <w:r w:rsidRPr="0055000B">
              <w:rPr>
                <w:szCs w:val="16"/>
              </w:rPr>
              <w:t xml:space="preserve">condition: </w:t>
            </w:r>
            <w:r w:rsidRPr="0055000B">
              <w:rPr>
                <w:szCs w:val="16"/>
              </w:rPr>
              <w:lastRenderedPageBreak/>
              <w:t>[</w:t>
            </w:r>
            <w:proofErr w:type="spellStart"/>
            <w:r w:rsidRPr="0055000B">
              <w:rPr>
                <w:szCs w:val="16"/>
              </w:rPr>
              <w:t>p.getValue</w:t>
            </w:r>
            <w:proofErr w:type="spellEnd"/>
            <w:r w:rsidRPr="0055000B">
              <w:rPr>
                <w:szCs w:val="16"/>
              </w:rPr>
              <w:t>(</w:t>
            </w:r>
            <w:proofErr w:type="spellStart"/>
            <w:r w:rsidRPr="0055000B">
              <w:rPr>
                <w:szCs w:val="16"/>
              </w:rPr>
              <w:t>st</w:t>
            </w:r>
            <w:proofErr w:type="spellEnd"/>
            <w:r w:rsidRPr="0055000B">
              <w:rPr>
                <w:szCs w:val="16"/>
              </w:rPr>
              <w:t>, oa.name).</w:t>
            </w:r>
            <w:proofErr w:type="spellStart"/>
            <w:r w:rsidRPr="0055000B">
              <w:rPr>
                <w:szCs w:val="16"/>
              </w:rPr>
              <w:t>oclAsType</w:t>
            </w:r>
            <w:proofErr w:type="spellEnd"/>
            <w:r w:rsidRPr="0055000B">
              <w:rPr>
                <w:szCs w:val="16"/>
              </w:rPr>
              <w:t xml:space="preserve">(String).clean()/] 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[else]</w:t>
            </w:r>
            <w:r w:rsidRPr="0055000B">
              <w:rPr>
                <w:color w:val="7030A0"/>
                <w:sz w:val="16"/>
                <w:szCs w:val="16"/>
              </w:rPr>
              <w:t xml:space="preserve"> 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&lt;drop/&gt;[/if] [else]&lt;drop/&gt;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br/>
              <w:t>[/if]</w:t>
            </w:r>
          </w:p>
          <w:p w:rsidR="00F52AB4" w:rsidRPr="0055000B" w:rsidRDefault="001E666B" w:rsidP="00856F94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(</w:t>
            </w:r>
            <w:r w:rsidR="0035121B" w:rsidRPr="0055000B">
              <w:rPr>
                <w:rFonts w:ascii="Consolas" w:hAnsi="Consolas"/>
                <w:color w:val="7030A0"/>
                <w:sz w:val="16"/>
                <w:szCs w:val="16"/>
              </w:rPr>
              <w:t>'state')</w:t>
            </w:r>
            <w:r w:rsidR="00702A4C" w:rsidRPr="0055000B">
              <w:rPr>
                <w:rFonts w:ascii="Consolas" w:hAnsi="Consolas"/>
                <w:color w:val="7030A0"/>
                <w:sz w:val="16"/>
                <w:szCs w:val="16"/>
              </w:rPr>
              <w:t>]</w:t>
            </w:r>
            <w:proofErr w:type="spellStart"/>
            <w:r w:rsidR="0035121B" w:rsidRPr="0055000B">
              <w:rPr>
                <w:rFonts w:cstheme="minorHAnsi"/>
                <w:szCs w:val="16"/>
              </w:rPr>
              <w:t>LifecycleState</w:t>
            </w:r>
            <w:proofErr w:type="spellEnd"/>
            <w:r w:rsidR="0035121B" w:rsidRPr="0055000B">
              <w:rPr>
                <w:rFonts w:cstheme="minorHAnsi"/>
                <w:szCs w:val="16"/>
              </w:rPr>
              <w:t>:</w:t>
            </w:r>
            <w:r w:rsidR="0035121B" w:rsidRPr="0055000B">
              <w:rPr>
                <w:rFonts w:ascii="Consolas" w:hAnsi="Consolas"/>
                <w:color w:val="7030A0"/>
                <w:sz w:val="16"/>
                <w:szCs w:val="16"/>
              </w:rPr>
              <w:t xml:space="preserve"> </w:t>
            </w:r>
            <w:r w:rsidR="0035121B" w:rsidRPr="0055000B">
              <w:rPr>
                <w:szCs w:val="16"/>
              </w:rPr>
              <w:t>[</w:t>
            </w:r>
            <w:proofErr w:type="spellStart"/>
            <w:r w:rsidR="0035121B" w:rsidRPr="0055000B">
              <w:rPr>
                <w:szCs w:val="16"/>
              </w:rPr>
              <w:t>p.getValue</w:t>
            </w:r>
            <w:proofErr w:type="spellEnd"/>
            <w:r w:rsidR="0035121B" w:rsidRPr="0055000B">
              <w:rPr>
                <w:szCs w:val="16"/>
              </w:rPr>
              <w:t>(</w:t>
            </w:r>
            <w:proofErr w:type="spellStart"/>
            <w:r w:rsidR="0035121B" w:rsidRPr="0055000B">
              <w:rPr>
                <w:szCs w:val="16"/>
              </w:rPr>
              <w:t>st</w:t>
            </w:r>
            <w:proofErr w:type="spellEnd"/>
            <w:r w:rsidR="0035121B" w:rsidRPr="0055000B">
              <w:rPr>
                <w:szCs w:val="16"/>
              </w:rPr>
              <w:t>, oa.name).</w:t>
            </w:r>
            <w:proofErr w:type="spellStart"/>
            <w:r w:rsidR="0035121B" w:rsidRPr="0055000B">
              <w:rPr>
                <w:szCs w:val="16"/>
              </w:rPr>
              <w:t>oclAsType</w:t>
            </w:r>
            <w:proofErr w:type="spellEnd"/>
            <w:r w:rsidR="0035121B" w:rsidRPr="0055000B">
              <w:rPr>
                <w:szCs w:val="16"/>
              </w:rPr>
              <w:t>(</w:t>
            </w:r>
            <w:proofErr w:type="spellStart"/>
            <w:r w:rsidR="00F06AA3" w:rsidRPr="0055000B">
              <w:rPr>
                <w:szCs w:val="16"/>
              </w:rPr>
              <w:t>EnumerationLiteral</w:t>
            </w:r>
            <w:proofErr w:type="spellEnd"/>
            <w:r w:rsidR="0035121B" w:rsidRPr="0055000B">
              <w:rPr>
                <w:szCs w:val="16"/>
              </w:rPr>
              <w:t>).</w:t>
            </w:r>
            <w:r w:rsidR="00F06AA3" w:rsidRPr="0055000B">
              <w:rPr>
                <w:szCs w:val="16"/>
              </w:rPr>
              <w:t>name</w:t>
            </w:r>
            <w:r w:rsidR="0035121B" w:rsidRPr="0055000B">
              <w:rPr>
                <w:szCs w:val="16"/>
              </w:rPr>
              <w:t>/]</w:t>
            </w:r>
            <w:r w:rsidR="0035121B" w:rsidRPr="0055000B">
              <w:rPr>
                <w:rFonts w:ascii="Consolas" w:hAnsi="Consolas"/>
                <w:color w:val="7030A0"/>
                <w:sz w:val="16"/>
                <w:szCs w:val="16"/>
              </w:rPr>
              <w:t>[else]&lt;drop/&gt;</w:t>
            </w:r>
            <w:r w:rsidR="0035121B" w:rsidRPr="0055000B">
              <w:rPr>
                <w:rFonts w:ascii="Consolas" w:hAnsi="Consolas"/>
                <w:color w:val="7030A0"/>
                <w:sz w:val="16"/>
                <w:szCs w:val="16"/>
              </w:rPr>
              <w:br/>
              <w:t>[/if]</w:t>
            </w:r>
          </w:p>
          <w:p w:rsidR="00877284" w:rsidRPr="0055000B" w:rsidRDefault="00F52AB4" w:rsidP="00856F94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('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passedByRef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 xml:space="preserve">')] [if (not 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p.getValue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(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st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, oa.name).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oclIsUndefined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())]</w:t>
            </w:r>
            <w:r w:rsidRPr="0055000B">
              <w:rPr>
                <w:rFonts w:cstheme="minorHAnsi"/>
                <w:szCs w:val="16"/>
              </w:rPr>
              <w:t>[</w:t>
            </w:r>
            <w:proofErr w:type="spellStart"/>
            <w:r w:rsidRPr="0055000B">
              <w:rPr>
                <w:rFonts w:cstheme="minorHAnsi"/>
                <w:szCs w:val="16"/>
              </w:rPr>
              <w:t>p.getValue</w:t>
            </w:r>
            <w:proofErr w:type="spellEnd"/>
            <w:r w:rsidRPr="0055000B">
              <w:rPr>
                <w:rFonts w:cstheme="minorHAnsi"/>
                <w:szCs w:val="16"/>
              </w:rPr>
              <w:t>(</w:t>
            </w:r>
            <w:proofErr w:type="spellStart"/>
            <w:r w:rsidRPr="0055000B">
              <w:rPr>
                <w:rFonts w:cstheme="minorHAnsi"/>
                <w:szCs w:val="16"/>
              </w:rPr>
              <w:t>st</w:t>
            </w:r>
            <w:proofErr w:type="spellEnd"/>
            <w:r w:rsidRPr="0055000B">
              <w:rPr>
                <w:rFonts w:cstheme="minorHAnsi"/>
                <w:szCs w:val="16"/>
              </w:rPr>
              <w:t xml:space="preserve">, </w:t>
            </w:r>
            <w:r w:rsidRPr="0055000B">
              <w:rPr>
                <w:szCs w:val="16"/>
              </w:rPr>
              <w:t>oa.name).</w:t>
            </w:r>
            <w:proofErr w:type="spellStart"/>
            <w:r w:rsidRPr="0055000B">
              <w:rPr>
                <w:szCs w:val="16"/>
              </w:rPr>
              <w:t>oclAsType</w:t>
            </w:r>
            <w:proofErr w:type="spellEnd"/>
            <w:r w:rsidRPr="0055000B">
              <w:rPr>
                <w:szCs w:val="16"/>
              </w:rPr>
              <w:t>(Boolean)/]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[else]</w:t>
            </w:r>
            <w:r w:rsidRPr="0055000B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55000B">
              <w:rPr>
                <w:szCs w:val="16"/>
              </w:rPr>
              <w:t>undefined</w:t>
            </w:r>
            <w:r w:rsidRPr="0055000B">
              <w:rPr>
                <w:sz w:val="16"/>
                <w:szCs w:val="16"/>
              </w:rPr>
              <w:t xml:space="preserve"> 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[/if][else]&lt;drop/&gt;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br/>
              <w:t>[/if]</w:t>
            </w:r>
          </w:p>
          <w:p w:rsidR="00856F94" w:rsidRPr="0055000B" w:rsidRDefault="00856F94" w:rsidP="00856F94">
            <w:pPr>
              <w:pStyle w:val="ListParagraph"/>
              <w:numPr>
                <w:ilvl w:val="0"/>
                <w:numId w:val="12"/>
              </w:numPr>
              <w:rPr>
                <w:rFonts w:ascii="Consolas" w:hAnsi="Consolas"/>
                <w:sz w:val="16"/>
                <w:szCs w:val="16"/>
              </w:rPr>
            </w:pP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 xml:space="preserve">('reference')][if (not 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p.getValue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(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st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, oa.name).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oclIsUndefined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())]</w:t>
            </w:r>
            <w:r w:rsidRPr="0055000B">
              <w:rPr>
                <w:szCs w:val="16"/>
              </w:rPr>
              <w:t>reference: [</w:t>
            </w:r>
            <w:proofErr w:type="spellStart"/>
            <w:r w:rsidRPr="0055000B">
              <w:rPr>
                <w:szCs w:val="16"/>
              </w:rPr>
              <w:t>p.getValue</w:t>
            </w:r>
            <w:proofErr w:type="spellEnd"/>
            <w:r w:rsidRPr="0055000B">
              <w:rPr>
                <w:szCs w:val="16"/>
              </w:rPr>
              <w:t>(</w:t>
            </w:r>
            <w:proofErr w:type="spellStart"/>
            <w:r w:rsidRPr="0055000B">
              <w:rPr>
                <w:szCs w:val="16"/>
              </w:rPr>
              <w:t>st</w:t>
            </w:r>
            <w:proofErr w:type="spellEnd"/>
            <w:r w:rsidRPr="0055000B">
              <w:rPr>
                <w:szCs w:val="16"/>
              </w:rPr>
              <w:t>, oa.name).oclAsType(String).clean()/]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[else]&lt;drop/&gt;[/if][else]&lt;drop/&gt;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br/>
              <w:t>[/if]</w:t>
            </w:r>
          </w:p>
          <w:p w:rsidR="00B76AF7" w:rsidRPr="0055000B" w:rsidRDefault="00B76AF7" w:rsidP="00B76AF7">
            <w:pPr>
              <w:pStyle w:val="TAL"/>
              <w:keepNext w:val="0"/>
              <w:keepLines w:val="0"/>
              <w:rPr>
                <w:rFonts w:ascii="Consolas" w:hAnsi="Consolas"/>
                <w:color w:val="7030A0"/>
                <w:sz w:val="16"/>
                <w:szCs w:val="16"/>
              </w:rPr>
            </w:pP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[/for]</w:t>
            </w:r>
          </w:p>
          <w:p w:rsidR="00702C61" w:rsidRPr="0055000B" w:rsidRDefault="00B76AF7" w:rsidP="00B76AF7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[/for]</w:t>
            </w:r>
          </w:p>
        </w:tc>
      </w:tr>
    </w:tbl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lastRenderedPageBreak/>
        <w:t>[/</w:t>
      </w:r>
      <w:proofErr w:type="gram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for]&lt;</w:t>
      </w:r>
      <w:proofErr w:type="gram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&lt;/fragment&gt;&lt;drop/&gt;</w:t>
      </w:r>
    </w:p>
    <w:p w:rsidR="008668E1" w:rsidRPr="0055000B" w:rsidRDefault="008668E1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</w:p>
    <w:p w:rsidR="008668E1" w:rsidRPr="0055000B" w:rsidRDefault="008668E1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</w:p>
    <w:p w:rsidR="008668E1" w:rsidRPr="0055000B" w:rsidRDefault="008668E1" w:rsidP="00314D2D">
      <w:pPr>
        <w:pStyle w:val="Heading1"/>
        <w:rPr>
          <w:rFonts w:eastAsia="Times New Roman"/>
          <w:lang w:val="en-GB"/>
        </w:rPr>
      </w:pPr>
      <w:r w:rsidRPr="0055000B">
        <w:rPr>
          <w:rFonts w:eastAsia="Times New Roman"/>
          <w:lang w:val="en-GB"/>
        </w:rPr>
        <w:t>Display comments fragment &lt;drop/&gt;</w:t>
      </w:r>
    </w:p>
    <w:p w:rsidR="00C22B2E" w:rsidRPr="0055000B" w:rsidRDefault="00C22B2E" w:rsidP="00C22B2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>Display all the comments of the element &lt;drop/&gt;</w:t>
      </w:r>
    </w:p>
    <w:p w:rsidR="00C22B2E" w:rsidRPr="0055000B" w:rsidRDefault="00C22B2E" w:rsidP="00C22B2E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&lt;fragment name=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displayComments</w:t>
      </w:r>
      <w:proofErr w:type="spellEnd"/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importedBundles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commons;gmf;papyrus</w:t>
      </w:r>
      <w:proofErr w:type="spellEnd"/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&gt;&lt;drop/&gt;</w:t>
      </w:r>
    </w:p>
    <w:p w:rsidR="00C22B2E" w:rsidRPr="0055000B" w:rsidRDefault="00C22B2E" w:rsidP="00C22B2E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arg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name=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e</w:t>
      </w:r>
      <w:r w:rsidR="001076CA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lement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type=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uml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::Element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/&gt;&lt;drop/&gt;</w:t>
      </w:r>
    </w:p>
    <w:p w:rsidR="00C22B2E" w:rsidRPr="0055000B" w:rsidRDefault="00C22B2E" w:rsidP="00C22B2E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[if (</w:t>
      </w:r>
      <w:proofErr w:type="spellStart"/>
      <w:proofErr w:type="gram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e</w:t>
      </w:r>
      <w:r w:rsidR="001076CA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lement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.ownedComment</w:t>
      </w:r>
      <w:proofErr w:type="spellEnd"/>
      <w:proofErr w:type="gram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-&gt;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notEmpty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())]&lt;drop/&gt;</w:t>
      </w:r>
    </w:p>
    <w:p w:rsidR="00C22B2E" w:rsidRPr="0055000B" w:rsidRDefault="00C22B2E" w:rsidP="00C22B2E">
      <w:pPr>
        <w:rPr>
          <w:rStyle w:val="Strong"/>
        </w:rPr>
      </w:pPr>
      <w:r w:rsidRPr="0055000B">
        <w:rPr>
          <w:rStyle w:val="Strong"/>
        </w:rPr>
        <w:t>Description:</w:t>
      </w:r>
    </w:p>
    <w:p w:rsidR="00C22B2E" w:rsidRPr="0055000B" w:rsidRDefault="001076CA" w:rsidP="00C22B2E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[for (description : String  |  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element</w:t>
      </w:r>
      <w:r w:rsidR="00C22B2E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.eContents</w:t>
      </w:r>
      <w:proofErr w:type="spellEnd"/>
      <w:r w:rsidR="00C22B2E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()-&gt;filter(</w:t>
      </w:r>
      <w:proofErr w:type="spellStart"/>
      <w:r w:rsidR="00C22B2E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uml</w:t>
      </w:r>
      <w:proofErr w:type="spellEnd"/>
      <w:r w:rsidR="00C22B2E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::Comment)-&gt;select(c | c.annotatedElement-&gt;includes(e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lement</w:t>
      </w:r>
      <w:r w:rsidR="00C22B2E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))._body.splitNewLine())]&lt;drop/&gt;</w:t>
      </w:r>
    </w:p>
    <w:p w:rsidR="00C22B2E" w:rsidRPr="0055000B" w:rsidRDefault="00C22B2E" w:rsidP="00C22B2E">
      <w:r w:rsidRPr="0055000B">
        <w:t>[</w:t>
      </w:r>
      <w:proofErr w:type="spellStart"/>
      <w:r w:rsidRPr="0055000B">
        <w:t>description.</w:t>
      </w:r>
      <w:r w:rsidR="002A1CEF" w:rsidRPr="0055000B">
        <w:t>cleanAndFormat</w:t>
      </w:r>
      <w:proofErr w:type="spellEnd"/>
      <w:r w:rsidR="002A1CEF" w:rsidRPr="0055000B">
        <w:t>()</w:t>
      </w:r>
      <w:r w:rsidRPr="0055000B">
        <w:t>/]</w:t>
      </w:r>
    </w:p>
    <w:p w:rsidR="00C22B2E" w:rsidRPr="0055000B" w:rsidRDefault="00C22B2E" w:rsidP="00C22B2E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</w:t>
      </w:r>
      <w:proofErr w:type="gram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for]&lt;</w:t>
      </w:r>
      <w:proofErr w:type="gram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C22B2E" w:rsidRPr="0055000B" w:rsidRDefault="00C22B2E" w:rsidP="00C22B2E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</w:t>
      </w:r>
      <w:proofErr w:type="gram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if]&lt;</w:t>
      </w:r>
      <w:proofErr w:type="gram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C22B2E" w:rsidRPr="0055000B" w:rsidRDefault="00C22B2E" w:rsidP="00C22B2E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&lt;/fragment&gt;&lt;drop/&gt;</w:t>
      </w:r>
    </w:p>
    <w:p w:rsidR="00C22B2E" w:rsidRPr="0055000B" w:rsidRDefault="00C22B2E" w:rsidP="00C22B2E">
      <w:pPr>
        <w:rPr>
          <w:color w:val="7030A0"/>
        </w:rPr>
      </w:pPr>
    </w:p>
    <w:p w:rsidR="00C22B2E" w:rsidRPr="0055000B" w:rsidRDefault="00C22B2E" w:rsidP="00C22B2E">
      <w:pPr>
        <w:rPr>
          <w:color w:val="7030A0"/>
        </w:rPr>
      </w:pPr>
    </w:p>
    <w:p w:rsidR="001076CA" w:rsidRPr="0055000B" w:rsidRDefault="001076CA" w:rsidP="00C22B2E">
      <w:pPr>
        <w:rPr>
          <w:color w:val="7030A0"/>
        </w:rPr>
      </w:pPr>
    </w:p>
    <w:p w:rsidR="001B10F1" w:rsidRPr="0055000B" w:rsidRDefault="001B10F1" w:rsidP="00C22B2E">
      <w:pPr>
        <w:rPr>
          <w:color w:val="7030A0"/>
        </w:rPr>
      </w:pPr>
    </w:p>
    <w:p w:rsidR="00C22B2E" w:rsidRPr="0055000B" w:rsidRDefault="00C22B2E" w:rsidP="00C22B2E">
      <w:pPr>
        <w:pStyle w:val="Heading1"/>
      </w:pPr>
      <w:r w:rsidRPr="0055000B">
        <w:t>Display stereotypes fragment &lt;drop/&gt;</w:t>
      </w:r>
    </w:p>
    <w:p w:rsidR="00C22B2E" w:rsidRPr="0055000B" w:rsidRDefault="00C22B2E" w:rsidP="00C22B2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>Display a list of stereotypes</w:t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ab/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ab/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ab/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ab/>
        <w:t>&lt;drop/&gt;</w:t>
      </w:r>
    </w:p>
    <w:p w:rsidR="00C22B2E" w:rsidRPr="0055000B" w:rsidRDefault="00C22B2E" w:rsidP="00C22B2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 xml:space="preserve">Used for: Package, </w:t>
      </w:r>
      <w:proofErr w:type="spellStart"/>
      <w:r w:rsidR="00786AA8" w:rsidRPr="0055000B">
        <w:rPr>
          <w:rFonts w:ascii="Times New Roman" w:hAnsi="Times New Roman" w:cs="Times New Roman"/>
          <w:color w:val="FF0000"/>
          <w:sz w:val="20"/>
          <w:szCs w:val="20"/>
        </w:rPr>
        <w:t>DataType</w:t>
      </w:r>
      <w:proofErr w:type="spellEnd"/>
      <w:r w:rsidR="00786AA8" w:rsidRPr="0055000B">
        <w:rPr>
          <w:rFonts w:ascii="Times New Roman" w:hAnsi="Times New Roman" w:cs="Times New Roman"/>
          <w:color w:val="FF0000"/>
          <w:sz w:val="20"/>
          <w:szCs w:val="20"/>
        </w:rPr>
        <w:t xml:space="preserve">, Association                   </w:t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ab/>
        <w:t>&lt;drop/&gt;</w:t>
      </w:r>
    </w:p>
    <w:p w:rsidR="00786AA8" w:rsidRPr="0055000B" w:rsidRDefault="00786AA8" w:rsidP="00C22B2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>Not used for: Class, Notification                                                 &lt;drop/&gt;</w:t>
      </w:r>
    </w:p>
    <w:p w:rsidR="00C22B2E" w:rsidRPr="0055000B" w:rsidRDefault="00C22B2E" w:rsidP="00C22B2E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&lt;fragment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displayStereotypes</w:t>
      </w:r>
      <w:proofErr w:type="spellEnd"/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importedBundles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commons;gmf;papyrus</w:t>
      </w:r>
      <w:proofErr w:type="spellEnd"/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&gt;&lt;drop/&gt; </w:t>
      </w:r>
    </w:p>
    <w:p w:rsidR="00C22B2E" w:rsidRPr="0055000B" w:rsidRDefault="00C22B2E" w:rsidP="00C22B2E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element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::Element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C22B2E" w:rsidRPr="0055000B" w:rsidRDefault="00C22B2E" w:rsidP="00C22B2E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[if (</w:t>
      </w:r>
      <w:proofErr w:type="spellStart"/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element.getAppliedStereotypes</w:t>
      </w:r>
      <w:proofErr w:type="spellEnd"/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()-&gt;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())]&lt;drop/&gt;</w:t>
      </w:r>
    </w:p>
    <w:p w:rsidR="00CD4180" w:rsidRPr="001F3A5D" w:rsidRDefault="00C22B2E" w:rsidP="00C22B2E">
      <w:pPr>
        <w:rPr>
          <w:b/>
          <w:bCs/>
        </w:rPr>
      </w:pPr>
      <w:r w:rsidRPr="0055000B">
        <w:rPr>
          <w:rStyle w:val="Strong"/>
        </w:rPr>
        <w:t>Applied Stereotypes:</w:t>
      </w:r>
      <w:bookmarkStart w:id="0" w:name="_Hlk4576244"/>
    </w:p>
    <w:p w:rsidR="00631446" w:rsidRPr="001F3A5D" w:rsidRDefault="00631446" w:rsidP="00631446">
      <w:pPr>
        <w:rPr>
          <w:rFonts w:ascii="Consolas" w:hAnsi="Consolas" w:cs="Consolas"/>
          <w:color w:val="7030A0"/>
          <w:sz w:val="20"/>
          <w:szCs w:val="20"/>
        </w:rPr>
      </w:pPr>
      <w:r w:rsidRPr="001F3A5D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proofErr w:type="gramStart"/>
      <w:r w:rsidRPr="001F3A5D">
        <w:rPr>
          <w:rFonts w:ascii="Consolas" w:hAnsi="Consolas" w:cs="Consolas"/>
          <w:color w:val="7030A0"/>
          <w:sz w:val="20"/>
          <w:szCs w:val="20"/>
        </w:rPr>
        <w:t>st:Stereotype</w:t>
      </w:r>
      <w:proofErr w:type="spellEnd"/>
      <w:proofErr w:type="gramEnd"/>
      <w:r w:rsidRPr="001F3A5D">
        <w:rPr>
          <w:rFonts w:ascii="Consolas" w:hAnsi="Consolas" w:cs="Consolas"/>
          <w:color w:val="7030A0"/>
          <w:sz w:val="20"/>
          <w:szCs w:val="20"/>
        </w:rPr>
        <w:t xml:space="preserve"> | </w:t>
      </w:r>
      <w:proofErr w:type="spellStart"/>
      <w:r w:rsidRPr="001F3A5D">
        <w:rPr>
          <w:rFonts w:ascii="Consolas" w:hAnsi="Consolas" w:cs="Consolas"/>
          <w:color w:val="7030A0"/>
          <w:sz w:val="20"/>
          <w:szCs w:val="20"/>
        </w:rPr>
        <w:t>element.getAppliedStereotypes</w:t>
      </w:r>
      <w:proofErr w:type="spellEnd"/>
      <w:r w:rsidRPr="001F3A5D">
        <w:rPr>
          <w:rFonts w:ascii="Consolas" w:hAnsi="Consolas" w:cs="Consolas"/>
          <w:color w:val="7030A0"/>
          <w:sz w:val="20"/>
          <w:szCs w:val="20"/>
        </w:rPr>
        <w:t>()-&gt;</w:t>
      </w:r>
      <w:proofErr w:type="spellStart"/>
      <w:r w:rsidRPr="001F3A5D">
        <w:rPr>
          <w:rFonts w:ascii="Consolas" w:hAnsi="Consolas" w:cs="Consolas"/>
          <w:color w:val="7030A0"/>
          <w:sz w:val="20"/>
          <w:szCs w:val="20"/>
        </w:rPr>
        <w:t>sortedBy</w:t>
      </w:r>
      <w:proofErr w:type="spellEnd"/>
      <w:r w:rsidRPr="001F3A5D">
        <w:rPr>
          <w:rFonts w:ascii="Consolas" w:hAnsi="Consolas" w:cs="Consolas"/>
          <w:color w:val="7030A0"/>
          <w:sz w:val="20"/>
          <w:szCs w:val="20"/>
        </w:rPr>
        <w:t>(name))]&lt;drop/&gt;</w:t>
      </w:r>
    </w:p>
    <w:p w:rsidR="00631446" w:rsidRPr="001F3A5D" w:rsidRDefault="00631446" w:rsidP="00631446">
      <w:pPr>
        <w:pStyle w:val="ListParagraph"/>
        <w:numPr>
          <w:ilvl w:val="0"/>
          <w:numId w:val="12"/>
        </w:numPr>
      </w:pPr>
      <w:r w:rsidRPr="001F3A5D">
        <w:t>[st.name/]</w:t>
      </w:r>
    </w:p>
    <w:p w:rsidR="00631446" w:rsidRPr="001F3A5D" w:rsidRDefault="00631446" w:rsidP="00631446">
      <w:pPr>
        <w:rPr>
          <w:rFonts w:ascii="Consolas" w:hAnsi="Consolas" w:cs="Consolas"/>
          <w:color w:val="7030A0"/>
          <w:sz w:val="20"/>
          <w:szCs w:val="20"/>
        </w:rPr>
      </w:pPr>
      <w:r w:rsidRPr="001F3A5D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proofErr w:type="gramStart"/>
      <w:r w:rsidRPr="001F3A5D">
        <w:rPr>
          <w:rFonts w:ascii="Consolas" w:hAnsi="Consolas" w:cs="Consolas"/>
          <w:color w:val="7030A0"/>
          <w:sz w:val="20"/>
          <w:szCs w:val="20"/>
        </w:rPr>
        <w:t>oa:uml</w:t>
      </w:r>
      <w:proofErr w:type="spellEnd"/>
      <w:r w:rsidRPr="001F3A5D">
        <w:rPr>
          <w:rFonts w:ascii="Consolas" w:hAnsi="Consolas" w:cs="Consolas"/>
          <w:color w:val="7030A0"/>
          <w:sz w:val="20"/>
          <w:szCs w:val="20"/>
        </w:rPr>
        <w:t>::</w:t>
      </w:r>
      <w:proofErr w:type="spellStart"/>
      <w:proofErr w:type="gramEnd"/>
      <w:r w:rsidRPr="001F3A5D">
        <w:rPr>
          <w:rFonts w:ascii="Consolas" w:hAnsi="Consolas" w:cs="Consolas"/>
          <w:color w:val="7030A0"/>
          <w:sz w:val="20"/>
          <w:szCs w:val="20"/>
        </w:rPr>
        <w:t>Property|st.ownedAttribute</w:t>
      </w:r>
      <w:proofErr w:type="spellEnd"/>
      <w:r w:rsidRPr="001F3A5D">
        <w:rPr>
          <w:rFonts w:ascii="Consolas" w:hAnsi="Consolas" w:cs="Consolas"/>
          <w:color w:val="7030A0"/>
          <w:sz w:val="20"/>
          <w:szCs w:val="20"/>
        </w:rPr>
        <w:t>)]&lt;drop/&gt;</w:t>
      </w:r>
    </w:p>
    <w:p w:rsidR="0045518D" w:rsidRPr="001F3A5D" w:rsidRDefault="0045518D" w:rsidP="0045518D">
      <w:pPr>
        <w:pStyle w:val="ListParagraph"/>
        <w:numPr>
          <w:ilvl w:val="0"/>
          <w:numId w:val="23"/>
        </w:numPr>
        <w:rPr>
          <w:rFonts w:cstheme="minorHAnsi"/>
        </w:rPr>
      </w:pPr>
      <w:r w:rsidRPr="001F3A5D">
        <w:rPr>
          <w:rFonts w:ascii="Consolas" w:hAnsi="Consolas"/>
          <w:color w:val="7030A0"/>
          <w:sz w:val="16"/>
          <w:szCs w:val="16"/>
        </w:rPr>
        <w:t xml:space="preserve">[if (not </w:t>
      </w:r>
      <w:proofErr w:type="spellStart"/>
      <w:r w:rsidRPr="001F3A5D">
        <w:rPr>
          <w:rFonts w:ascii="Consolas" w:hAnsi="Consolas"/>
          <w:color w:val="7030A0"/>
          <w:sz w:val="16"/>
          <w:szCs w:val="16"/>
        </w:rPr>
        <w:t>oa.name.startsWith</w:t>
      </w:r>
      <w:proofErr w:type="spellEnd"/>
      <w:r w:rsidRPr="001F3A5D">
        <w:rPr>
          <w:rFonts w:ascii="Consolas" w:hAnsi="Consolas"/>
          <w:color w:val="7030A0"/>
          <w:sz w:val="16"/>
          <w:szCs w:val="16"/>
        </w:rPr>
        <w:t>(‘base_’))]</w:t>
      </w:r>
      <w:r w:rsidRPr="001F3A5D">
        <w:rPr>
          <w:rFonts w:cstheme="minorHAnsi"/>
        </w:rPr>
        <w:t>[oa.name/]</w:t>
      </w:r>
      <w:r w:rsidRPr="001F3A5D">
        <w:rPr>
          <w:rFonts w:ascii="Consolas" w:hAnsi="Consolas"/>
          <w:color w:val="7030A0"/>
          <w:sz w:val="16"/>
          <w:szCs w:val="16"/>
        </w:rPr>
        <w:t xml:space="preserve">[if (not </w:t>
      </w:r>
      <w:proofErr w:type="spellStart"/>
      <w:r w:rsidRPr="001F3A5D">
        <w:rPr>
          <w:rFonts w:ascii="Consolas" w:hAnsi="Consolas"/>
          <w:color w:val="7030A0"/>
          <w:sz w:val="16"/>
          <w:szCs w:val="16"/>
        </w:rPr>
        <w:t>element.getValue</w:t>
      </w:r>
      <w:proofErr w:type="spellEnd"/>
      <w:r w:rsidRPr="001F3A5D">
        <w:rPr>
          <w:rFonts w:ascii="Consolas" w:hAnsi="Consolas"/>
          <w:color w:val="7030A0"/>
          <w:sz w:val="16"/>
          <w:szCs w:val="16"/>
        </w:rPr>
        <w:t>(</w:t>
      </w:r>
      <w:proofErr w:type="spellStart"/>
      <w:r w:rsidRPr="001F3A5D">
        <w:rPr>
          <w:rFonts w:ascii="Consolas" w:hAnsi="Consolas"/>
          <w:color w:val="7030A0"/>
          <w:sz w:val="16"/>
          <w:szCs w:val="16"/>
        </w:rPr>
        <w:t>st,oa.name</w:t>
      </w:r>
      <w:proofErr w:type="spellEnd"/>
      <w:r w:rsidRPr="001F3A5D">
        <w:rPr>
          <w:rFonts w:ascii="Consolas" w:hAnsi="Consolas"/>
          <w:color w:val="7030A0"/>
          <w:sz w:val="16"/>
          <w:szCs w:val="16"/>
        </w:rPr>
        <w:t>).</w:t>
      </w:r>
      <w:proofErr w:type="spellStart"/>
      <w:r w:rsidRPr="001F3A5D">
        <w:rPr>
          <w:rFonts w:ascii="Consolas" w:hAnsi="Consolas"/>
          <w:color w:val="7030A0"/>
          <w:sz w:val="16"/>
          <w:szCs w:val="16"/>
        </w:rPr>
        <w:t>oclIsUndefined</w:t>
      </w:r>
      <w:proofErr w:type="spellEnd"/>
      <w:r w:rsidRPr="001F3A5D">
        <w:rPr>
          <w:rFonts w:ascii="Consolas" w:hAnsi="Consolas"/>
          <w:color w:val="7030A0"/>
          <w:sz w:val="16"/>
          <w:szCs w:val="16"/>
        </w:rPr>
        <w:t>())</w:t>
      </w:r>
      <w:r w:rsidR="00EB33ED" w:rsidRPr="001F3A5D">
        <w:rPr>
          <w:rFonts w:ascii="Consolas" w:hAnsi="Consolas"/>
          <w:color w:val="7030A0"/>
          <w:sz w:val="16"/>
          <w:szCs w:val="16"/>
        </w:rPr>
        <w:t xml:space="preserve">][if </w:t>
      </w:r>
      <w:r w:rsidR="00CC00D1" w:rsidRPr="001F3A5D">
        <w:rPr>
          <w:rFonts w:ascii="Consolas" w:hAnsi="Consolas"/>
          <w:color w:val="7030A0"/>
          <w:sz w:val="16"/>
          <w:szCs w:val="16"/>
        </w:rPr>
        <w:t xml:space="preserve">( </w:t>
      </w:r>
      <w:proofErr w:type="spellStart"/>
      <w:r w:rsidR="00CC00D1" w:rsidRPr="001F3A5D">
        <w:rPr>
          <w:rFonts w:ascii="Consolas" w:hAnsi="Consolas"/>
          <w:color w:val="7030A0"/>
          <w:sz w:val="16"/>
          <w:szCs w:val="16"/>
        </w:rPr>
        <w:t>element.getValue</w:t>
      </w:r>
      <w:proofErr w:type="spellEnd"/>
      <w:r w:rsidR="00CC00D1" w:rsidRPr="001F3A5D">
        <w:rPr>
          <w:rFonts w:ascii="Consolas" w:hAnsi="Consolas"/>
          <w:color w:val="7030A0"/>
          <w:sz w:val="16"/>
          <w:szCs w:val="16"/>
        </w:rPr>
        <w:t>(</w:t>
      </w:r>
      <w:proofErr w:type="spellStart"/>
      <w:r w:rsidR="00CC00D1" w:rsidRPr="001F3A5D">
        <w:rPr>
          <w:rFonts w:ascii="Consolas" w:hAnsi="Consolas"/>
          <w:color w:val="7030A0"/>
          <w:sz w:val="16"/>
          <w:szCs w:val="16"/>
        </w:rPr>
        <w:t>st,oa.name</w:t>
      </w:r>
      <w:proofErr w:type="spellEnd"/>
      <w:r w:rsidR="00CC00D1" w:rsidRPr="001F3A5D">
        <w:rPr>
          <w:rFonts w:ascii="Consolas" w:hAnsi="Consolas"/>
          <w:color w:val="7030A0"/>
          <w:sz w:val="16"/>
          <w:szCs w:val="16"/>
        </w:rPr>
        <w:t>).</w:t>
      </w:r>
      <w:proofErr w:type="spellStart"/>
      <w:r w:rsidR="00CC00D1" w:rsidRPr="001F3A5D">
        <w:rPr>
          <w:rFonts w:ascii="Consolas" w:hAnsi="Consolas"/>
          <w:color w:val="7030A0"/>
          <w:sz w:val="16"/>
          <w:szCs w:val="16"/>
        </w:rPr>
        <w:t>oclIsTypeOf</w:t>
      </w:r>
      <w:proofErr w:type="spellEnd"/>
      <w:r w:rsidR="00CC00D1" w:rsidRPr="001F3A5D">
        <w:rPr>
          <w:rFonts w:ascii="Consolas" w:hAnsi="Consolas"/>
          <w:color w:val="7030A0"/>
          <w:sz w:val="16"/>
          <w:szCs w:val="16"/>
        </w:rPr>
        <w:t>(</w:t>
      </w:r>
      <w:proofErr w:type="spellStart"/>
      <w:r w:rsidR="00CC00D1" w:rsidRPr="001F3A5D">
        <w:rPr>
          <w:rFonts w:ascii="Consolas" w:hAnsi="Consolas"/>
          <w:color w:val="7030A0"/>
          <w:sz w:val="16"/>
          <w:szCs w:val="16"/>
        </w:rPr>
        <w:t>EnumerationLiteral</w:t>
      </w:r>
      <w:proofErr w:type="spellEnd"/>
      <w:r w:rsidR="00CC00D1" w:rsidRPr="001F3A5D">
        <w:rPr>
          <w:rFonts w:ascii="Consolas" w:hAnsi="Consolas"/>
          <w:color w:val="7030A0"/>
          <w:sz w:val="16"/>
          <w:szCs w:val="16"/>
        </w:rPr>
        <w:t>))</w:t>
      </w:r>
      <w:r w:rsidRPr="001F3A5D">
        <w:rPr>
          <w:rFonts w:ascii="Consolas" w:hAnsi="Consolas"/>
          <w:color w:val="7030A0"/>
          <w:sz w:val="16"/>
          <w:szCs w:val="16"/>
        </w:rPr>
        <w:t>]</w:t>
      </w:r>
      <w:r w:rsidRPr="001F3A5D">
        <w:rPr>
          <w:rFonts w:cstheme="minorHAnsi"/>
        </w:rPr>
        <w:t>:</w:t>
      </w:r>
      <w:r w:rsidR="00EB33ED" w:rsidRPr="001F3A5D">
        <w:rPr>
          <w:rFonts w:cstheme="minorHAnsi"/>
        </w:rPr>
        <w:t xml:space="preserve"> [element.getValue(st,oa.name).oclAsType(EnumerationLiteral).name/]</w:t>
      </w:r>
      <w:r w:rsidR="00EB33ED" w:rsidRPr="001F3A5D">
        <w:rPr>
          <w:rFonts w:ascii="Consolas" w:hAnsi="Consolas"/>
          <w:color w:val="7030A0"/>
          <w:sz w:val="16"/>
          <w:szCs w:val="16"/>
        </w:rPr>
        <w:t>[</w:t>
      </w:r>
      <w:r w:rsidR="00EB33ED" w:rsidRPr="001F3A5D">
        <w:rPr>
          <w:rFonts w:ascii="Consolas" w:hAnsi="Consolas" w:cstheme="minorHAnsi"/>
          <w:color w:val="7030A0"/>
          <w:sz w:val="16"/>
          <w:szCs w:val="16"/>
        </w:rPr>
        <w:t>else]</w:t>
      </w:r>
      <w:r w:rsidR="00255EC9" w:rsidRPr="001F3A5D">
        <w:rPr>
          <w:szCs w:val="16"/>
        </w:rPr>
        <w:t>:</w:t>
      </w:r>
      <w:r w:rsidR="00380525" w:rsidRPr="001F3A5D">
        <w:rPr>
          <w:szCs w:val="16"/>
        </w:rPr>
        <w:t xml:space="preserve"> </w:t>
      </w:r>
      <w:r w:rsidR="00255EC9" w:rsidRPr="001F3A5D">
        <w:rPr>
          <w:szCs w:val="16"/>
        </w:rPr>
        <w:t xml:space="preserve"> [</w:t>
      </w:r>
      <w:r w:rsidRPr="001F3A5D">
        <w:rPr>
          <w:szCs w:val="16"/>
        </w:rPr>
        <w:t>element.getValue(st,oa.name).toString().clean()/]</w:t>
      </w:r>
      <w:r w:rsidR="002B3D7E" w:rsidRPr="001F3A5D">
        <w:rPr>
          <w:rFonts w:ascii="Consolas" w:hAnsi="Consolas"/>
          <w:color w:val="7030A0"/>
          <w:sz w:val="16"/>
          <w:szCs w:val="16"/>
        </w:rPr>
        <w:t>[/</w:t>
      </w:r>
      <w:r w:rsidR="006C01D3" w:rsidRPr="001F3A5D">
        <w:rPr>
          <w:rFonts w:ascii="Consolas" w:hAnsi="Consolas"/>
          <w:color w:val="7030A0"/>
          <w:sz w:val="16"/>
          <w:szCs w:val="16"/>
        </w:rPr>
        <w:t>if</w:t>
      </w:r>
      <w:r w:rsidR="002B3D7E" w:rsidRPr="001F3A5D">
        <w:rPr>
          <w:rFonts w:ascii="Consolas" w:hAnsi="Consolas"/>
          <w:color w:val="7030A0"/>
          <w:sz w:val="16"/>
          <w:szCs w:val="16"/>
        </w:rPr>
        <w:t>]</w:t>
      </w:r>
      <w:r w:rsidRPr="001F3A5D">
        <w:rPr>
          <w:rFonts w:ascii="Consolas" w:hAnsi="Consolas"/>
          <w:color w:val="7030A0"/>
          <w:sz w:val="16"/>
          <w:szCs w:val="16"/>
        </w:rPr>
        <w:t>[</w:t>
      </w:r>
      <w:r w:rsidRPr="001F3A5D">
        <w:rPr>
          <w:rFonts w:ascii="Consolas" w:hAnsi="Consolas" w:cstheme="minorHAnsi"/>
          <w:color w:val="7030A0"/>
          <w:sz w:val="16"/>
          <w:szCs w:val="16"/>
        </w:rPr>
        <w:t>else]&lt;drop/&gt;[/if]</w:t>
      </w:r>
      <w:r w:rsidR="00341408" w:rsidRPr="001F3A5D">
        <w:rPr>
          <w:rFonts w:ascii="Consolas" w:hAnsi="Consolas"/>
          <w:color w:val="7030A0"/>
          <w:sz w:val="16"/>
          <w:szCs w:val="16"/>
        </w:rPr>
        <w:t>[</w:t>
      </w:r>
      <w:r w:rsidR="00341408" w:rsidRPr="001F3A5D">
        <w:rPr>
          <w:rFonts w:ascii="Consolas" w:hAnsi="Consolas" w:cstheme="minorHAnsi"/>
          <w:color w:val="7030A0"/>
          <w:sz w:val="16"/>
          <w:szCs w:val="16"/>
        </w:rPr>
        <w:t>else]</w:t>
      </w:r>
      <w:r w:rsidRPr="001F3A5D">
        <w:rPr>
          <w:rFonts w:ascii="Consolas" w:hAnsi="Consolas" w:cstheme="minorHAnsi"/>
          <w:color w:val="7030A0"/>
          <w:sz w:val="16"/>
          <w:szCs w:val="16"/>
        </w:rPr>
        <w:t>&lt;drop/&gt;[/if]</w:t>
      </w:r>
    </w:p>
    <w:p w:rsidR="00F95EB4" w:rsidRPr="001F3A5D" w:rsidRDefault="00F95EB4" w:rsidP="008F7F5A">
      <w:pPr>
        <w:rPr>
          <w:rFonts w:ascii="Consolas" w:hAnsi="Consolas" w:cs="Consolas"/>
          <w:color w:val="7030A0"/>
          <w:sz w:val="20"/>
          <w:szCs w:val="20"/>
        </w:rPr>
      </w:pPr>
      <w:r w:rsidRPr="001F3A5D">
        <w:rPr>
          <w:rFonts w:ascii="Consolas" w:hAnsi="Consolas"/>
          <w:color w:val="7030A0"/>
          <w:sz w:val="20"/>
          <w:szCs w:val="16"/>
        </w:rPr>
        <w:t>[/</w:t>
      </w:r>
      <w:proofErr w:type="gramStart"/>
      <w:r w:rsidRPr="001F3A5D">
        <w:rPr>
          <w:rFonts w:ascii="Consolas" w:hAnsi="Consolas"/>
          <w:color w:val="7030A0"/>
          <w:sz w:val="20"/>
          <w:szCs w:val="16"/>
        </w:rPr>
        <w:t>for]&lt;</w:t>
      </w:r>
      <w:proofErr w:type="gramEnd"/>
      <w:r w:rsidRPr="001F3A5D">
        <w:rPr>
          <w:rFonts w:ascii="Consolas" w:hAnsi="Consolas"/>
          <w:color w:val="7030A0"/>
          <w:sz w:val="20"/>
          <w:szCs w:val="16"/>
        </w:rPr>
        <w:t>drop/&gt;</w:t>
      </w:r>
    </w:p>
    <w:p w:rsidR="00631446" w:rsidRPr="001F3A5D" w:rsidRDefault="00631446" w:rsidP="00631446">
      <w:pPr>
        <w:rPr>
          <w:rFonts w:ascii="Consolas" w:hAnsi="Consolas" w:cs="Consolas"/>
          <w:color w:val="7030A0"/>
          <w:sz w:val="20"/>
          <w:szCs w:val="20"/>
        </w:rPr>
      </w:pPr>
      <w:r w:rsidRPr="001F3A5D">
        <w:rPr>
          <w:rFonts w:ascii="Consolas" w:hAnsi="Consolas"/>
          <w:color w:val="7030A0"/>
          <w:sz w:val="20"/>
          <w:szCs w:val="16"/>
        </w:rPr>
        <w:t>[/</w:t>
      </w:r>
      <w:proofErr w:type="gramStart"/>
      <w:r w:rsidRPr="001F3A5D">
        <w:rPr>
          <w:rFonts w:ascii="Consolas" w:hAnsi="Consolas"/>
          <w:color w:val="7030A0"/>
          <w:sz w:val="20"/>
          <w:szCs w:val="16"/>
        </w:rPr>
        <w:t>for]&lt;</w:t>
      </w:r>
      <w:proofErr w:type="gramEnd"/>
      <w:r w:rsidRPr="001F3A5D">
        <w:rPr>
          <w:rFonts w:ascii="Consolas" w:hAnsi="Consolas"/>
          <w:color w:val="7030A0"/>
          <w:sz w:val="20"/>
          <w:szCs w:val="16"/>
        </w:rPr>
        <w:t>drop/&gt;</w:t>
      </w:r>
      <w:bookmarkEnd w:id="0"/>
    </w:p>
    <w:p w:rsidR="00C22B2E" w:rsidRPr="0055000B" w:rsidRDefault="00C22B2E" w:rsidP="00C22B2E">
      <w:pPr>
        <w:rPr>
          <w:rFonts w:ascii="Consolas" w:hAnsi="Consolas" w:cs="Consolas"/>
          <w:color w:val="7030A0"/>
          <w:sz w:val="20"/>
          <w:szCs w:val="20"/>
        </w:rPr>
      </w:pPr>
      <w:r w:rsidRPr="001F3A5D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1F3A5D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Pr="001F3A5D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C22B2E" w:rsidRPr="0055000B" w:rsidRDefault="00C22B2E" w:rsidP="00C22B2E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&lt;/fragment&gt;&lt;drop/&gt;</w:t>
      </w:r>
    </w:p>
    <w:p w:rsidR="001A2916" w:rsidRPr="0055000B" w:rsidRDefault="001A2916" w:rsidP="00C22B2E">
      <w:pPr>
        <w:rPr>
          <w:rFonts w:ascii="Consolas" w:hAnsi="Consolas" w:cs="Consolas"/>
          <w:color w:val="7030A0"/>
          <w:sz w:val="20"/>
          <w:szCs w:val="20"/>
        </w:rPr>
      </w:pPr>
    </w:p>
    <w:p w:rsidR="001A2916" w:rsidRPr="0055000B" w:rsidRDefault="001A2916" w:rsidP="001A2916">
      <w:pPr>
        <w:pStyle w:val="Heading1"/>
      </w:pPr>
      <w:r w:rsidRPr="0055000B">
        <w:t>Display all attributes fragment &lt;drop/&gt;</w:t>
      </w:r>
    </w:p>
    <w:p w:rsidR="001B10F1" w:rsidRPr="0055000B" w:rsidRDefault="001B10F1" w:rsidP="001B10F1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>Display all the attribute information in a class, a notification or a datatype</w:t>
      </w:r>
      <w:r w:rsidR="002E7AD0" w:rsidRPr="0055000B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>&lt;drop/&gt;</w:t>
      </w:r>
    </w:p>
    <w:p w:rsidR="001B10F1" w:rsidRPr="0055000B" w:rsidRDefault="001B10F1" w:rsidP="001B10F1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 xml:space="preserve">It includes attributes from parents. Only two levels of parent </w:t>
      </w:r>
      <w:r w:rsidR="002E7AD0" w:rsidRPr="0055000B">
        <w:rPr>
          <w:rFonts w:ascii="Times New Roman" w:hAnsi="Times New Roman" w:cs="Times New Roman"/>
          <w:color w:val="FF0000"/>
          <w:sz w:val="20"/>
          <w:szCs w:val="20"/>
        </w:rPr>
        <w:t xml:space="preserve">are </w:t>
      </w:r>
      <w:proofErr w:type="gramStart"/>
      <w:r w:rsidRPr="0055000B">
        <w:rPr>
          <w:rFonts w:ascii="Times New Roman" w:hAnsi="Times New Roman" w:cs="Times New Roman"/>
          <w:color w:val="FF0000"/>
          <w:sz w:val="20"/>
          <w:szCs w:val="20"/>
        </w:rPr>
        <w:t xml:space="preserve">supported </w:t>
      </w:r>
      <w:r w:rsidR="002E7AD0" w:rsidRPr="0055000B">
        <w:rPr>
          <w:rFonts w:ascii="Times New Roman" w:hAnsi="Times New Roman" w:cs="Times New Roman"/>
          <w:color w:val="FF0000"/>
          <w:sz w:val="20"/>
          <w:szCs w:val="20"/>
        </w:rPr>
        <w:t>.</w:t>
      </w:r>
      <w:proofErr w:type="gramEnd"/>
      <w:r w:rsidRPr="0055000B">
        <w:rPr>
          <w:rFonts w:ascii="Times New Roman" w:hAnsi="Times New Roman" w:cs="Times New Roman"/>
          <w:color w:val="FF0000"/>
          <w:sz w:val="20"/>
          <w:szCs w:val="20"/>
        </w:rPr>
        <w:t>&lt;drop/&gt;</w:t>
      </w:r>
    </w:p>
    <w:p w:rsidR="00AD3959" w:rsidRPr="0055000B" w:rsidRDefault="001B10F1" w:rsidP="001B10F1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&lt;fragment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displayAllAttributes</w:t>
      </w:r>
      <w:proofErr w:type="spellEnd"/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importedBundles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commons;gmf</w:t>
      </w:r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;papyrus</w:t>
      </w:r>
      <w:proofErr w:type="spellEnd"/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importedFragments=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displayComments;displaySingleElementAttributes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&gt;&lt;drop/&gt;</w:t>
      </w:r>
    </w:p>
    <w:p w:rsidR="001B10F1" w:rsidRDefault="001B10F1" w:rsidP="001B10F1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element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::</w:t>
      </w:r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Element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1B10F1" w:rsidRPr="0055000B" w:rsidRDefault="001B10F1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 xml:space="preserve">if 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</w:t>
      </w:r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.eContents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()-&gt;filter(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::Property)-&gt;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()]&lt;drop/&gt;</w:t>
      </w:r>
    </w:p>
    <w:p w:rsidR="00BC71A0" w:rsidRPr="0055000B" w:rsidRDefault="002E7AD0" w:rsidP="000241E9">
      <w:pPr>
        <w:jc w:val="center"/>
        <w:rPr>
          <w:rStyle w:val="Strong"/>
        </w:rPr>
      </w:pPr>
      <w:r w:rsidRPr="0055000B">
        <w:rPr>
          <w:rStyle w:val="Strong"/>
        </w:rPr>
        <w:t xml:space="preserve">Table </w:t>
      </w:r>
      <w:r w:rsidR="00421709" w:rsidRPr="0055000B">
        <w:rPr>
          <w:rStyle w:val="Strong"/>
        </w:rPr>
        <w:fldChar w:fldCharType="begin"/>
      </w:r>
      <w:r w:rsidR="00421709" w:rsidRPr="0055000B">
        <w:rPr>
          <w:rStyle w:val="Strong"/>
        </w:rPr>
        <w:instrText xml:space="preserve"> STYLEREF 1 \s </w:instrText>
      </w:r>
      <w:r w:rsidR="00421709" w:rsidRPr="0055000B">
        <w:rPr>
          <w:rStyle w:val="Strong"/>
        </w:rPr>
        <w:fldChar w:fldCharType="separate"/>
      </w:r>
      <w:r w:rsidR="00B45989" w:rsidRPr="0055000B">
        <w:rPr>
          <w:rStyle w:val="Strong"/>
          <w:noProof/>
        </w:rPr>
        <w:t>7</w:t>
      </w:r>
      <w:r w:rsidR="00421709" w:rsidRPr="0055000B">
        <w:rPr>
          <w:rStyle w:val="Strong"/>
        </w:rPr>
        <w:fldChar w:fldCharType="end"/>
      </w:r>
      <w:r w:rsidR="00421709" w:rsidRPr="0055000B">
        <w:rPr>
          <w:rStyle w:val="Strong"/>
        </w:rPr>
        <w:noBreakHyphen/>
      </w:r>
      <w:r w:rsidR="00421709" w:rsidRPr="0055000B">
        <w:rPr>
          <w:rStyle w:val="Strong"/>
        </w:rPr>
        <w:fldChar w:fldCharType="begin"/>
      </w:r>
      <w:r w:rsidR="00421709" w:rsidRPr="0055000B">
        <w:rPr>
          <w:rStyle w:val="Strong"/>
        </w:rPr>
        <w:instrText xml:space="preserve"> SEQ Table \* ARABIC \s 1 </w:instrText>
      </w:r>
      <w:r w:rsidR="00421709" w:rsidRPr="0055000B">
        <w:rPr>
          <w:rStyle w:val="Strong"/>
        </w:rPr>
        <w:fldChar w:fldCharType="separate"/>
      </w:r>
      <w:r w:rsidR="00B45989" w:rsidRPr="0055000B">
        <w:rPr>
          <w:rStyle w:val="Strong"/>
          <w:noProof/>
        </w:rPr>
        <w:t>1</w:t>
      </w:r>
      <w:r w:rsidR="00421709" w:rsidRPr="0055000B">
        <w:rPr>
          <w:rStyle w:val="Strong"/>
        </w:rPr>
        <w:fldChar w:fldCharType="end"/>
      </w:r>
      <w:r w:rsidRPr="0055000B">
        <w:rPr>
          <w:rStyle w:val="Strong"/>
        </w:rPr>
        <w:t xml:space="preserve"> Attributes for [</w:t>
      </w:r>
      <w:proofErr w:type="spellStart"/>
      <w:r w:rsidRPr="0055000B">
        <w:rPr>
          <w:rStyle w:val="Strong"/>
        </w:rPr>
        <w:t>element.getText</w:t>
      </w:r>
      <w:proofErr w:type="spellEnd"/>
      <w:r w:rsidRPr="0055000B">
        <w:rPr>
          <w:rStyle w:val="Strong"/>
        </w:rPr>
        <w:t>()/]</w:t>
      </w:r>
    </w:p>
    <w:p w:rsidR="00072DF4" w:rsidRPr="0055000B" w:rsidRDefault="00072DF4" w:rsidP="000241E9">
      <w:pPr>
        <w:jc w:val="center"/>
        <w:rPr>
          <w:rStyle w:val="Strong"/>
        </w:rPr>
      </w:pPr>
    </w:p>
    <w:p w:rsidR="002E7AD0" w:rsidRPr="0055000B" w:rsidRDefault="002E7AD0" w:rsidP="000241E9">
      <w:pPr>
        <w:rPr>
          <w:rFonts w:ascii="Consolas" w:hAnsi="Consolas" w:cs="Consolas"/>
          <w:bCs/>
          <w:color w:val="7030A0"/>
          <w:sz w:val="20"/>
          <w:szCs w:val="20"/>
        </w:rPr>
      </w:pPr>
      <w:r w:rsidRPr="0055000B">
        <w:rPr>
          <w:rFonts w:ascii="Consolas" w:hAnsi="Consolas" w:cs="Consolas"/>
          <w:bCs/>
          <w:color w:val="7030A0"/>
          <w:sz w:val="20"/>
          <w:szCs w:val="20"/>
        </w:rPr>
        <w:t>&lt;table&gt;&lt;drop/&gt;</w:t>
      </w:r>
    </w:p>
    <w:tbl>
      <w:tblPr>
        <w:tblStyle w:val="TableGrid"/>
        <w:tblW w:w="14395" w:type="dxa"/>
        <w:tblLayout w:type="fixed"/>
        <w:tblLook w:val="04A0" w:firstRow="1" w:lastRow="0" w:firstColumn="1" w:lastColumn="0" w:noHBand="0" w:noVBand="1"/>
      </w:tblPr>
      <w:tblGrid>
        <w:gridCol w:w="2493"/>
        <w:gridCol w:w="2493"/>
        <w:gridCol w:w="1113"/>
        <w:gridCol w:w="4148"/>
        <w:gridCol w:w="4148"/>
      </w:tblGrid>
      <w:tr w:rsidR="00D47194" w:rsidRPr="0055000B" w:rsidTr="00D47194">
        <w:trPr>
          <w:tblHeader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47194" w:rsidRPr="0055000B" w:rsidRDefault="00D47194" w:rsidP="000241E9">
            <w:pPr>
              <w:jc w:val="center"/>
              <w:rPr>
                <w:rStyle w:val="Strong"/>
              </w:rPr>
            </w:pPr>
            <w:r w:rsidRPr="0055000B">
              <w:rPr>
                <w:rStyle w:val="Strong"/>
              </w:rPr>
              <w:t>Attribute Name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47194" w:rsidRPr="0055000B" w:rsidRDefault="00D47194" w:rsidP="000241E9">
            <w:pPr>
              <w:jc w:val="center"/>
              <w:rPr>
                <w:rStyle w:val="Strong"/>
              </w:rPr>
            </w:pPr>
            <w:r w:rsidRPr="0055000B">
              <w:rPr>
                <w:rStyle w:val="Strong"/>
              </w:rPr>
              <w:t>Type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47194" w:rsidRPr="0055000B" w:rsidRDefault="00122D1F" w:rsidP="000241E9">
            <w:pPr>
              <w:jc w:val="center"/>
              <w:rPr>
                <w:rStyle w:val="Strong"/>
              </w:rPr>
            </w:pPr>
            <w:proofErr w:type="spellStart"/>
            <w:r w:rsidRPr="0055000B">
              <w:rPr>
                <w:rStyle w:val="Strong"/>
              </w:rPr>
              <w:t>Mult</w:t>
            </w:r>
            <w:proofErr w:type="spellEnd"/>
            <w:r w:rsidRPr="0055000B">
              <w:rPr>
                <w:rStyle w:val="Strong"/>
              </w:rPr>
              <w:t>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47194" w:rsidRPr="0055000B" w:rsidRDefault="00D47194" w:rsidP="000241E9">
            <w:pPr>
              <w:jc w:val="center"/>
              <w:rPr>
                <w:rStyle w:val="Strong"/>
              </w:rPr>
            </w:pPr>
            <w:r w:rsidRPr="0055000B">
              <w:rPr>
                <w:rStyle w:val="Strong"/>
              </w:rPr>
              <w:t>Description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47194" w:rsidRPr="0055000B" w:rsidRDefault="00122D1F" w:rsidP="000241E9">
            <w:pPr>
              <w:jc w:val="center"/>
              <w:rPr>
                <w:rStyle w:val="Strong"/>
              </w:rPr>
            </w:pPr>
            <w:r w:rsidRPr="0055000B">
              <w:rPr>
                <w:rStyle w:val="Strong"/>
              </w:rPr>
              <w:t>Stereotypes</w:t>
            </w:r>
          </w:p>
        </w:tc>
      </w:tr>
    </w:tbl>
    <w:p w:rsidR="002E7AD0" w:rsidRPr="0055000B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element.displaySingleElementAttributes</w:t>
      </w:r>
      <w:proofErr w:type="spellEnd"/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(element) /]&lt;drop/&gt;</w:t>
      </w:r>
    </w:p>
    <w:p w:rsidR="002E7AD0" w:rsidRPr="0055000B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[if (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element.oclAsType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::Classifier).general-&gt;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())]&lt;drop/&gt; </w:t>
      </w:r>
    </w:p>
    <w:p w:rsidR="002E7AD0" w:rsidRPr="0055000B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parent:uml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::Classifier | element.oclAsType(uml::Classifier).general-&gt;asSequence())]&lt;drop/&gt;</w:t>
      </w:r>
    </w:p>
    <w:p w:rsidR="002E7AD0" w:rsidRPr="0055000B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[if (not(</w:t>
      </w:r>
      <w:proofErr w:type="spellStart"/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parent.oclIsUndefined</w:t>
      </w:r>
      <w:proofErr w:type="spellEnd"/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()))]&lt;drop/&gt;</w:t>
      </w:r>
    </w:p>
    <w:p w:rsidR="002E7AD0" w:rsidRPr="0055000B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parent.displaySingleElementAttributes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(element) /]&lt;drop/&gt;</w:t>
      </w:r>
    </w:p>
    <w:p w:rsidR="002E7AD0" w:rsidRPr="0055000B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2E7AD0" w:rsidRPr="0055000B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[if (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parent.oclAsType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::Classifier).general-&gt;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())]&lt;drop/&gt;</w:t>
      </w:r>
    </w:p>
    <w:p w:rsidR="002E7AD0" w:rsidRPr="0055000B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 xml:space="preserve">[for (parent2:uml::Classifier |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parent.oclAsType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::Classifier).general-&gt;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asSequence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())]&lt;drop/&gt;</w:t>
      </w:r>
    </w:p>
    <w:p w:rsidR="002E7AD0" w:rsidRPr="0055000B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[if (not(parent2.oclIsUndefined()))]&lt;drop/&gt;</w:t>
      </w:r>
    </w:p>
    <w:p w:rsidR="002E7AD0" w:rsidRPr="0055000B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lastRenderedPageBreak/>
        <w:t xml:space="preserve">[parent2.displaySingleElementAttributes(element) </w:t>
      </w:r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/]&lt;</w:t>
      </w:r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2E7AD0" w:rsidRPr="0055000B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[/if]&lt;drop/&gt;</w:t>
      </w:r>
    </w:p>
    <w:p w:rsidR="002E7AD0" w:rsidRPr="0055000B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[/for] &lt;drop/&gt;</w:t>
      </w:r>
    </w:p>
    <w:p w:rsidR="002E7AD0" w:rsidRPr="0055000B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2E7AD0" w:rsidRPr="0055000B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[/for] &lt;drop/&gt;</w:t>
      </w:r>
    </w:p>
    <w:p w:rsidR="002E7AD0" w:rsidRPr="0055000B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[/if]&lt;drop/&gt;</w:t>
      </w:r>
    </w:p>
    <w:p w:rsidR="002E7AD0" w:rsidRPr="0055000B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&lt;/table&gt;&lt;drop/&gt;</w:t>
      </w:r>
    </w:p>
    <w:p w:rsidR="00FF6682" w:rsidRPr="0055000B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 xml:space="preserve">[else] </w:t>
      </w:r>
    </w:p>
    <w:p w:rsidR="00BC71A0" w:rsidRPr="0055000B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[if (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element.oclAsType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::Classifier).general-&gt;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())]&lt;drop/&gt;</w:t>
      </w:r>
    </w:p>
    <w:p w:rsidR="002E7AD0" w:rsidRPr="0055000B" w:rsidRDefault="002E7AD0" w:rsidP="000241E9">
      <w:pPr>
        <w:jc w:val="center"/>
        <w:rPr>
          <w:rStyle w:val="Strong"/>
        </w:rPr>
      </w:pPr>
      <w:r w:rsidRPr="0055000B">
        <w:rPr>
          <w:rStyle w:val="Strong"/>
        </w:rPr>
        <w:t xml:space="preserve">Table </w:t>
      </w:r>
      <w:r w:rsidR="00421709" w:rsidRPr="0055000B">
        <w:rPr>
          <w:rStyle w:val="Strong"/>
        </w:rPr>
        <w:fldChar w:fldCharType="begin"/>
      </w:r>
      <w:r w:rsidR="00421709" w:rsidRPr="0055000B">
        <w:rPr>
          <w:rStyle w:val="Strong"/>
        </w:rPr>
        <w:instrText xml:space="preserve"> STYLEREF 1 \s </w:instrText>
      </w:r>
      <w:r w:rsidR="00421709" w:rsidRPr="0055000B">
        <w:rPr>
          <w:rStyle w:val="Strong"/>
        </w:rPr>
        <w:fldChar w:fldCharType="separate"/>
      </w:r>
      <w:r w:rsidR="00B45989" w:rsidRPr="0055000B">
        <w:rPr>
          <w:rStyle w:val="Strong"/>
          <w:noProof/>
        </w:rPr>
        <w:t>7</w:t>
      </w:r>
      <w:r w:rsidR="00421709" w:rsidRPr="0055000B">
        <w:rPr>
          <w:rStyle w:val="Strong"/>
        </w:rPr>
        <w:fldChar w:fldCharType="end"/>
      </w:r>
      <w:r w:rsidR="00421709" w:rsidRPr="0055000B">
        <w:rPr>
          <w:rStyle w:val="Strong"/>
        </w:rPr>
        <w:noBreakHyphen/>
      </w:r>
      <w:r w:rsidR="00421709" w:rsidRPr="0055000B">
        <w:rPr>
          <w:rStyle w:val="Strong"/>
        </w:rPr>
        <w:fldChar w:fldCharType="begin"/>
      </w:r>
      <w:r w:rsidR="00421709" w:rsidRPr="0055000B">
        <w:rPr>
          <w:rStyle w:val="Strong"/>
        </w:rPr>
        <w:instrText xml:space="preserve"> SEQ Table \* ARABIC \s 1 </w:instrText>
      </w:r>
      <w:r w:rsidR="00421709" w:rsidRPr="0055000B">
        <w:rPr>
          <w:rStyle w:val="Strong"/>
        </w:rPr>
        <w:fldChar w:fldCharType="separate"/>
      </w:r>
      <w:r w:rsidR="00B45989" w:rsidRPr="0055000B">
        <w:rPr>
          <w:rStyle w:val="Strong"/>
          <w:noProof/>
        </w:rPr>
        <w:t>2</w:t>
      </w:r>
      <w:r w:rsidR="00421709" w:rsidRPr="0055000B">
        <w:rPr>
          <w:rStyle w:val="Strong"/>
        </w:rPr>
        <w:fldChar w:fldCharType="end"/>
      </w:r>
      <w:r w:rsidRPr="0055000B">
        <w:rPr>
          <w:rStyle w:val="Strong"/>
        </w:rPr>
        <w:t xml:space="preserve"> Attributes for [</w:t>
      </w:r>
      <w:proofErr w:type="spellStart"/>
      <w:r w:rsidRPr="0055000B">
        <w:rPr>
          <w:rStyle w:val="Strong"/>
        </w:rPr>
        <w:t>element.getText</w:t>
      </w:r>
      <w:proofErr w:type="spellEnd"/>
      <w:r w:rsidRPr="0055000B">
        <w:rPr>
          <w:rStyle w:val="Strong"/>
        </w:rPr>
        <w:t>()/]</w:t>
      </w:r>
    </w:p>
    <w:p w:rsidR="00072DF4" w:rsidRPr="0055000B" w:rsidRDefault="00072DF4" w:rsidP="000241E9">
      <w:pPr>
        <w:jc w:val="center"/>
        <w:rPr>
          <w:rStyle w:val="Strong"/>
        </w:rPr>
      </w:pPr>
    </w:p>
    <w:p w:rsidR="002E7AD0" w:rsidRPr="0055000B" w:rsidRDefault="002E7AD0" w:rsidP="000241E9">
      <w:pPr>
        <w:rPr>
          <w:rFonts w:ascii="Consolas" w:hAnsi="Consolas" w:cs="Consolas"/>
          <w:bCs/>
          <w:color w:val="7030A0"/>
          <w:szCs w:val="20"/>
        </w:rPr>
      </w:pPr>
      <w:r w:rsidRPr="0055000B">
        <w:rPr>
          <w:rFonts w:ascii="Consolas" w:hAnsi="Consolas" w:cs="Consolas"/>
          <w:bCs/>
          <w:color w:val="7030A0"/>
          <w:szCs w:val="20"/>
        </w:rPr>
        <w:t>&lt;table&gt;&lt;drop/&gt;</w:t>
      </w:r>
    </w:p>
    <w:tbl>
      <w:tblPr>
        <w:tblStyle w:val="TableGrid"/>
        <w:tblW w:w="14395" w:type="dxa"/>
        <w:tblLayout w:type="fixed"/>
        <w:tblLook w:val="04A0" w:firstRow="1" w:lastRow="0" w:firstColumn="1" w:lastColumn="0" w:noHBand="0" w:noVBand="1"/>
      </w:tblPr>
      <w:tblGrid>
        <w:gridCol w:w="2493"/>
        <w:gridCol w:w="2493"/>
        <w:gridCol w:w="1113"/>
        <w:gridCol w:w="4148"/>
        <w:gridCol w:w="4148"/>
      </w:tblGrid>
      <w:tr w:rsidR="00122D1F" w:rsidRPr="0055000B" w:rsidTr="001E666B">
        <w:trPr>
          <w:tblHeader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22D1F" w:rsidRPr="0055000B" w:rsidRDefault="00122D1F" w:rsidP="001E666B">
            <w:pPr>
              <w:jc w:val="center"/>
              <w:rPr>
                <w:rStyle w:val="Strong"/>
              </w:rPr>
            </w:pPr>
            <w:r w:rsidRPr="0055000B">
              <w:rPr>
                <w:rStyle w:val="Strong"/>
              </w:rPr>
              <w:t>Attribute Name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22D1F" w:rsidRPr="0055000B" w:rsidRDefault="00122D1F" w:rsidP="001E666B">
            <w:pPr>
              <w:jc w:val="center"/>
              <w:rPr>
                <w:rStyle w:val="Strong"/>
              </w:rPr>
            </w:pPr>
            <w:r w:rsidRPr="0055000B">
              <w:rPr>
                <w:rStyle w:val="Strong"/>
              </w:rPr>
              <w:t>Type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22D1F" w:rsidRPr="0055000B" w:rsidRDefault="00122D1F" w:rsidP="001E666B">
            <w:pPr>
              <w:jc w:val="center"/>
              <w:rPr>
                <w:rStyle w:val="Strong"/>
              </w:rPr>
            </w:pPr>
            <w:proofErr w:type="spellStart"/>
            <w:r w:rsidRPr="0055000B">
              <w:rPr>
                <w:rStyle w:val="Strong"/>
              </w:rPr>
              <w:t>Mult</w:t>
            </w:r>
            <w:proofErr w:type="spellEnd"/>
            <w:r w:rsidRPr="0055000B">
              <w:rPr>
                <w:rStyle w:val="Strong"/>
              </w:rPr>
              <w:t>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22D1F" w:rsidRPr="0055000B" w:rsidRDefault="00122D1F" w:rsidP="001E666B">
            <w:pPr>
              <w:jc w:val="center"/>
              <w:rPr>
                <w:rStyle w:val="Strong"/>
              </w:rPr>
            </w:pPr>
            <w:r w:rsidRPr="0055000B">
              <w:rPr>
                <w:rStyle w:val="Strong"/>
              </w:rPr>
              <w:t>Description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22D1F" w:rsidRPr="0055000B" w:rsidRDefault="00122D1F" w:rsidP="001E666B">
            <w:pPr>
              <w:jc w:val="center"/>
              <w:rPr>
                <w:rStyle w:val="Strong"/>
              </w:rPr>
            </w:pPr>
            <w:r w:rsidRPr="0055000B">
              <w:rPr>
                <w:rStyle w:val="Strong"/>
              </w:rPr>
              <w:t>Stereotypes</w:t>
            </w:r>
          </w:p>
        </w:tc>
      </w:tr>
    </w:tbl>
    <w:p w:rsidR="002E7AD0" w:rsidRPr="0055000B" w:rsidRDefault="002E7AD0" w:rsidP="000241E9">
      <w:pPr>
        <w:shd w:val="clear" w:color="auto" w:fill="FFFFFF" w:themeFill="background1"/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parent:uml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::Classifier | element.oclAsType(uml::Classifier).general-&gt;asSequence())]&lt;drop/&gt;</w:t>
      </w:r>
    </w:p>
    <w:p w:rsidR="002E7AD0" w:rsidRPr="0055000B" w:rsidRDefault="002E7AD0" w:rsidP="000241E9">
      <w:pPr>
        <w:shd w:val="clear" w:color="auto" w:fill="FFFFFF" w:themeFill="background1"/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[if (not(</w:t>
      </w:r>
      <w:proofErr w:type="spellStart"/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parent.oclIsUndefined</w:t>
      </w:r>
      <w:proofErr w:type="spellEnd"/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()))]&lt;drop/&gt;</w:t>
      </w:r>
    </w:p>
    <w:p w:rsidR="002E7AD0" w:rsidRPr="0055000B" w:rsidRDefault="002E7AD0" w:rsidP="000241E9">
      <w:pPr>
        <w:shd w:val="clear" w:color="auto" w:fill="FFFFFF" w:themeFill="background1"/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parent.displaySingleElementAttributes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(element) /]&lt;drop/&gt;</w:t>
      </w:r>
    </w:p>
    <w:p w:rsidR="002E7AD0" w:rsidRPr="0055000B" w:rsidRDefault="002E7AD0" w:rsidP="000241E9">
      <w:pPr>
        <w:shd w:val="clear" w:color="auto" w:fill="FFFFFF" w:themeFill="background1"/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2E7AD0" w:rsidRPr="0055000B" w:rsidRDefault="002E7AD0" w:rsidP="000241E9">
      <w:pPr>
        <w:shd w:val="clear" w:color="auto" w:fill="FFFFFF" w:themeFill="background1"/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[if (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parent.oclAsType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::Classifier).general-&gt;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())] </w:t>
      </w:r>
    </w:p>
    <w:p w:rsidR="002E7AD0" w:rsidRPr="0055000B" w:rsidRDefault="002E7AD0" w:rsidP="000241E9">
      <w:pPr>
        <w:shd w:val="clear" w:color="auto" w:fill="FFFFFF" w:themeFill="background1"/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 xml:space="preserve">[for (parent2:uml::Classifier |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parent.oclAsType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::Classifier).general-&gt;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asSequence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())]&lt;drop/&gt;</w:t>
      </w:r>
    </w:p>
    <w:p w:rsidR="002E7AD0" w:rsidRPr="0055000B" w:rsidRDefault="002E7AD0" w:rsidP="000241E9">
      <w:pPr>
        <w:shd w:val="clear" w:color="auto" w:fill="FFFFFF" w:themeFill="background1"/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[if (</w:t>
      </w:r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not(</w:t>
      </w:r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parent2.oclIsUndefined()))]&lt;drop/&gt;</w:t>
      </w:r>
    </w:p>
    <w:p w:rsidR="002E7AD0" w:rsidRPr="0055000B" w:rsidRDefault="002E7AD0" w:rsidP="000241E9">
      <w:pPr>
        <w:shd w:val="clear" w:color="auto" w:fill="FFFFFF" w:themeFill="background1"/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[parent2.displaySingleElementAttributes(element) /]&lt;drop/&gt;</w:t>
      </w:r>
    </w:p>
    <w:p w:rsidR="002E7AD0" w:rsidRPr="0055000B" w:rsidRDefault="002E7AD0" w:rsidP="000241E9">
      <w:pPr>
        <w:shd w:val="clear" w:color="auto" w:fill="FFFFFF" w:themeFill="background1"/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2E7AD0" w:rsidRPr="0055000B" w:rsidRDefault="002E7AD0" w:rsidP="000241E9">
      <w:pPr>
        <w:shd w:val="clear" w:color="auto" w:fill="FFFFFF" w:themeFill="background1"/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[/for] &lt;drop/&gt;</w:t>
      </w:r>
    </w:p>
    <w:p w:rsidR="002E7AD0" w:rsidRPr="0055000B" w:rsidRDefault="002E7AD0" w:rsidP="000241E9">
      <w:pPr>
        <w:shd w:val="clear" w:color="auto" w:fill="FFFFFF" w:themeFill="background1"/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[/if]&lt;drop/&gt;</w:t>
      </w:r>
    </w:p>
    <w:p w:rsidR="002E7AD0" w:rsidRPr="0055000B" w:rsidRDefault="002E7AD0" w:rsidP="000241E9">
      <w:pPr>
        <w:shd w:val="clear" w:color="auto" w:fill="FFFFFF" w:themeFill="background1"/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[/for] &lt;drop/&gt;</w:t>
      </w:r>
    </w:p>
    <w:p w:rsidR="00A378F6" w:rsidRPr="0055000B" w:rsidRDefault="00A378F6" w:rsidP="000241E9">
      <w:pPr>
        <w:shd w:val="clear" w:color="auto" w:fill="FFFFFF" w:themeFill="background1"/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&lt;/table&gt;&lt;drop/&gt;</w:t>
      </w:r>
    </w:p>
    <w:p w:rsidR="002E7AD0" w:rsidRPr="0055000B" w:rsidRDefault="00FF6682" w:rsidP="000241E9">
      <w:pPr>
        <w:shd w:val="clear" w:color="auto" w:fill="FFFFFF" w:themeFill="background1"/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 xml:space="preserve"> </w:t>
      </w:r>
      <w:r w:rsidR="002E7AD0" w:rsidRPr="0055000B">
        <w:rPr>
          <w:rFonts w:ascii="Consolas" w:hAnsi="Consolas" w:cs="Consolas"/>
          <w:color w:val="7030A0"/>
          <w:sz w:val="20"/>
          <w:szCs w:val="20"/>
        </w:rPr>
        <w:t>[/if]&lt;drop/&gt;</w:t>
      </w:r>
    </w:p>
    <w:p w:rsidR="002E7AD0" w:rsidRPr="0055000B" w:rsidRDefault="00A378F6" w:rsidP="000241E9">
      <w:pPr>
        <w:shd w:val="clear" w:color="auto" w:fill="FFFFFF" w:themeFill="background1"/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 xml:space="preserve"> </w:t>
      </w:r>
      <w:r w:rsidR="002E7AD0" w:rsidRPr="0055000B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="002E7AD0" w:rsidRPr="0055000B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="002E7AD0" w:rsidRPr="0055000B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2E7AD0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&lt;/fragment&gt;&lt;drop/&gt;</w:t>
      </w:r>
    </w:p>
    <w:p w:rsidR="002A3E82" w:rsidRDefault="002A3E82" w:rsidP="000241E9">
      <w:pPr>
        <w:rPr>
          <w:rFonts w:ascii="Consolas" w:hAnsi="Consolas" w:cs="Consolas"/>
          <w:color w:val="7030A0"/>
          <w:sz w:val="20"/>
          <w:szCs w:val="20"/>
        </w:rPr>
      </w:pPr>
    </w:p>
    <w:p w:rsidR="00FD2ACF" w:rsidRDefault="00FD2ACF" w:rsidP="000241E9">
      <w:pPr>
        <w:rPr>
          <w:rFonts w:ascii="Consolas" w:hAnsi="Consolas" w:cs="Consolas"/>
          <w:color w:val="7030A0"/>
          <w:sz w:val="20"/>
          <w:szCs w:val="20"/>
        </w:rPr>
      </w:pPr>
    </w:p>
    <w:p w:rsidR="00FD2ACF" w:rsidRDefault="00FD2ACF" w:rsidP="000241E9">
      <w:pPr>
        <w:rPr>
          <w:rFonts w:ascii="Consolas" w:hAnsi="Consolas" w:cs="Consolas"/>
          <w:color w:val="7030A0"/>
          <w:sz w:val="20"/>
          <w:szCs w:val="20"/>
        </w:rPr>
      </w:pPr>
    </w:p>
    <w:p w:rsidR="00FD2ACF" w:rsidRDefault="00FD2ACF" w:rsidP="000241E9">
      <w:pPr>
        <w:rPr>
          <w:rFonts w:ascii="Consolas" w:hAnsi="Consolas" w:cs="Consolas"/>
          <w:color w:val="7030A0"/>
          <w:sz w:val="20"/>
          <w:szCs w:val="20"/>
        </w:rPr>
      </w:pPr>
    </w:p>
    <w:p w:rsidR="00FD2ACF" w:rsidRDefault="00FD2ACF" w:rsidP="000241E9">
      <w:pPr>
        <w:rPr>
          <w:rFonts w:ascii="Consolas" w:hAnsi="Consolas" w:cs="Consolas"/>
          <w:color w:val="7030A0"/>
          <w:sz w:val="20"/>
          <w:szCs w:val="20"/>
        </w:rPr>
      </w:pPr>
    </w:p>
    <w:p w:rsidR="00FD2ACF" w:rsidRDefault="00FD2ACF" w:rsidP="000241E9">
      <w:pPr>
        <w:rPr>
          <w:rFonts w:ascii="Consolas" w:hAnsi="Consolas" w:cs="Consolas"/>
          <w:color w:val="7030A0"/>
          <w:sz w:val="20"/>
          <w:szCs w:val="20"/>
        </w:rPr>
      </w:pPr>
    </w:p>
    <w:p w:rsidR="00FD2ACF" w:rsidRDefault="00FD2ACF" w:rsidP="000241E9">
      <w:pPr>
        <w:rPr>
          <w:rFonts w:ascii="Consolas" w:hAnsi="Consolas" w:cs="Consolas"/>
          <w:color w:val="7030A0"/>
          <w:sz w:val="20"/>
          <w:szCs w:val="20"/>
        </w:rPr>
      </w:pPr>
    </w:p>
    <w:p w:rsidR="00FD2ACF" w:rsidRDefault="00FD2ACF" w:rsidP="000241E9">
      <w:pPr>
        <w:rPr>
          <w:rFonts w:ascii="Consolas" w:hAnsi="Consolas" w:cs="Consolas"/>
          <w:color w:val="7030A0"/>
          <w:sz w:val="20"/>
          <w:szCs w:val="20"/>
        </w:rPr>
      </w:pPr>
    </w:p>
    <w:p w:rsidR="00FD2ACF" w:rsidRDefault="00FD2ACF" w:rsidP="000241E9">
      <w:pPr>
        <w:rPr>
          <w:rFonts w:ascii="Consolas" w:hAnsi="Consolas" w:cs="Consolas"/>
          <w:color w:val="7030A0"/>
          <w:sz w:val="20"/>
          <w:szCs w:val="20"/>
        </w:rPr>
      </w:pPr>
    </w:p>
    <w:p w:rsidR="00FD2ACF" w:rsidRDefault="00FD2ACF" w:rsidP="000241E9">
      <w:pPr>
        <w:rPr>
          <w:rFonts w:ascii="Consolas" w:hAnsi="Consolas" w:cs="Consolas"/>
          <w:color w:val="7030A0"/>
          <w:sz w:val="20"/>
          <w:szCs w:val="20"/>
        </w:rPr>
      </w:pPr>
    </w:p>
    <w:p w:rsidR="00FD2ACF" w:rsidRDefault="00FD2ACF" w:rsidP="000241E9">
      <w:pPr>
        <w:rPr>
          <w:rFonts w:ascii="Consolas" w:hAnsi="Consolas" w:cs="Consolas"/>
          <w:color w:val="7030A0"/>
          <w:sz w:val="20"/>
          <w:szCs w:val="20"/>
        </w:rPr>
      </w:pPr>
    </w:p>
    <w:p w:rsidR="00FD2ACF" w:rsidRDefault="00FD2ACF" w:rsidP="000241E9">
      <w:pPr>
        <w:rPr>
          <w:rFonts w:ascii="Consolas" w:hAnsi="Consolas" w:cs="Consolas"/>
          <w:color w:val="7030A0"/>
          <w:sz w:val="20"/>
          <w:szCs w:val="20"/>
        </w:rPr>
      </w:pPr>
    </w:p>
    <w:p w:rsidR="00FD2ACF" w:rsidRDefault="00FD2ACF" w:rsidP="000241E9">
      <w:pPr>
        <w:rPr>
          <w:rFonts w:ascii="Consolas" w:hAnsi="Consolas" w:cs="Consolas"/>
          <w:color w:val="7030A0"/>
          <w:sz w:val="20"/>
          <w:szCs w:val="20"/>
        </w:rPr>
      </w:pPr>
    </w:p>
    <w:p w:rsidR="002A3E82" w:rsidRPr="0055000B" w:rsidRDefault="002A3E82" w:rsidP="002A3E82">
      <w:pPr>
        <w:rPr>
          <w:rFonts w:ascii="Consolas" w:hAnsi="Consolas" w:cs="Consolas"/>
          <w:color w:val="7030A0"/>
          <w:sz w:val="20"/>
          <w:szCs w:val="20"/>
        </w:rPr>
      </w:pPr>
    </w:p>
    <w:p w:rsidR="002A3E82" w:rsidRPr="0055000B" w:rsidRDefault="002A3E82" w:rsidP="000241E9">
      <w:pPr>
        <w:rPr>
          <w:rFonts w:ascii="Consolas" w:hAnsi="Consolas" w:cs="Consolas"/>
          <w:color w:val="7030A0"/>
          <w:sz w:val="20"/>
          <w:szCs w:val="20"/>
        </w:rPr>
      </w:pPr>
    </w:p>
    <w:p w:rsidR="00BC71A0" w:rsidRPr="0055000B" w:rsidRDefault="00BC71A0" w:rsidP="001B10F1">
      <w:pPr>
        <w:rPr>
          <w:rFonts w:ascii="Consolas" w:hAnsi="Consolas" w:cs="Consolas"/>
          <w:color w:val="7030A0"/>
          <w:sz w:val="20"/>
          <w:szCs w:val="20"/>
        </w:rPr>
      </w:pPr>
    </w:p>
    <w:p w:rsidR="00BC71A0" w:rsidRPr="0055000B" w:rsidRDefault="002836F2" w:rsidP="002836F2">
      <w:pPr>
        <w:pStyle w:val="Heading1"/>
      </w:pPr>
      <w:r w:rsidRPr="0055000B">
        <w:lastRenderedPageBreak/>
        <w:t>Display package fragment &lt;drop/&gt;</w:t>
      </w:r>
    </w:p>
    <w:p w:rsidR="002836F2" w:rsidRPr="0055000B" w:rsidRDefault="002836F2" w:rsidP="002836F2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 xml:space="preserve">Display all the information of a package: </w:t>
      </w:r>
      <w:proofErr w:type="spellStart"/>
      <w:r w:rsidR="002A3E82">
        <w:rPr>
          <w:rFonts w:ascii="Times New Roman" w:hAnsi="Times New Roman" w:cs="Times New Roman"/>
          <w:color w:val="FF0000"/>
          <w:sz w:val="20"/>
          <w:szCs w:val="20"/>
        </w:rPr>
        <w:t>quali</w:t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>f</w:t>
      </w:r>
      <w:r w:rsidR="002A3E82"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>edName</w:t>
      </w:r>
      <w:proofErr w:type="spellEnd"/>
      <w:r w:rsidRPr="0055000B">
        <w:rPr>
          <w:rFonts w:ascii="Times New Roman" w:hAnsi="Times New Roman" w:cs="Times New Roman"/>
          <w:color w:val="FF0000"/>
          <w:sz w:val="20"/>
          <w:szCs w:val="20"/>
        </w:rPr>
        <w:t xml:space="preserve">, comments, stereotypes </w:t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ab/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ab/>
        <w:t>&lt;drop/&gt;</w:t>
      </w:r>
    </w:p>
    <w:p w:rsidR="002836F2" w:rsidRPr="0055000B" w:rsidRDefault="002836F2" w:rsidP="002836F2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&lt;fragment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displayPackage</w:t>
      </w:r>
      <w:proofErr w:type="spellEnd"/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importedBundles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commons;gmf;papyrus</w:t>
      </w:r>
      <w:proofErr w:type="spellEnd"/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importedFragments=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displayText;displayComments;displayStereotypes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&gt;&lt;drop/&gt; </w:t>
      </w:r>
    </w:p>
    <w:p w:rsidR="002836F2" w:rsidRPr="0055000B" w:rsidRDefault="002836F2" w:rsidP="002836F2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element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::Element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2836F2" w:rsidRPr="0055000B" w:rsidRDefault="002836F2" w:rsidP="002836F2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level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Integer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2836F2" w:rsidRPr="0055000B" w:rsidRDefault="002836F2" w:rsidP="002836F2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Overview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, 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''</w:t>
      </w:r>
      <w:r w:rsidRPr="0055000B">
        <w:rPr>
          <w:rFonts w:ascii="Consolas" w:hAnsi="Consolas" w:cs="Consolas"/>
          <w:color w:val="7030A0"/>
          <w:sz w:val="20"/>
          <w:szCs w:val="20"/>
        </w:rPr>
        <w:t>,level-1)/]&lt;drop/&gt;</w:t>
      </w:r>
    </w:p>
    <w:p w:rsidR="002836F2" w:rsidRPr="0055000B" w:rsidRDefault="002836F2" w:rsidP="002836F2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Style w:val="Strong"/>
        </w:rPr>
        <w:t>Qualified Name: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</w:t>
      </w:r>
      <w:r w:rsidRPr="0055000B">
        <w:t>[</w:t>
      </w:r>
      <w:proofErr w:type="spellStart"/>
      <w:r w:rsidRPr="0055000B">
        <w:t>element.oclAsType</w:t>
      </w:r>
      <w:proofErr w:type="spellEnd"/>
      <w:r w:rsidRPr="0055000B">
        <w:t>(Package).</w:t>
      </w:r>
      <w:proofErr w:type="spellStart"/>
      <w:r w:rsidRPr="0055000B">
        <w:t>qualifiedName</w:t>
      </w:r>
      <w:proofErr w:type="spellEnd"/>
      <w:r w:rsidRPr="0055000B">
        <w:t>/]</w:t>
      </w:r>
    </w:p>
    <w:p w:rsidR="002836F2" w:rsidRPr="0055000B" w:rsidRDefault="002836F2" w:rsidP="002836F2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element.displayComments</w:t>
      </w:r>
      <w:proofErr w:type="spellEnd"/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()/]&lt;drop/&gt;</w:t>
      </w:r>
    </w:p>
    <w:p w:rsidR="002836F2" w:rsidRPr="0055000B" w:rsidRDefault="002836F2" w:rsidP="002836F2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element.displayStereotypes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()/]&lt;drop/&gt;</w:t>
      </w:r>
    </w:p>
    <w:p w:rsidR="002836F2" w:rsidRPr="0055000B" w:rsidRDefault="002836F2" w:rsidP="002836F2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&lt;/fragment&gt;&lt;drop/&gt;</w:t>
      </w:r>
    </w:p>
    <w:p w:rsidR="002836F2" w:rsidRPr="0055000B" w:rsidRDefault="002836F2" w:rsidP="002836F2"/>
    <w:p w:rsidR="00BC71A0" w:rsidRPr="0055000B" w:rsidRDefault="00BC71A0" w:rsidP="001B10F1">
      <w:pPr>
        <w:rPr>
          <w:rFonts w:ascii="Consolas" w:hAnsi="Consolas" w:cs="Consolas"/>
          <w:color w:val="7030A0"/>
          <w:sz w:val="20"/>
          <w:szCs w:val="20"/>
        </w:rPr>
      </w:pPr>
    </w:p>
    <w:p w:rsidR="001B10F1" w:rsidRPr="0055000B" w:rsidRDefault="00613F39" w:rsidP="00613F39">
      <w:pPr>
        <w:pStyle w:val="Heading1"/>
      </w:pPr>
      <w:r w:rsidRPr="0055000B">
        <w:t>Display classes fragment &lt;drop/&gt;</w:t>
      </w:r>
    </w:p>
    <w:p w:rsidR="00613F39" w:rsidRPr="0055000B" w:rsidRDefault="00613F39" w:rsidP="00613F39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>Display all the information in a class: comments, stereotypes and attributes &lt;drop/&gt;</w:t>
      </w:r>
    </w:p>
    <w:p w:rsidR="00613F39" w:rsidRPr="0055000B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&lt;fragment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displayClasses</w:t>
      </w:r>
      <w:proofErr w:type="spellEnd"/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importedBundles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commons;gmf</w:t>
      </w:r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;papyrus</w:t>
      </w:r>
      <w:proofErr w:type="spellEnd"/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importedFragments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displayComments;displayAllAttributes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;</w:t>
      </w:r>
      <w:r w:rsidR="00AB303C" w:rsidRPr="0055000B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displayText</w:t>
      </w:r>
      <w:proofErr w:type="spellEnd"/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&gt;&lt;drop/&gt; </w:t>
      </w:r>
    </w:p>
    <w:p w:rsidR="00613F39" w:rsidRPr="0055000B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element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::Element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613F39" w:rsidRPr="0055000B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level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Integer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613F39" w:rsidRPr="0055000B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 xml:space="preserve">[if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-&gt;filter(Class)-&gt;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()]&lt;drop/&gt;</w:t>
      </w:r>
    </w:p>
    <w:p w:rsidR="00613F39" w:rsidRPr="0055000B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Classes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, 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''</w:t>
      </w:r>
      <w:r w:rsidRPr="0055000B">
        <w:rPr>
          <w:rFonts w:ascii="Consolas" w:hAnsi="Consolas" w:cs="Consolas"/>
          <w:color w:val="7030A0"/>
          <w:sz w:val="20"/>
          <w:szCs w:val="20"/>
        </w:rPr>
        <w:t>,level)/]&lt;drop/&gt;</w:t>
      </w:r>
    </w:p>
    <w:p w:rsidR="00613F39" w:rsidRPr="0055000B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cl:uml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::Class |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-&gt;filter(Class) -&gt;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sortedBy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(name))]&lt;drop/&gt;</w:t>
      </w:r>
    </w:p>
    <w:p w:rsidR="00613F39" w:rsidRPr="0055000B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(cl.name, 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class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, level+1)/]&lt;drop/&gt;</w:t>
      </w:r>
    </w:p>
    <w:p w:rsidR="00613F39" w:rsidRPr="0055000B" w:rsidRDefault="00613F39" w:rsidP="00613F39">
      <w:pPr>
        <w:rPr>
          <w:sz w:val="20"/>
        </w:rPr>
      </w:pPr>
      <w:r w:rsidRPr="0055000B">
        <w:rPr>
          <w:rStyle w:val="Strong"/>
        </w:rPr>
        <w:t>Qualified Name:</w:t>
      </w:r>
      <w:r w:rsidRPr="0055000B">
        <w:t xml:space="preserve"> [</w:t>
      </w:r>
      <w:proofErr w:type="spellStart"/>
      <w:proofErr w:type="gramStart"/>
      <w:r w:rsidRPr="0055000B">
        <w:t>cl.qualifiedName</w:t>
      </w:r>
      <w:proofErr w:type="spellEnd"/>
      <w:proofErr w:type="gramEnd"/>
      <w:r w:rsidRPr="0055000B">
        <w:t>/]</w:t>
      </w:r>
    </w:p>
    <w:p w:rsidR="00613F39" w:rsidRPr="0055000B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cl.displayComments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()/]&lt;drop/&gt;</w:t>
      </w:r>
    </w:p>
    <w:p w:rsidR="00613F39" w:rsidRPr="0055000B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[if (</w:t>
      </w:r>
      <w:proofErr w:type="spellStart"/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cl.isAbstract</w:t>
      </w:r>
      <w:proofErr w:type="spellEnd"/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)]&lt;drop/&gt;</w:t>
      </w:r>
    </w:p>
    <w:p w:rsidR="00613F39" w:rsidRPr="0055000B" w:rsidRDefault="00613F39" w:rsidP="004A0C68">
      <w:r w:rsidRPr="0055000B">
        <w:t>This class is abstract.</w:t>
      </w:r>
    </w:p>
    <w:p w:rsidR="00613F39" w:rsidRPr="0055000B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[/if]&lt;drop/&gt;</w:t>
      </w:r>
    </w:p>
    <w:p w:rsidR="00613F39" w:rsidRPr="0055000B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[if (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cl.oclAsType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::Classifier).general-&gt;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())]&lt;drop/&gt;</w:t>
      </w:r>
    </w:p>
    <w:p w:rsidR="00613F39" w:rsidRPr="0055000B" w:rsidRDefault="00613F39" w:rsidP="00613F39">
      <w:r w:rsidRPr="0055000B">
        <w:rPr>
          <w:rStyle w:val="Strong"/>
        </w:rPr>
        <w:t>Parent class:</w:t>
      </w:r>
      <w:r w:rsidRPr="0055000B">
        <w:t xml:space="preserve"> [</w:t>
      </w:r>
      <w:proofErr w:type="spellStart"/>
      <w:r w:rsidRPr="0055000B">
        <w:t>cl.oclAsType</w:t>
      </w:r>
      <w:proofErr w:type="spellEnd"/>
      <w:r w:rsidRPr="0055000B">
        <w:t>(</w:t>
      </w:r>
      <w:proofErr w:type="spellStart"/>
      <w:r w:rsidRPr="0055000B">
        <w:t>uml</w:t>
      </w:r>
      <w:proofErr w:type="spellEnd"/>
      <w:r w:rsidRPr="0055000B">
        <w:t>::Classifier).general -&gt;</w:t>
      </w:r>
      <w:proofErr w:type="spellStart"/>
      <w:r w:rsidRPr="0055000B">
        <w:t>asSequence</w:t>
      </w:r>
      <w:proofErr w:type="spellEnd"/>
      <w:r w:rsidRPr="0055000B">
        <w:t xml:space="preserve">()-&gt;first().name/] </w:t>
      </w:r>
    </w:p>
    <w:p w:rsidR="00613F39" w:rsidRPr="0055000B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613F39" w:rsidRPr="0055000B" w:rsidRDefault="00613F39" w:rsidP="00613F39">
      <w:pPr>
        <w:rPr>
          <w:rStyle w:val="Strong"/>
        </w:rPr>
      </w:pPr>
      <w:r w:rsidRPr="0055000B">
        <w:rPr>
          <w:rStyle w:val="Strong"/>
        </w:rPr>
        <w:t>Applied Stereotypes:</w:t>
      </w:r>
    </w:p>
    <w:p w:rsidR="00732B1D" w:rsidRPr="00634796" w:rsidRDefault="00732B1D" w:rsidP="00732B1D">
      <w:pPr>
        <w:rPr>
          <w:rFonts w:ascii="Consolas" w:hAnsi="Consolas" w:cs="Consolas"/>
          <w:color w:val="7030A0"/>
          <w:sz w:val="20"/>
          <w:szCs w:val="20"/>
        </w:rPr>
      </w:pPr>
      <w:r w:rsidRPr="00634796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proofErr w:type="gramStart"/>
      <w:r w:rsidRPr="00634796">
        <w:rPr>
          <w:rFonts w:ascii="Consolas" w:hAnsi="Consolas" w:cs="Consolas"/>
          <w:color w:val="7030A0"/>
          <w:sz w:val="20"/>
          <w:szCs w:val="20"/>
        </w:rPr>
        <w:t>st:Stereotype</w:t>
      </w:r>
      <w:proofErr w:type="spellEnd"/>
      <w:proofErr w:type="gramEnd"/>
      <w:r w:rsidRPr="00634796">
        <w:rPr>
          <w:rFonts w:ascii="Consolas" w:hAnsi="Consolas" w:cs="Consolas"/>
          <w:color w:val="7030A0"/>
          <w:sz w:val="20"/>
          <w:szCs w:val="20"/>
        </w:rPr>
        <w:t xml:space="preserve"> | </w:t>
      </w:r>
      <w:proofErr w:type="spellStart"/>
      <w:r w:rsidR="0037210D" w:rsidRPr="00634796">
        <w:rPr>
          <w:rFonts w:ascii="Consolas" w:hAnsi="Consolas" w:cs="Consolas"/>
          <w:color w:val="7030A0"/>
          <w:sz w:val="20"/>
          <w:szCs w:val="20"/>
        </w:rPr>
        <w:t>cl</w:t>
      </w:r>
      <w:r w:rsidRPr="00634796">
        <w:rPr>
          <w:rFonts w:ascii="Consolas" w:hAnsi="Consolas" w:cs="Consolas"/>
          <w:color w:val="7030A0"/>
          <w:sz w:val="20"/>
          <w:szCs w:val="20"/>
        </w:rPr>
        <w:t>.getAppliedStereotypes</w:t>
      </w:r>
      <w:proofErr w:type="spellEnd"/>
      <w:r w:rsidRPr="00634796">
        <w:rPr>
          <w:rFonts w:ascii="Consolas" w:hAnsi="Consolas" w:cs="Consolas"/>
          <w:color w:val="7030A0"/>
          <w:sz w:val="20"/>
          <w:szCs w:val="20"/>
        </w:rPr>
        <w:t>()-&gt;</w:t>
      </w:r>
      <w:proofErr w:type="spellStart"/>
      <w:r w:rsidRPr="00634796">
        <w:rPr>
          <w:rFonts w:ascii="Consolas" w:hAnsi="Consolas" w:cs="Consolas"/>
          <w:color w:val="7030A0"/>
          <w:sz w:val="20"/>
          <w:szCs w:val="20"/>
        </w:rPr>
        <w:t>sortedBy</w:t>
      </w:r>
      <w:proofErr w:type="spellEnd"/>
      <w:r w:rsidRPr="00634796">
        <w:rPr>
          <w:rFonts w:ascii="Consolas" w:hAnsi="Consolas" w:cs="Consolas"/>
          <w:color w:val="7030A0"/>
          <w:sz w:val="20"/>
          <w:szCs w:val="20"/>
        </w:rPr>
        <w:t>(name))]&lt;drop/&gt;</w:t>
      </w:r>
    </w:p>
    <w:p w:rsidR="00732B1D" w:rsidRPr="00634796" w:rsidRDefault="00732B1D" w:rsidP="00732B1D">
      <w:pPr>
        <w:pStyle w:val="ListParagraph"/>
        <w:numPr>
          <w:ilvl w:val="0"/>
          <w:numId w:val="12"/>
        </w:numPr>
      </w:pPr>
      <w:r w:rsidRPr="00634796">
        <w:t>[st.name/]</w:t>
      </w:r>
    </w:p>
    <w:p w:rsidR="00732B1D" w:rsidRPr="00634796" w:rsidRDefault="00732B1D" w:rsidP="00732B1D">
      <w:pPr>
        <w:rPr>
          <w:rFonts w:ascii="Consolas" w:hAnsi="Consolas" w:cs="Consolas"/>
          <w:color w:val="7030A0"/>
          <w:sz w:val="20"/>
          <w:szCs w:val="20"/>
        </w:rPr>
      </w:pPr>
      <w:r w:rsidRPr="00634796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proofErr w:type="gramStart"/>
      <w:r w:rsidRPr="00634796">
        <w:rPr>
          <w:rFonts w:ascii="Consolas" w:hAnsi="Consolas" w:cs="Consolas"/>
          <w:color w:val="7030A0"/>
          <w:sz w:val="20"/>
          <w:szCs w:val="20"/>
        </w:rPr>
        <w:t>oa:uml</w:t>
      </w:r>
      <w:proofErr w:type="spellEnd"/>
      <w:r w:rsidRPr="00634796">
        <w:rPr>
          <w:rFonts w:ascii="Consolas" w:hAnsi="Consolas" w:cs="Consolas"/>
          <w:color w:val="7030A0"/>
          <w:sz w:val="20"/>
          <w:szCs w:val="20"/>
        </w:rPr>
        <w:t>::</w:t>
      </w:r>
      <w:proofErr w:type="spellStart"/>
      <w:proofErr w:type="gramEnd"/>
      <w:r w:rsidRPr="00634796">
        <w:rPr>
          <w:rFonts w:ascii="Consolas" w:hAnsi="Consolas" w:cs="Consolas"/>
          <w:color w:val="7030A0"/>
          <w:sz w:val="20"/>
          <w:szCs w:val="20"/>
        </w:rPr>
        <w:t>Property|st.ownedAttribute</w:t>
      </w:r>
      <w:proofErr w:type="spellEnd"/>
      <w:r w:rsidRPr="00634796">
        <w:rPr>
          <w:rFonts w:ascii="Consolas" w:hAnsi="Consolas" w:cs="Consolas"/>
          <w:color w:val="7030A0"/>
          <w:sz w:val="20"/>
          <w:szCs w:val="20"/>
        </w:rPr>
        <w:t>)]&lt;drop/&gt;</w:t>
      </w:r>
    </w:p>
    <w:p w:rsidR="00732B1D" w:rsidRPr="00634796" w:rsidRDefault="00732B1D" w:rsidP="00732B1D">
      <w:pPr>
        <w:pStyle w:val="ListParagraph"/>
        <w:numPr>
          <w:ilvl w:val="0"/>
          <w:numId w:val="23"/>
        </w:numPr>
        <w:rPr>
          <w:rFonts w:cstheme="minorHAnsi"/>
        </w:rPr>
      </w:pPr>
      <w:r w:rsidRPr="00634796">
        <w:rPr>
          <w:rFonts w:ascii="Consolas" w:hAnsi="Consolas"/>
          <w:color w:val="7030A0"/>
          <w:sz w:val="16"/>
          <w:szCs w:val="16"/>
        </w:rPr>
        <w:t xml:space="preserve">[if (not </w:t>
      </w:r>
      <w:proofErr w:type="spellStart"/>
      <w:r w:rsidRPr="00634796">
        <w:rPr>
          <w:rFonts w:ascii="Consolas" w:hAnsi="Consolas"/>
          <w:color w:val="7030A0"/>
          <w:sz w:val="16"/>
          <w:szCs w:val="16"/>
        </w:rPr>
        <w:t>oa.name.startsWith</w:t>
      </w:r>
      <w:proofErr w:type="spellEnd"/>
      <w:r w:rsidRPr="00634796">
        <w:rPr>
          <w:rFonts w:ascii="Consolas" w:hAnsi="Consolas"/>
          <w:color w:val="7030A0"/>
          <w:sz w:val="16"/>
          <w:szCs w:val="16"/>
        </w:rPr>
        <w:t>(‘base_’))]</w:t>
      </w:r>
      <w:r w:rsidRPr="00634796">
        <w:rPr>
          <w:rFonts w:cstheme="minorHAnsi"/>
        </w:rPr>
        <w:t>[oa.name/]</w:t>
      </w:r>
      <w:r w:rsidRPr="00634796">
        <w:rPr>
          <w:rFonts w:ascii="Consolas" w:hAnsi="Consolas"/>
          <w:color w:val="7030A0"/>
          <w:sz w:val="16"/>
          <w:szCs w:val="16"/>
        </w:rPr>
        <w:t xml:space="preserve">[if (not </w:t>
      </w:r>
      <w:proofErr w:type="spellStart"/>
      <w:r w:rsidR="00377D24" w:rsidRPr="00634796">
        <w:rPr>
          <w:rFonts w:ascii="Consolas" w:hAnsi="Consolas"/>
          <w:color w:val="7030A0"/>
          <w:sz w:val="16"/>
          <w:szCs w:val="16"/>
        </w:rPr>
        <w:t>cl</w:t>
      </w:r>
      <w:r w:rsidRPr="00634796">
        <w:rPr>
          <w:rFonts w:ascii="Consolas" w:hAnsi="Consolas"/>
          <w:color w:val="7030A0"/>
          <w:sz w:val="16"/>
          <w:szCs w:val="16"/>
        </w:rPr>
        <w:t>.getValue</w:t>
      </w:r>
      <w:proofErr w:type="spellEnd"/>
      <w:r w:rsidRPr="00634796">
        <w:rPr>
          <w:rFonts w:ascii="Consolas" w:hAnsi="Consolas"/>
          <w:color w:val="7030A0"/>
          <w:sz w:val="16"/>
          <w:szCs w:val="16"/>
        </w:rPr>
        <w:t>(</w:t>
      </w:r>
      <w:proofErr w:type="spellStart"/>
      <w:r w:rsidRPr="00634796">
        <w:rPr>
          <w:rFonts w:ascii="Consolas" w:hAnsi="Consolas"/>
          <w:color w:val="7030A0"/>
          <w:sz w:val="16"/>
          <w:szCs w:val="16"/>
        </w:rPr>
        <w:t>st,oa.name</w:t>
      </w:r>
      <w:proofErr w:type="spellEnd"/>
      <w:r w:rsidRPr="00634796">
        <w:rPr>
          <w:rFonts w:ascii="Consolas" w:hAnsi="Consolas"/>
          <w:color w:val="7030A0"/>
          <w:sz w:val="16"/>
          <w:szCs w:val="16"/>
        </w:rPr>
        <w:t>).</w:t>
      </w:r>
      <w:proofErr w:type="spellStart"/>
      <w:r w:rsidRPr="00634796">
        <w:rPr>
          <w:rFonts w:ascii="Consolas" w:hAnsi="Consolas"/>
          <w:color w:val="7030A0"/>
          <w:sz w:val="16"/>
          <w:szCs w:val="16"/>
        </w:rPr>
        <w:t>oclIsUndefined</w:t>
      </w:r>
      <w:proofErr w:type="spellEnd"/>
      <w:r w:rsidRPr="00634796">
        <w:rPr>
          <w:rFonts w:ascii="Consolas" w:hAnsi="Consolas"/>
          <w:color w:val="7030A0"/>
          <w:sz w:val="16"/>
          <w:szCs w:val="16"/>
        </w:rPr>
        <w:t xml:space="preserve">())][if ( </w:t>
      </w:r>
      <w:proofErr w:type="spellStart"/>
      <w:r w:rsidR="00377D24" w:rsidRPr="00634796">
        <w:rPr>
          <w:rFonts w:ascii="Consolas" w:hAnsi="Consolas"/>
          <w:color w:val="7030A0"/>
          <w:sz w:val="16"/>
          <w:szCs w:val="16"/>
        </w:rPr>
        <w:t>cl</w:t>
      </w:r>
      <w:r w:rsidRPr="00634796">
        <w:rPr>
          <w:rFonts w:ascii="Consolas" w:hAnsi="Consolas"/>
          <w:color w:val="7030A0"/>
          <w:sz w:val="16"/>
          <w:szCs w:val="16"/>
        </w:rPr>
        <w:t>.getValue</w:t>
      </w:r>
      <w:proofErr w:type="spellEnd"/>
      <w:r w:rsidRPr="00634796">
        <w:rPr>
          <w:rFonts w:ascii="Consolas" w:hAnsi="Consolas"/>
          <w:color w:val="7030A0"/>
          <w:sz w:val="16"/>
          <w:szCs w:val="16"/>
        </w:rPr>
        <w:t>(</w:t>
      </w:r>
      <w:proofErr w:type="spellStart"/>
      <w:r w:rsidRPr="00634796">
        <w:rPr>
          <w:rFonts w:ascii="Consolas" w:hAnsi="Consolas"/>
          <w:color w:val="7030A0"/>
          <w:sz w:val="16"/>
          <w:szCs w:val="16"/>
        </w:rPr>
        <w:t>st,oa.name</w:t>
      </w:r>
      <w:proofErr w:type="spellEnd"/>
      <w:r w:rsidRPr="00634796">
        <w:rPr>
          <w:rFonts w:ascii="Consolas" w:hAnsi="Consolas"/>
          <w:color w:val="7030A0"/>
          <w:sz w:val="16"/>
          <w:szCs w:val="16"/>
        </w:rPr>
        <w:t>).</w:t>
      </w:r>
      <w:proofErr w:type="spellStart"/>
      <w:r w:rsidRPr="00634796">
        <w:rPr>
          <w:rFonts w:ascii="Consolas" w:hAnsi="Consolas"/>
          <w:color w:val="7030A0"/>
          <w:sz w:val="16"/>
          <w:szCs w:val="16"/>
        </w:rPr>
        <w:t>oclIsTypeOf</w:t>
      </w:r>
      <w:proofErr w:type="spellEnd"/>
      <w:r w:rsidRPr="00634796">
        <w:rPr>
          <w:rFonts w:ascii="Consolas" w:hAnsi="Consolas"/>
          <w:color w:val="7030A0"/>
          <w:sz w:val="16"/>
          <w:szCs w:val="16"/>
        </w:rPr>
        <w:t>(</w:t>
      </w:r>
      <w:proofErr w:type="spellStart"/>
      <w:r w:rsidRPr="00634796">
        <w:rPr>
          <w:rFonts w:ascii="Consolas" w:hAnsi="Consolas"/>
          <w:color w:val="7030A0"/>
          <w:sz w:val="16"/>
          <w:szCs w:val="16"/>
        </w:rPr>
        <w:t>EnumerationLiteral</w:t>
      </w:r>
      <w:proofErr w:type="spellEnd"/>
      <w:r w:rsidRPr="00634796">
        <w:rPr>
          <w:rFonts w:ascii="Consolas" w:hAnsi="Consolas"/>
          <w:color w:val="7030A0"/>
          <w:sz w:val="16"/>
          <w:szCs w:val="16"/>
        </w:rPr>
        <w:t>))]</w:t>
      </w:r>
      <w:r w:rsidRPr="00634796">
        <w:rPr>
          <w:rFonts w:cstheme="minorHAnsi"/>
        </w:rPr>
        <w:t>: [</w:t>
      </w:r>
      <w:r w:rsidR="00377D24" w:rsidRPr="00634796">
        <w:rPr>
          <w:rFonts w:cstheme="minorHAnsi"/>
        </w:rPr>
        <w:t>cl</w:t>
      </w:r>
      <w:r w:rsidRPr="00634796">
        <w:rPr>
          <w:rFonts w:cstheme="minorHAnsi"/>
        </w:rPr>
        <w:t>.getValue(st,oa.name).oclAsType(EnumerationLiteral).name/]</w:t>
      </w:r>
      <w:r w:rsidRPr="00634796">
        <w:rPr>
          <w:rFonts w:ascii="Consolas" w:hAnsi="Consolas"/>
          <w:color w:val="7030A0"/>
          <w:sz w:val="16"/>
          <w:szCs w:val="16"/>
        </w:rPr>
        <w:t>[</w:t>
      </w:r>
      <w:r w:rsidRPr="00634796">
        <w:rPr>
          <w:rFonts w:ascii="Consolas" w:hAnsi="Consolas" w:cstheme="minorHAnsi"/>
          <w:color w:val="7030A0"/>
          <w:sz w:val="16"/>
          <w:szCs w:val="16"/>
        </w:rPr>
        <w:t>else]</w:t>
      </w:r>
      <w:r w:rsidRPr="00634796">
        <w:rPr>
          <w:szCs w:val="16"/>
        </w:rPr>
        <w:t>:  [</w:t>
      </w:r>
      <w:r w:rsidR="00377D24" w:rsidRPr="00634796">
        <w:rPr>
          <w:szCs w:val="16"/>
        </w:rPr>
        <w:t>cl</w:t>
      </w:r>
      <w:r w:rsidRPr="00634796">
        <w:rPr>
          <w:szCs w:val="16"/>
        </w:rPr>
        <w:t>.getValue(st,oa.name).toString().clean()/]</w:t>
      </w:r>
      <w:r w:rsidRPr="00634796">
        <w:rPr>
          <w:rFonts w:ascii="Consolas" w:hAnsi="Consolas"/>
          <w:color w:val="7030A0"/>
          <w:sz w:val="16"/>
          <w:szCs w:val="16"/>
        </w:rPr>
        <w:t>[/if][</w:t>
      </w:r>
      <w:r w:rsidRPr="00634796">
        <w:rPr>
          <w:rFonts w:ascii="Consolas" w:hAnsi="Consolas" w:cstheme="minorHAnsi"/>
          <w:color w:val="7030A0"/>
          <w:sz w:val="16"/>
          <w:szCs w:val="16"/>
        </w:rPr>
        <w:t>else]&lt;drop/&gt;[/if]</w:t>
      </w:r>
      <w:r w:rsidRPr="00634796">
        <w:rPr>
          <w:rFonts w:ascii="Consolas" w:hAnsi="Consolas"/>
          <w:color w:val="7030A0"/>
          <w:sz w:val="16"/>
          <w:szCs w:val="16"/>
        </w:rPr>
        <w:t>[</w:t>
      </w:r>
      <w:r w:rsidRPr="00634796">
        <w:rPr>
          <w:rFonts w:ascii="Consolas" w:hAnsi="Consolas" w:cstheme="minorHAnsi"/>
          <w:color w:val="7030A0"/>
          <w:sz w:val="16"/>
          <w:szCs w:val="16"/>
        </w:rPr>
        <w:t>else]&lt;drop/&gt;[/if]</w:t>
      </w:r>
    </w:p>
    <w:p w:rsidR="00732B1D" w:rsidRPr="00634796" w:rsidRDefault="00732B1D" w:rsidP="00732B1D">
      <w:pPr>
        <w:rPr>
          <w:rFonts w:ascii="Consolas" w:hAnsi="Consolas" w:cs="Consolas"/>
          <w:color w:val="7030A0"/>
          <w:sz w:val="20"/>
          <w:szCs w:val="20"/>
        </w:rPr>
      </w:pPr>
      <w:r w:rsidRPr="00634796">
        <w:rPr>
          <w:rFonts w:ascii="Consolas" w:hAnsi="Consolas"/>
          <w:color w:val="7030A0"/>
          <w:sz w:val="20"/>
          <w:szCs w:val="16"/>
        </w:rPr>
        <w:t>[/</w:t>
      </w:r>
      <w:proofErr w:type="gramStart"/>
      <w:r w:rsidRPr="00634796">
        <w:rPr>
          <w:rFonts w:ascii="Consolas" w:hAnsi="Consolas"/>
          <w:color w:val="7030A0"/>
          <w:sz w:val="20"/>
          <w:szCs w:val="16"/>
        </w:rPr>
        <w:t>for]&lt;</w:t>
      </w:r>
      <w:proofErr w:type="gramEnd"/>
      <w:r w:rsidRPr="00634796">
        <w:rPr>
          <w:rFonts w:ascii="Consolas" w:hAnsi="Consolas"/>
          <w:color w:val="7030A0"/>
          <w:sz w:val="20"/>
          <w:szCs w:val="16"/>
        </w:rPr>
        <w:t>drop/&gt;</w:t>
      </w:r>
    </w:p>
    <w:p w:rsidR="000F676D" w:rsidRDefault="00732B1D" w:rsidP="000F676D">
      <w:pPr>
        <w:rPr>
          <w:rFonts w:ascii="Consolas" w:hAnsi="Consolas"/>
          <w:color w:val="7030A0"/>
          <w:sz w:val="20"/>
          <w:szCs w:val="16"/>
        </w:rPr>
      </w:pPr>
      <w:r w:rsidRPr="00634796">
        <w:rPr>
          <w:rFonts w:ascii="Consolas" w:hAnsi="Consolas"/>
          <w:color w:val="7030A0"/>
          <w:sz w:val="20"/>
          <w:szCs w:val="16"/>
        </w:rPr>
        <w:t>[/</w:t>
      </w:r>
      <w:proofErr w:type="gramStart"/>
      <w:r w:rsidRPr="00634796">
        <w:rPr>
          <w:rFonts w:ascii="Consolas" w:hAnsi="Consolas"/>
          <w:color w:val="7030A0"/>
          <w:sz w:val="20"/>
          <w:szCs w:val="16"/>
        </w:rPr>
        <w:t>for]&lt;</w:t>
      </w:r>
      <w:proofErr w:type="gramEnd"/>
      <w:r w:rsidRPr="00634796">
        <w:rPr>
          <w:rFonts w:ascii="Consolas" w:hAnsi="Consolas"/>
          <w:color w:val="7030A0"/>
          <w:sz w:val="20"/>
          <w:szCs w:val="16"/>
        </w:rPr>
        <w:t>drop/&gt;</w:t>
      </w:r>
    </w:p>
    <w:p w:rsidR="007A67E7" w:rsidRPr="00F21F82" w:rsidRDefault="007A67E7" w:rsidP="007A67E7">
      <w:pPr>
        <w:rPr>
          <w:rFonts w:ascii="Consolas" w:hAnsi="Consolas" w:cs="Consolas"/>
          <w:color w:val="7030A0"/>
          <w:sz w:val="20"/>
          <w:szCs w:val="20"/>
        </w:rPr>
      </w:pPr>
      <w:r w:rsidRPr="00F21F82">
        <w:rPr>
          <w:rFonts w:ascii="Consolas" w:hAnsi="Consolas" w:cs="Consolas"/>
          <w:color w:val="7030A0"/>
          <w:sz w:val="20"/>
          <w:szCs w:val="20"/>
        </w:rPr>
        <w:t xml:space="preserve">[if </w:t>
      </w:r>
      <w:proofErr w:type="spellStart"/>
      <w:proofErr w:type="gramStart"/>
      <w:r w:rsidRPr="00F21F82">
        <w:rPr>
          <w:rFonts w:ascii="Consolas" w:hAnsi="Consolas" w:cs="Consolas"/>
          <w:color w:val="7030A0"/>
          <w:sz w:val="20"/>
          <w:szCs w:val="20"/>
        </w:rPr>
        <w:t>cl</w:t>
      </w:r>
      <w:r w:rsidRPr="00F21F82">
        <w:rPr>
          <w:rFonts w:ascii="Consolas" w:hAnsi="Consolas" w:cs="Consolas"/>
          <w:color w:val="7030A0"/>
          <w:sz w:val="20"/>
          <w:szCs w:val="20"/>
        </w:rPr>
        <w:t>.ownedAttribute</w:t>
      </w:r>
      <w:proofErr w:type="spellEnd"/>
      <w:proofErr w:type="gramEnd"/>
      <w:r w:rsidRPr="00F21F82">
        <w:rPr>
          <w:rFonts w:ascii="Consolas" w:hAnsi="Consolas" w:cs="Consolas"/>
          <w:color w:val="7030A0"/>
          <w:sz w:val="20"/>
          <w:szCs w:val="20"/>
        </w:rPr>
        <w:t xml:space="preserve"> -&gt;</w:t>
      </w:r>
      <w:proofErr w:type="spellStart"/>
      <w:r w:rsidRPr="00F21F82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F21F82">
        <w:rPr>
          <w:rFonts w:ascii="Consolas" w:hAnsi="Consolas" w:cs="Consolas"/>
          <w:color w:val="7030A0"/>
          <w:sz w:val="20"/>
          <w:szCs w:val="20"/>
        </w:rPr>
        <w:t>()]&lt;drop/&gt;</w:t>
      </w:r>
      <w:proofErr w:type="spellStart"/>
    </w:p>
    <w:p w:rsidR="007A67E7" w:rsidRPr="00F21F82" w:rsidRDefault="007A67E7" w:rsidP="007A67E7">
      <w:pPr>
        <w:jc w:val="center"/>
        <w:rPr>
          <w:rStyle w:val="Strong"/>
        </w:rPr>
      </w:pPr>
      <w:r w:rsidRPr="00F21F82">
        <w:rPr>
          <w:rStyle w:val="Strong"/>
        </w:rPr>
        <w:t>Tabl</w:t>
      </w:r>
      <w:proofErr w:type="spellEnd"/>
      <w:r w:rsidRPr="00F21F82">
        <w:rPr>
          <w:rStyle w:val="Strong"/>
        </w:rPr>
        <w:t xml:space="preserve">e </w:t>
      </w:r>
      <w:r w:rsidRPr="00F21F82">
        <w:rPr>
          <w:rStyle w:val="Strong"/>
        </w:rPr>
        <w:fldChar w:fldCharType="begin"/>
      </w:r>
      <w:r w:rsidRPr="00F21F82">
        <w:rPr>
          <w:rStyle w:val="Strong"/>
        </w:rPr>
        <w:instrText xml:space="preserve"> STYLEREF 1 \s </w:instrText>
      </w:r>
      <w:r w:rsidRPr="00F21F82">
        <w:rPr>
          <w:rStyle w:val="Strong"/>
        </w:rPr>
        <w:fldChar w:fldCharType="separate"/>
      </w:r>
      <w:r w:rsidRPr="00F21F82">
        <w:rPr>
          <w:rStyle w:val="Strong"/>
          <w:noProof/>
        </w:rPr>
        <w:t>7</w:t>
      </w:r>
      <w:r w:rsidRPr="00F21F82">
        <w:rPr>
          <w:rStyle w:val="Strong"/>
        </w:rPr>
        <w:fldChar w:fldCharType="end"/>
      </w:r>
      <w:r w:rsidRPr="00F21F82">
        <w:rPr>
          <w:rStyle w:val="Strong"/>
        </w:rPr>
        <w:noBreakHyphen/>
      </w:r>
      <w:r w:rsidRPr="00F21F82">
        <w:rPr>
          <w:rStyle w:val="Strong"/>
        </w:rPr>
        <w:fldChar w:fldCharType="begin"/>
      </w:r>
      <w:r w:rsidRPr="00F21F82">
        <w:rPr>
          <w:rStyle w:val="Strong"/>
        </w:rPr>
        <w:instrText xml:space="preserve"> SEQ Table \* ARABIC \s 1 </w:instrText>
      </w:r>
      <w:r w:rsidRPr="00F21F82">
        <w:rPr>
          <w:rStyle w:val="Strong"/>
        </w:rPr>
        <w:fldChar w:fldCharType="separate"/>
      </w:r>
      <w:r w:rsidRPr="00F21F82">
        <w:rPr>
          <w:rStyle w:val="Strong"/>
          <w:noProof/>
        </w:rPr>
        <w:t>1</w:t>
      </w:r>
      <w:r w:rsidRPr="00F21F82">
        <w:rPr>
          <w:rStyle w:val="Strong"/>
        </w:rPr>
        <w:fldChar w:fldCharType="end"/>
      </w:r>
      <w:r w:rsidRPr="00F21F82">
        <w:rPr>
          <w:rStyle w:val="Strong"/>
        </w:rPr>
        <w:t xml:space="preserve"> Attributes for [</w:t>
      </w:r>
      <w:proofErr w:type="spellStart"/>
      <w:proofErr w:type="gramStart"/>
      <w:r w:rsidRPr="00F21F82">
        <w:rPr>
          <w:rStyle w:val="Strong"/>
        </w:rPr>
        <w:t>element.getText</w:t>
      </w:r>
      <w:proofErr w:type="spellEnd"/>
      <w:proofErr w:type="gramEnd"/>
      <w:r w:rsidRPr="00F21F82">
        <w:rPr>
          <w:rStyle w:val="Strong"/>
        </w:rPr>
        <w:t>()/]</w:t>
      </w:r>
    </w:p>
    <w:p w:rsidR="007A67E7" w:rsidRPr="00F21F82" w:rsidRDefault="007A67E7" w:rsidP="007A67E7">
      <w:pPr>
        <w:jc w:val="center"/>
        <w:rPr>
          <w:rStyle w:val="Strong"/>
        </w:rPr>
      </w:pPr>
    </w:p>
    <w:p w:rsidR="007A67E7" w:rsidRPr="00F21F82" w:rsidRDefault="007A67E7" w:rsidP="007A67E7">
      <w:pPr>
        <w:rPr>
          <w:rFonts w:ascii="Consolas" w:hAnsi="Consolas" w:cs="Consolas"/>
          <w:bCs/>
          <w:color w:val="7030A0"/>
          <w:sz w:val="20"/>
          <w:szCs w:val="20"/>
        </w:rPr>
      </w:pPr>
      <w:r w:rsidRPr="00F21F82">
        <w:rPr>
          <w:rFonts w:ascii="Consolas" w:hAnsi="Consolas" w:cs="Consolas"/>
          <w:bCs/>
          <w:color w:val="7030A0"/>
          <w:sz w:val="20"/>
          <w:szCs w:val="20"/>
        </w:rPr>
        <w:t>&lt;table&gt;&lt;drop/&gt;</w:t>
      </w:r>
    </w:p>
    <w:tbl>
      <w:tblPr>
        <w:tblStyle w:val="TableGrid"/>
        <w:tblW w:w="14395" w:type="dxa"/>
        <w:tblLayout w:type="fixed"/>
        <w:tblLook w:val="04A0" w:firstRow="1" w:lastRow="0" w:firstColumn="1" w:lastColumn="0" w:noHBand="0" w:noVBand="1"/>
      </w:tblPr>
      <w:tblGrid>
        <w:gridCol w:w="2493"/>
        <w:gridCol w:w="2493"/>
        <w:gridCol w:w="1113"/>
        <w:gridCol w:w="4148"/>
        <w:gridCol w:w="4148"/>
      </w:tblGrid>
      <w:tr w:rsidR="007A67E7" w:rsidRPr="00F21F82" w:rsidTr="00EB3772">
        <w:trPr>
          <w:tblHeader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A67E7" w:rsidRPr="00F21F82" w:rsidRDefault="007A67E7" w:rsidP="00EB3772">
            <w:pPr>
              <w:jc w:val="center"/>
              <w:rPr>
                <w:rStyle w:val="Strong"/>
              </w:rPr>
            </w:pPr>
            <w:r w:rsidRPr="00F21F82">
              <w:rPr>
                <w:rStyle w:val="Strong"/>
              </w:rPr>
              <w:t>Attribute Name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A67E7" w:rsidRPr="00F21F82" w:rsidRDefault="007A67E7" w:rsidP="00EB3772">
            <w:pPr>
              <w:jc w:val="center"/>
              <w:rPr>
                <w:rStyle w:val="Strong"/>
              </w:rPr>
            </w:pPr>
            <w:r w:rsidRPr="00F21F82">
              <w:rPr>
                <w:rStyle w:val="Strong"/>
              </w:rPr>
              <w:t>Type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A67E7" w:rsidRPr="00F21F82" w:rsidRDefault="007A67E7" w:rsidP="00EB3772">
            <w:pPr>
              <w:jc w:val="center"/>
              <w:rPr>
                <w:rStyle w:val="Strong"/>
              </w:rPr>
            </w:pPr>
            <w:proofErr w:type="spellStart"/>
            <w:r w:rsidRPr="00F21F82">
              <w:rPr>
                <w:rStyle w:val="Strong"/>
              </w:rPr>
              <w:t>Mult</w:t>
            </w:r>
            <w:proofErr w:type="spellEnd"/>
            <w:r w:rsidRPr="00F21F82">
              <w:rPr>
                <w:rStyle w:val="Strong"/>
              </w:rPr>
              <w:t>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A67E7" w:rsidRPr="00F21F82" w:rsidRDefault="007A67E7" w:rsidP="00EB3772">
            <w:pPr>
              <w:jc w:val="center"/>
              <w:rPr>
                <w:rStyle w:val="Strong"/>
              </w:rPr>
            </w:pPr>
            <w:r w:rsidRPr="00F21F82">
              <w:rPr>
                <w:rStyle w:val="Strong"/>
              </w:rPr>
              <w:t>Description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A67E7" w:rsidRPr="00F21F82" w:rsidRDefault="007A67E7" w:rsidP="00EB3772">
            <w:pPr>
              <w:jc w:val="center"/>
              <w:rPr>
                <w:rStyle w:val="Strong"/>
              </w:rPr>
            </w:pPr>
            <w:r w:rsidRPr="00F21F82">
              <w:rPr>
                <w:rStyle w:val="Strong"/>
              </w:rPr>
              <w:t>Stereotypes</w:t>
            </w:r>
          </w:p>
        </w:tc>
      </w:tr>
    </w:tbl>
    <w:p w:rsidR="007A67E7" w:rsidRPr="00F21F82" w:rsidRDefault="007A67E7" w:rsidP="007A67E7">
      <w:pPr>
        <w:rPr>
          <w:rFonts w:ascii="Consolas" w:hAnsi="Consolas" w:cs="Consolas"/>
          <w:color w:val="7030A0"/>
          <w:sz w:val="20"/>
          <w:szCs w:val="20"/>
        </w:rPr>
      </w:pPr>
      <w:r w:rsidRPr="00F21F82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proofErr w:type="gramStart"/>
      <w:r w:rsidRPr="00F21F82">
        <w:rPr>
          <w:rFonts w:ascii="Consolas" w:hAnsi="Consolas" w:cs="Consolas"/>
          <w:color w:val="7030A0"/>
          <w:sz w:val="20"/>
          <w:szCs w:val="20"/>
        </w:rPr>
        <w:t>p:Property|</w:t>
      </w:r>
      <w:r w:rsidRPr="00F21F82">
        <w:rPr>
          <w:rFonts w:ascii="Consolas" w:hAnsi="Consolas" w:cs="Consolas"/>
          <w:color w:val="7030A0"/>
          <w:sz w:val="20"/>
          <w:szCs w:val="20"/>
        </w:rPr>
        <w:t>cl</w:t>
      </w:r>
      <w:r w:rsidRPr="00F21F82">
        <w:rPr>
          <w:rFonts w:ascii="Consolas" w:hAnsi="Consolas" w:cs="Consolas"/>
          <w:color w:val="7030A0"/>
          <w:sz w:val="20"/>
          <w:szCs w:val="20"/>
        </w:rPr>
        <w:t>.allAttributes</w:t>
      </w:r>
      <w:proofErr w:type="spellEnd"/>
      <w:proofErr w:type="gramEnd"/>
      <w:r w:rsidRPr="00F21F82">
        <w:rPr>
          <w:rFonts w:ascii="Consolas" w:hAnsi="Consolas" w:cs="Consolas"/>
          <w:color w:val="7030A0"/>
          <w:sz w:val="20"/>
          <w:szCs w:val="20"/>
        </w:rPr>
        <w:t>())]&lt;drop/&gt;</w:t>
      </w:r>
    </w:p>
    <w:tbl>
      <w:tblPr>
        <w:tblStyle w:val="TableGrid"/>
        <w:tblW w:w="14400" w:type="dxa"/>
        <w:tblInd w:w="-5" w:type="dxa"/>
        <w:tblLayout w:type="fixed"/>
        <w:tblLook w:val="0600" w:firstRow="0" w:lastRow="0" w:firstColumn="0" w:lastColumn="0" w:noHBand="1" w:noVBand="1"/>
      </w:tblPr>
      <w:tblGrid>
        <w:gridCol w:w="2494"/>
        <w:gridCol w:w="2494"/>
        <w:gridCol w:w="1114"/>
        <w:gridCol w:w="4149"/>
        <w:gridCol w:w="4149"/>
      </w:tblGrid>
      <w:tr w:rsidR="007A67E7" w:rsidRPr="00F21F82" w:rsidTr="00EB3772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7E7" w:rsidRPr="00F21F82" w:rsidRDefault="007A67E7" w:rsidP="00EB3772">
            <w:pPr>
              <w:rPr>
                <w:lang w:val="en-GB"/>
              </w:rPr>
            </w:pPr>
            <w:r w:rsidRPr="00F21F82">
              <w:rPr>
                <w:lang w:val="en-GB"/>
              </w:rPr>
              <w:t>[p.name/]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7E7" w:rsidRPr="00F21F82" w:rsidRDefault="007A67E7" w:rsidP="00EB3772">
            <w:pPr>
              <w:pStyle w:val="TAL"/>
              <w:keepNext w:val="0"/>
              <w:keepLines w:val="0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F21F82">
              <w:rPr>
                <w:rFonts w:ascii="Consolas" w:hAnsi="Consolas" w:cs="Consolas"/>
                <w:color w:val="7030A0"/>
                <w:sz w:val="16"/>
                <w:szCs w:val="16"/>
              </w:rPr>
              <w:t>[if (not (</w:t>
            </w:r>
            <w:proofErr w:type="spellStart"/>
            <w:proofErr w:type="gramStart"/>
            <w:r w:rsidRPr="00F21F82">
              <w:rPr>
                <w:rFonts w:ascii="Consolas" w:hAnsi="Consolas" w:cs="Consolas"/>
                <w:color w:val="7030A0"/>
                <w:sz w:val="16"/>
                <w:szCs w:val="16"/>
              </w:rPr>
              <w:t>p.type.name</w:t>
            </w:r>
            <w:proofErr w:type="gramEnd"/>
            <w:r w:rsidRPr="00F21F82">
              <w:rPr>
                <w:rFonts w:ascii="Consolas" w:hAnsi="Consolas" w:cs="Consolas"/>
                <w:color w:val="7030A0"/>
                <w:sz w:val="16"/>
                <w:szCs w:val="16"/>
              </w:rPr>
              <w:t>.oclIsUndefined</w:t>
            </w:r>
            <w:proofErr w:type="spellEnd"/>
            <w:r w:rsidRPr="00F21F82">
              <w:rPr>
                <w:rFonts w:ascii="Consolas" w:hAnsi="Consolas" w:cs="Consolas"/>
                <w:color w:val="7030A0"/>
                <w:sz w:val="16"/>
                <w:szCs w:val="16"/>
              </w:rPr>
              <w:t>()))]&lt;drop/&gt;</w:t>
            </w:r>
          </w:p>
          <w:p w:rsidR="007A67E7" w:rsidRPr="00F21F82" w:rsidRDefault="007A67E7" w:rsidP="00EB3772">
            <w:r w:rsidRPr="00F21F82">
              <w:t>[</w:t>
            </w:r>
            <w:proofErr w:type="gramStart"/>
            <w:r w:rsidRPr="00F21F82">
              <w:t>p.type.name</w:t>
            </w:r>
            <w:proofErr w:type="gramEnd"/>
            <w:r w:rsidRPr="00F21F82">
              <w:t>/]</w:t>
            </w:r>
          </w:p>
          <w:p w:rsidR="007A67E7" w:rsidRPr="00F21F82" w:rsidRDefault="007A67E7" w:rsidP="00EB3772">
            <w:pPr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F21F82">
              <w:rPr>
                <w:rFonts w:ascii="Consolas" w:hAnsi="Consolas" w:cs="Consolas"/>
                <w:color w:val="7030A0"/>
                <w:sz w:val="16"/>
                <w:szCs w:val="16"/>
              </w:rPr>
              <w:t>[/if]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7E7" w:rsidRPr="00F21F82" w:rsidRDefault="007A67E7" w:rsidP="00EB3772">
            <w:pPr>
              <w:rPr>
                <w:rFonts w:ascii="Consolas" w:eastAsia="Times New Roman" w:hAnsi="Consolas" w:cs="Consolas"/>
                <w:color w:val="7030A0"/>
                <w:sz w:val="20"/>
                <w:szCs w:val="20"/>
                <w:lang w:val="en-GB"/>
              </w:rPr>
            </w:pPr>
            <w:r w:rsidRPr="00F21F82">
              <w:rPr>
                <w:rFonts w:ascii="Consolas" w:hAnsi="Consolas" w:cs="Consolas"/>
                <w:color w:val="7030A0"/>
                <w:sz w:val="16"/>
                <w:szCs w:val="16"/>
              </w:rPr>
              <w:t>[if(</w:t>
            </w:r>
            <w:proofErr w:type="gramStart"/>
            <w:r w:rsidRPr="00F21F82">
              <w:rPr>
                <w:rFonts w:ascii="Consolas" w:hAnsi="Consolas" w:cs="Consolas"/>
                <w:color w:val="7030A0"/>
                <w:sz w:val="16"/>
                <w:szCs w:val="16"/>
              </w:rPr>
              <w:t>p.lower</w:t>
            </w:r>
            <w:proofErr w:type="gramEnd"/>
            <w:r w:rsidRPr="00F21F82">
              <w:rPr>
                <w:rFonts w:ascii="Consolas" w:hAnsi="Consolas" w:cs="Consolas"/>
                <w:color w:val="7030A0"/>
                <w:sz w:val="16"/>
                <w:szCs w:val="16"/>
              </w:rPr>
              <w:t>=p.upper)]</w:t>
            </w:r>
            <w:r w:rsidRPr="00F21F82">
              <w:t>1</w:t>
            </w:r>
            <w:r w:rsidRPr="00F21F82">
              <w:rPr>
                <w:rFonts w:ascii="Consolas" w:hAnsi="Consolas" w:cs="Consolas"/>
                <w:color w:val="7030A0"/>
                <w:sz w:val="16"/>
                <w:szCs w:val="16"/>
              </w:rPr>
              <w:t>[else</w:t>
            </w:r>
            <w:r w:rsidRPr="00F21F82">
              <w:rPr>
                <w:rFonts w:ascii="Consolas" w:hAnsi="Consolas" w:cstheme="minorHAnsi"/>
                <w:color w:val="7030A0"/>
                <w:sz w:val="16"/>
                <w:szCs w:val="16"/>
              </w:rPr>
              <w:t>]</w:t>
            </w:r>
            <w:r w:rsidRPr="00F21F82">
              <w:rPr>
                <w:rFonts w:cstheme="minorHAnsi"/>
              </w:rPr>
              <w:t>[p.lower/]..</w:t>
            </w:r>
            <w:r w:rsidRPr="00F21F82">
              <w:rPr>
                <w:rFonts w:ascii="Consolas" w:hAnsi="Consolas" w:cs="Consolas"/>
                <w:color w:val="7030A0"/>
                <w:sz w:val="16"/>
                <w:szCs w:val="16"/>
              </w:rPr>
              <w:t>[if(p.upper=-1)]</w:t>
            </w:r>
            <w:r w:rsidRPr="00F21F82">
              <w:t>*</w:t>
            </w:r>
            <w:r w:rsidRPr="00F21F82">
              <w:rPr>
                <w:rFonts w:ascii="Consolas" w:hAnsi="Consolas" w:cs="Consolas"/>
                <w:color w:val="7030A0"/>
                <w:sz w:val="16"/>
                <w:szCs w:val="16"/>
              </w:rPr>
              <w:t>[else</w:t>
            </w:r>
            <w:r w:rsidRPr="00F21F82">
              <w:rPr>
                <w:rFonts w:ascii="Consolas" w:hAnsi="Consolas"/>
                <w:color w:val="7030A0"/>
                <w:sz w:val="16"/>
                <w:szCs w:val="16"/>
              </w:rPr>
              <w:t>]</w:t>
            </w:r>
            <w:r w:rsidRPr="00F21F82">
              <w:t>[p.upper/]</w:t>
            </w:r>
            <w:r w:rsidRPr="00F21F82">
              <w:rPr>
                <w:rFonts w:ascii="Consolas" w:hAnsi="Consolas" w:cs="Consolas"/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7E7" w:rsidRPr="00F21F82" w:rsidRDefault="007A67E7" w:rsidP="00EB3772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F21F82">
              <w:rPr>
                <w:rFonts w:ascii="Consolas" w:hAnsi="Consolas" w:cs="Consolas"/>
                <w:color w:val="7030A0"/>
                <w:sz w:val="16"/>
                <w:szCs w:val="16"/>
              </w:rPr>
              <w:t>[if (</w:t>
            </w:r>
            <w:proofErr w:type="spellStart"/>
            <w:proofErr w:type="gramStart"/>
            <w:r w:rsidRPr="00F21F82">
              <w:rPr>
                <w:rFonts w:ascii="Consolas" w:hAnsi="Consolas" w:cs="Consolas"/>
                <w:color w:val="7030A0"/>
                <w:sz w:val="16"/>
                <w:szCs w:val="16"/>
              </w:rPr>
              <w:t>p.ownedComment</w:t>
            </w:r>
            <w:proofErr w:type="spellEnd"/>
            <w:proofErr w:type="gramEnd"/>
            <w:r w:rsidRPr="00F21F82">
              <w:rPr>
                <w:rFonts w:ascii="Consolas" w:hAnsi="Consolas" w:cs="Consolas"/>
                <w:color w:val="7030A0"/>
                <w:sz w:val="16"/>
                <w:szCs w:val="16"/>
              </w:rPr>
              <w:t>-&gt;</w:t>
            </w:r>
            <w:proofErr w:type="spellStart"/>
            <w:r w:rsidRPr="00F21F82">
              <w:rPr>
                <w:rFonts w:ascii="Consolas" w:hAnsi="Consolas" w:cs="Consolas"/>
                <w:color w:val="7030A0"/>
                <w:sz w:val="16"/>
                <w:szCs w:val="16"/>
              </w:rPr>
              <w:t>notEmpty</w:t>
            </w:r>
            <w:proofErr w:type="spellEnd"/>
            <w:r w:rsidRPr="00F21F82">
              <w:rPr>
                <w:rFonts w:ascii="Consolas" w:hAnsi="Consolas" w:cs="Consolas"/>
                <w:color w:val="7030A0"/>
                <w:sz w:val="16"/>
                <w:szCs w:val="16"/>
              </w:rPr>
              <w:t>())]&lt;drop/&gt;</w:t>
            </w:r>
          </w:p>
          <w:p w:rsidR="007A67E7" w:rsidRPr="00F21F82" w:rsidRDefault="007A67E7" w:rsidP="00EB3772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F21F82">
              <w:rPr>
                <w:rFonts w:ascii="Consolas" w:hAnsi="Consolas" w:cs="Consolas"/>
                <w:color w:val="7030A0"/>
                <w:sz w:val="16"/>
                <w:szCs w:val="16"/>
              </w:rPr>
              <w:t>[for (</w:t>
            </w:r>
            <w:proofErr w:type="spellStart"/>
            <w:proofErr w:type="gramStart"/>
            <w:r w:rsidRPr="00F21F82">
              <w:rPr>
                <w:rFonts w:ascii="Consolas" w:hAnsi="Consolas" w:cs="Consolas"/>
                <w:color w:val="7030A0"/>
                <w:sz w:val="16"/>
                <w:szCs w:val="16"/>
              </w:rPr>
              <w:t>c:Comment</w:t>
            </w:r>
            <w:proofErr w:type="spellEnd"/>
            <w:proofErr w:type="gramEnd"/>
            <w:r w:rsidRPr="00F21F82">
              <w:rPr>
                <w:rFonts w:ascii="Consolas" w:hAnsi="Consolas" w:cs="Consolas"/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F21F82">
              <w:rPr>
                <w:rFonts w:ascii="Consolas" w:hAnsi="Consolas" w:cs="Consolas"/>
                <w:color w:val="7030A0"/>
                <w:sz w:val="16"/>
                <w:szCs w:val="16"/>
              </w:rPr>
              <w:t>p.ownedComment</w:t>
            </w:r>
            <w:proofErr w:type="spellEnd"/>
            <w:r w:rsidRPr="00F21F82">
              <w:rPr>
                <w:rFonts w:ascii="Consolas" w:hAnsi="Consolas" w:cs="Consolas"/>
                <w:color w:val="7030A0"/>
                <w:sz w:val="16"/>
                <w:szCs w:val="16"/>
              </w:rPr>
              <w:t>)]&lt;drop/&gt;</w:t>
            </w:r>
          </w:p>
          <w:p w:rsidR="007A67E7" w:rsidRPr="00F21F82" w:rsidRDefault="007A67E7" w:rsidP="00EB3772">
            <w:pPr>
              <w:pStyle w:val="TAL"/>
              <w:rPr>
                <w:rFonts w:asciiTheme="minorHAnsi" w:hAnsiTheme="minorHAnsi" w:cstheme="minorHAnsi"/>
                <w:sz w:val="22"/>
                <w:szCs w:val="22"/>
              </w:rPr>
            </w:pPr>
            <w:r w:rsidRPr="00F21F82">
              <w:rPr>
                <w:rFonts w:asciiTheme="minorHAnsi" w:hAnsiTheme="minorHAnsi" w:cstheme="minorHAnsi"/>
                <w:sz w:val="22"/>
                <w:szCs w:val="22"/>
              </w:rPr>
              <w:t>[c._</w:t>
            </w:r>
            <w:proofErr w:type="spellStart"/>
            <w:proofErr w:type="gramStart"/>
            <w:r w:rsidRPr="00F21F82">
              <w:rPr>
                <w:rFonts w:asciiTheme="minorHAnsi" w:hAnsiTheme="minorHAnsi" w:cstheme="minorHAnsi"/>
                <w:sz w:val="22"/>
                <w:szCs w:val="22"/>
              </w:rPr>
              <w:t>body.cleanAndFormat</w:t>
            </w:r>
            <w:proofErr w:type="spellEnd"/>
            <w:proofErr w:type="gramEnd"/>
            <w:r w:rsidRPr="00F21F82">
              <w:rPr>
                <w:rFonts w:asciiTheme="minorHAnsi" w:hAnsiTheme="minorHAnsi" w:cstheme="minorHAnsi"/>
                <w:sz w:val="22"/>
                <w:szCs w:val="22"/>
              </w:rPr>
              <w:t>()/]</w:t>
            </w:r>
          </w:p>
          <w:p w:rsidR="007A67E7" w:rsidRPr="00F21F82" w:rsidRDefault="007A67E7" w:rsidP="00EB3772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F21F82">
              <w:rPr>
                <w:rFonts w:ascii="Consolas" w:hAnsi="Consolas" w:cs="Consolas"/>
                <w:color w:val="7030A0"/>
                <w:sz w:val="16"/>
                <w:szCs w:val="16"/>
              </w:rPr>
              <w:t>[/for]</w:t>
            </w:r>
          </w:p>
          <w:p w:rsidR="007A67E7" w:rsidRPr="00F21F82" w:rsidRDefault="007A67E7" w:rsidP="00EB3772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F21F82">
              <w:rPr>
                <w:rFonts w:ascii="Consolas" w:hAnsi="Consolas" w:cs="Consolas"/>
                <w:color w:val="7030A0"/>
                <w:sz w:val="16"/>
                <w:szCs w:val="16"/>
              </w:rPr>
              <w:t>[/if]</w:t>
            </w:r>
          </w:p>
          <w:p w:rsidR="007A67E7" w:rsidRPr="00F21F82" w:rsidRDefault="007A67E7" w:rsidP="00EB3772">
            <w:pPr>
              <w:pStyle w:val="TAL"/>
              <w:rPr>
                <w:rFonts w:ascii="Consolas" w:hAnsi="Consolas" w:cs="Consolas"/>
                <w:color w:val="7030A0"/>
                <w:sz w:val="20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7E7" w:rsidRPr="00F21F82" w:rsidRDefault="007A67E7" w:rsidP="00EB3772">
            <w:pPr>
              <w:rPr>
                <w:rFonts w:ascii="Consolas" w:hAnsi="Consolas" w:cs="Consolas"/>
                <w:color w:val="7030A0"/>
                <w:sz w:val="16"/>
                <w:szCs w:val="20"/>
              </w:rPr>
            </w:pPr>
            <w:r w:rsidRPr="00F21F82">
              <w:rPr>
                <w:rFonts w:ascii="Consolas" w:hAnsi="Consolas" w:cs="Consolas"/>
                <w:color w:val="7030A0"/>
                <w:sz w:val="16"/>
                <w:szCs w:val="20"/>
              </w:rPr>
              <w:t>[for (</w:t>
            </w:r>
            <w:proofErr w:type="spellStart"/>
            <w:proofErr w:type="gramStart"/>
            <w:r w:rsidRPr="00F21F82">
              <w:rPr>
                <w:rFonts w:ascii="Consolas" w:hAnsi="Consolas" w:cs="Consolas"/>
                <w:color w:val="7030A0"/>
                <w:sz w:val="16"/>
                <w:szCs w:val="20"/>
              </w:rPr>
              <w:t>st:Stereotype</w:t>
            </w:r>
            <w:proofErr w:type="spellEnd"/>
            <w:proofErr w:type="gramEnd"/>
            <w:r w:rsidRPr="00F21F82">
              <w:rPr>
                <w:rFonts w:ascii="Consolas" w:hAnsi="Consolas" w:cs="Consolas"/>
                <w:color w:val="7030A0"/>
                <w:sz w:val="16"/>
                <w:szCs w:val="20"/>
              </w:rPr>
              <w:t xml:space="preserve"> | </w:t>
            </w:r>
            <w:proofErr w:type="spellStart"/>
            <w:r w:rsidRPr="00F21F82">
              <w:rPr>
                <w:rFonts w:ascii="Consolas" w:hAnsi="Consolas" w:cs="Consolas"/>
                <w:color w:val="7030A0"/>
                <w:sz w:val="16"/>
                <w:szCs w:val="20"/>
              </w:rPr>
              <w:t>p.getAppliedStereotypes</w:t>
            </w:r>
            <w:proofErr w:type="spellEnd"/>
            <w:r w:rsidRPr="00F21F82">
              <w:rPr>
                <w:rFonts w:ascii="Consolas" w:hAnsi="Consolas" w:cs="Consolas"/>
                <w:color w:val="7030A0"/>
                <w:sz w:val="16"/>
                <w:szCs w:val="20"/>
              </w:rPr>
              <w:t>()-&gt;</w:t>
            </w:r>
            <w:proofErr w:type="spellStart"/>
            <w:r w:rsidRPr="00F21F82">
              <w:rPr>
                <w:rFonts w:ascii="Consolas" w:hAnsi="Consolas" w:cs="Consolas"/>
                <w:color w:val="7030A0"/>
                <w:sz w:val="16"/>
                <w:szCs w:val="20"/>
              </w:rPr>
              <w:t>sortedBy</w:t>
            </w:r>
            <w:proofErr w:type="spellEnd"/>
            <w:r w:rsidRPr="00F21F82">
              <w:rPr>
                <w:rFonts w:ascii="Consolas" w:hAnsi="Consolas" w:cs="Consolas"/>
                <w:color w:val="7030A0"/>
                <w:sz w:val="16"/>
                <w:szCs w:val="20"/>
              </w:rPr>
              <w:t>(name))]&lt;drop/&gt;</w:t>
            </w:r>
          </w:p>
          <w:p w:rsidR="007A67E7" w:rsidRPr="00F21F82" w:rsidRDefault="007A67E7" w:rsidP="00EB3772">
            <w:r w:rsidRPr="00F21F82">
              <w:t>[st.name/]</w:t>
            </w:r>
          </w:p>
          <w:p w:rsidR="007A67E7" w:rsidRPr="00F21F82" w:rsidRDefault="007A67E7" w:rsidP="00EB3772">
            <w:pPr>
              <w:rPr>
                <w:rFonts w:ascii="Consolas" w:hAnsi="Consolas" w:cstheme="minorHAnsi"/>
                <w:color w:val="7030A0"/>
                <w:sz w:val="16"/>
                <w:szCs w:val="16"/>
              </w:rPr>
            </w:pPr>
            <w:r w:rsidRPr="00F21F82">
              <w:rPr>
                <w:rFonts w:ascii="Consolas" w:hAnsi="Consolas" w:cs="Consolas"/>
                <w:color w:val="7030A0"/>
                <w:sz w:val="16"/>
                <w:szCs w:val="20"/>
              </w:rPr>
              <w:t>[for(</w:t>
            </w:r>
            <w:proofErr w:type="spellStart"/>
            <w:proofErr w:type="gramStart"/>
            <w:r w:rsidRPr="00F21F82">
              <w:rPr>
                <w:rFonts w:ascii="Consolas" w:hAnsi="Consolas" w:cs="Consolas"/>
                <w:color w:val="7030A0"/>
                <w:sz w:val="16"/>
                <w:szCs w:val="20"/>
              </w:rPr>
              <w:t>oa:Property|st.ownedAttribute</w:t>
            </w:r>
            <w:proofErr w:type="spellEnd"/>
            <w:proofErr w:type="gramEnd"/>
            <w:r w:rsidRPr="00F21F82">
              <w:rPr>
                <w:rFonts w:ascii="Consolas" w:hAnsi="Consolas" w:cs="Consolas"/>
                <w:color w:val="7030A0"/>
                <w:sz w:val="16"/>
                <w:szCs w:val="20"/>
              </w:rPr>
              <w:t>)]&lt;drop/&gt;</w:t>
            </w:r>
          </w:p>
          <w:p w:rsidR="007A67E7" w:rsidRPr="00F21F82" w:rsidRDefault="007A67E7" w:rsidP="00EB3772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 w:rsidRPr="00F21F82">
              <w:rPr>
                <w:rFonts w:ascii="Consolas" w:hAnsi="Consolas"/>
                <w:color w:val="7030A0"/>
                <w:sz w:val="16"/>
                <w:szCs w:val="16"/>
              </w:rPr>
              <w:t xml:space="preserve">[if (not </w:t>
            </w:r>
            <w:proofErr w:type="spellStart"/>
            <w:r w:rsidRPr="00F21F82">
              <w:rPr>
                <w:rFonts w:ascii="Consolas" w:hAnsi="Consolas"/>
                <w:color w:val="7030A0"/>
                <w:sz w:val="16"/>
                <w:szCs w:val="16"/>
              </w:rPr>
              <w:t>oa.name.startsWith</w:t>
            </w:r>
            <w:proofErr w:type="spellEnd"/>
            <w:r w:rsidRPr="00F21F82">
              <w:rPr>
                <w:rFonts w:ascii="Consolas" w:hAnsi="Consolas"/>
                <w:color w:val="7030A0"/>
                <w:sz w:val="16"/>
                <w:szCs w:val="16"/>
              </w:rPr>
              <w:t>(‘base_’))]</w:t>
            </w:r>
            <w:r w:rsidRPr="00F21F82">
              <w:rPr>
                <w:rFonts w:cstheme="minorHAnsi"/>
              </w:rPr>
              <w:t>[oa.name/]</w:t>
            </w:r>
            <w:r w:rsidRPr="00F21F82">
              <w:rPr>
                <w:rFonts w:ascii="Consolas" w:hAnsi="Consolas"/>
                <w:color w:val="7030A0"/>
                <w:sz w:val="16"/>
                <w:szCs w:val="16"/>
              </w:rPr>
              <w:t xml:space="preserve">[if (not </w:t>
            </w:r>
            <w:proofErr w:type="spellStart"/>
            <w:r w:rsidRPr="00F21F82">
              <w:rPr>
                <w:rFonts w:ascii="Consolas" w:hAnsi="Consolas"/>
                <w:color w:val="7030A0"/>
                <w:sz w:val="16"/>
                <w:szCs w:val="16"/>
              </w:rPr>
              <w:t>p.getValue</w:t>
            </w:r>
            <w:proofErr w:type="spellEnd"/>
            <w:r w:rsidRPr="00F21F82">
              <w:rPr>
                <w:rFonts w:ascii="Consolas" w:hAnsi="Consolas"/>
                <w:color w:val="7030A0"/>
                <w:sz w:val="16"/>
                <w:szCs w:val="16"/>
              </w:rPr>
              <w:t>(</w:t>
            </w:r>
            <w:proofErr w:type="spellStart"/>
            <w:r w:rsidRPr="00F21F82">
              <w:rPr>
                <w:rFonts w:ascii="Consolas" w:hAnsi="Consolas"/>
                <w:color w:val="7030A0"/>
                <w:sz w:val="16"/>
                <w:szCs w:val="16"/>
              </w:rPr>
              <w:t>st,oa.name</w:t>
            </w:r>
            <w:proofErr w:type="spellEnd"/>
            <w:r w:rsidRPr="00F21F82">
              <w:rPr>
                <w:rFonts w:ascii="Consolas" w:hAnsi="Consolas"/>
                <w:color w:val="7030A0"/>
                <w:sz w:val="16"/>
                <w:szCs w:val="16"/>
              </w:rPr>
              <w:t>).</w:t>
            </w:r>
            <w:proofErr w:type="spellStart"/>
            <w:r w:rsidRPr="00F21F82">
              <w:rPr>
                <w:rFonts w:ascii="Consolas" w:hAnsi="Consolas"/>
                <w:color w:val="7030A0"/>
                <w:sz w:val="16"/>
                <w:szCs w:val="16"/>
              </w:rPr>
              <w:t>oclIsUndefined</w:t>
            </w:r>
            <w:proofErr w:type="spellEnd"/>
            <w:r w:rsidRPr="00F21F82">
              <w:rPr>
                <w:rFonts w:ascii="Consolas" w:hAnsi="Consolas"/>
                <w:color w:val="7030A0"/>
                <w:sz w:val="16"/>
                <w:szCs w:val="16"/>
              </w:rPr>
              <w:t xml:space="preserve">())][if ( </w:t>
            </w:r>
            <w:proofErr w:type="spellStart"/>
            <w:r w:rsidRPr="00F21F82">
              <w:rPr>
                <w:rFonts w:ascii="Consolas" w:hAnsi="Consolas"/>
                <w:color w:val="7030A0"/>
                <w:sz w:val="16"/>
                <w:szCs w:val="16"/>
              </w:rPr>
              <w:t>p.getValue</w:t>
            </w:r>
            <w:proofErr w:type="spellEnd"/>
            <w:r w:rsidRPr="00F21F82">
              <w:rPr>
                <w:rFonts w:ascii="Consolas" w:hAnsi="Consolas"/>
                <w:color w:val="7030A0"/>
                <w:sz w:val="16"/>
                <w:szCs w:val="16"/>
              </w:rPr>
              <w:t>(</w:t>
            </w:r>
            <w:proofErr w:type="spellStart"/>
            <w:r w:rsidRPr="00F21F82">
              <w:rPr>
                <w:rFonts w:ascii="Consolas" w:hAnsi="Consolas"/>
                <w:color w:val="7030A0"/>
                <w:sz w:val="16"/>
                <w:szCs w:val="16"/>
              </w:rPr>
              <w:t>st,oa.name</w:t>
            </w:r>
            <w:proofErr w:type="spellEnd"/>
            <w:r w:rsidRPr="00F21F82">
              <w:rPr>
                <w:rFonts w:ascii="Consolas" w:hAnsi="Consolas"/>
                <w:color w:val="7030A0"/>
                <w:sz w:val="16"/>
                <w:szCs w:val="16"/>
              </w:rPr>
              <w:t>).</w:t>
            </w:r>
            <w:proofErr w:type="spellStart"/>
            <w:r w:rsidRPr="00F21F82">
              <w:rPr>
                <w:rFonts w:ascii="Consolas" w:hAnsi="Consolas"/>
                <w:color w:val="7030A0"/>
                <w:sz w:val="16"/>
                <w:szCs w:val="16"/>
              </w:rPr>
              <w:t>oclIsTypeOf</w:t>
            </w:r>
            <w:proofErr w:type="spellEnd"/>
            <w:r w:rsidRPr="00F21F82">
              <w:rPr>
                <w:rFonts w:ascii="Consolas" w:hAnsi="Consolas"/>
                <w:color w:val="7030A0"/>
                <w:sz w:val="16"/>
                <w:szCs w:val="16"/>
              </w:rPr>
              <w:t>(</w:t>
            </w:r>
            <w:proofErr w:type="spellStart"/>
            <w:r w:rsidRPr="00F21F82">
              <w:rPr>
                <w:rFonts w:ascii="Consolas" w:hAnsi="Consolas"/>
                <w:color w:val="7030A0"/>
                <w:sz w:val="16"/>
                <w:szCs w:val="16"/>
              </w:rPr>
              <w:t>EnumerationLiteral</w:t>
            </w:r>
            <w:proofErr w:type="spellEnd"/>
            <w:r w:rsidRPr="00F21F82">
              <w:rPr>
                <w:rFonts w:ascii="Consolas" w:hAnsi="Consolas"/>
                <w:color w:val="7030A0"/>
                <w:sz w:val="16"/>
                <w:szCs w:val="16"/>
              </w:rPr>
              <w:t>))]</w:t>
            </w:r>
            <w:r w:rsidRPr="00F21F82">
              <w:rPr>
                <w:rFonts w:cstheme="minorHAnsi"/>
              </w:rPr>
              <w:t>: [p.getValue(st,oa.name).oclAsType(EnumerationLiteral).name/]</w:t>
            </w:r>
            <w:r w:rsidRPr="00F21F82">
              <w:rPr>
                <w:rFonts w:ascii="Consolas" w:hAnsi="Consolas"/>
                <w:color w:val="7030A0"/>
                <w:sz w:val="16"/>
                <w:szCs w:val="16"/>
              </w:rPr>
              <w:t>[</w:t>
            </w:r>
            <w:r w:rsidRPr="00F21F82">
              <w:rPr>
                <w:rFonts w:ascii="Consolas" w:hAnsi="Consolas" w:cstheme="minorHAnsi"/>
                <w:color w:val="7030A0"/>
                <w:sz w:val="16"/>
                <w:szCs w:val="16"/>
              </w:rPr>
              <w:t>else]</w:t>
            </w:r>
            <w:r w:rsidRPr="00F21F82">
              <w:rPr>
                <w:szCs w:val="16"/>
              </w:rPr>
              <w:t>:  [</w:t>
            </w:r>
            <w:proofErr w:type="spellStart"/>
            <w:r w:rsidRPr="00F21F82">
              <w:rPr>
                <w:szCs w:val="16"/>
              </w:rPr>
              <w:t>p.getValue</w:t>
            </w:r>
            <w:proofErr w:type="spellEnd"/>
            <w:r w:rsidRPr="00F21F82">
              <w:rPr>
                <w:szCs w:val="16"/>
              </w:rPr>
              <w:t>(</w:t>
            </w:r>
            <w:proofErr w:type="spellStart"/>
            <w:r w:rsidRPr="00F21F82">
              <w:rPr>
                <w:szCs w:val="16"/>
              </w:rPr>
              <w:t>st,oa.name</w:t>
            </w:r>
            <w:proofErr w:type="spellEnd"/>
            <w:r w:rsidRPr="00F21F82">
              <w:rPr>
                <w:szCs w:val="16"/>
              </w:rPr>
              <w:t>).</w:t>
            </w:r>
            <w:proofErr w:type="spellStart"/>
            <w:r w:rsidRPr="00F21F82">
              <w:rPr>
                <w:szCs w:val="16"/>
              </w:rPr>
              <w:t>toString</w:t>
            </w:r>
            <w:proofErr w:type="spellEnd"/>
            <w:r w:rsidRPr="00F21F82">
              <w:rPr>
                <w:szCs w:val="16"/>
              </w:rPr>
              <w:t>().clean()/]</w:t>
            </w:r>
            <w:r w:rsidRPr="00F21F82">
              <w:rPr>
                <w:rFonts w:ascii="Consolas" w:hAnsi="Consolas"/>
                <w:color w:val="7030A0"/>
                <w:sz w:val="16"/>
                <w:szCs w:val="16"/>
              </w:rPr>
              <w:t>[/if][</w:t>
            </w:r>
            <w:r w:rsidRPr="00F21F82">
              <w:rPr>
                <w:rFonts w:ascii="Consolas" w:hAnsi="Consolas" w:cstheme="minorHAnsi"/>
                <w:color w:val="7030A0"/>
                <w:sz w:val="16"/>
                <w:szCs w:val="16"/>
              </w:rPr>
              <w:t>else]&lt;drop/&gt;</w:t>
            </w:r>
            <w:r w:rsidRPr="00F21F82">
              <w:rPr>
                <w:rFonts w:ascii="Consolas" w:hAnsi="Consolas" w:cstheme="minorHAnsi"/>
                <w:color w:val="7030A0"/>
                <w:sz w:val="16"/>
                <w:szCs w:val="16"/>
              </w:rPr>
              <w:br/>
              <w:t>[/if]</w:t>
            </w:r>
            <w:r w:rsidRPr="00F21F82">
              <w:rPr>
                <w:rFonts w:ascii="Consolas" w:hAnsi="Consolas"/>
                <w:color w:val="7030A0"/>
                <w:sz w:val="16"/>
                <w:szCs w:val="16"/>
              </w:rPr>
              <w:t>[</w:t>
            </w:r>
            <w:r w:rsidRPr="00F21F82">
              <w:rPr>
                <w:rFonts w:ascii="Consolas" w:hAnsi="Consolas" w:cstheme="minorHAnsi"/>
                <w:color w:val="7030A0"/>
                <w:sz w:val="16"/>
                <w:szCs w:val="16"/>
              </w:rPr>
              <w:t>else]&lt;drop/&gt;</w:t>
            </w:r>
            <w:r w:rsidRPr="00F21F82">
              <w:rPr>
                <w:rFonts w:ascii="Consolas" w:hAnsi="Consolas" w:cstheme="minorHAnsi"/>
                <w:color w:val="7030A0"/>
                <w:sz w:val="16"/>
                <w:szCs w:val="16"/>
              </w:rPr>
              <w:br/>
              <w:t>[/if]</w:t>
            </w:r>
          </w:p>
          <w:p w:rsidR="007A67E7" w:rsidRPr="00F21F82" w:rsidRDefault="007A67E7" w:rsidP="00EB3772">
            <w:pPr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F21F82">
              <w:rPr>
                <w:rFonts w:ascii="Consolas" w:hAnsi="Consolas"/>
                <w:color w:val="7030A0"/>
                <w:sz w:val="16"/>
                <w:szCs w:val="16"/>
              </w:rPr>
              <w:t>[/for]</w:t>
            </w:r>
          </w:p>
          <w:p w:rsidR="007A67E7" w:rsidRPr="00F21F82" w:rsidRDefault="007A67E7" w:rsidP="00EB3772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F21F82">
              <w:rPr>
                <w:rFonts w:ascii="Consolas" w:hAnsi="Consolas"/>
                <w:color w:val="7030A0"/>
                <w:sz w:val="16"/>
                <w:szCs w:val="16"/>
              </w:rPr>
              <w:t>[/for]</w:t>
            </w:r>
          </w:p>
        </w:tc>
      </w:tr>
    </w:tbl>
    <w:p w:rsidR="007A67E7" w:rsidRPr="00F21F82" w:rsidRDefault="007A67E7" w:rsidP="007A67E7">
      <w:pPr>
        <w:rPr>
          <w:rFonts w:ascii="Consolas" w:hAnsi="Consolas" w:cs="Consolas"/>
          <w:color w:val="7030A0"/>
          <w:sz w:val="20"/>
          <w:szCs w:val="20"/>
        </w:rPr>
      </w:pPr>
      <w:r w:rsidRPr="00F21F82">
        <w:rPr>
          <w:rFonts w:ascii="Consolas" w:hAnsi="Consolas" w:cs="Consolas"/>
          <w:color w:val="7030A0"/>
          <w:sz w:val="20"/>
          <w:szCs w:val="20"/>
        </w:rPr>
        <w:t>[/for]</w:t>
      </w:r>
    </w:p>
    <w:p w:rsidR="007A67E7" w:rsidRPr="00F21F82" w:rsidRDefault="007A67E7" w:rsidP="007A67E7">
      <w:pPr>
        <w:rPr>
          <w:rFonts w:ascii="Consolas" w:hAnsi="Consolas" w:cs="Consolas"/>
          <w:color w:val="7030A0"/>
          <w:sz w:val="20"/>
          <w:szCs w:val="20"/>
        </w:rPr>
      </w:pPr>
      <w:r w:rsidRPr="00F21F82">
        <w:rPr>
          <w:rFonts w:ascii="Consolas" w:hAnsi="Consolas" w:cs="Consolas"/>
          <w:color w:val="7030A0"/>
          <w:sz w:val="20"/>
          <w:szCs w:val="20"/>
        </w:rPr>
        <w:t>&lt;/table&gt;&lt;drop/&gt;</w:t>
      </w:r>
    </w:p>
    <w:p w:rsidR="007A67E7" w:rsidRPr="00F21F82" w:rsidRDefault="007A67E7" w:rsidP="007A67E7">
      <w:pPr>
        <w:rPr>
          <w:rFonts w:ascii="Consolas" w:hAnsi="Consolas" w:cs="Consolas"/>
          <w:color w:val="7030A0"/>
          <w:sz w:val="20"/>
          <w:szCs w:val="20"/>
        </w:rPr>
      </w:pPr>
      <w:r w:rsidRPr="00F21F82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F21F82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Pr="00F21F82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7A67E7" w:rsidRDefault="007A67E7" w:rsidP="000F676D">
      <w:pPr>
        <w:rPr>
          <w:rFonts w:ascii="Consolas" w:hAnsi="Consolas"/>
          <w:color w:val="7030A0"/>
          <w:sz w:val="20"/>
          <w:szCs w:val="16"/>
        </w:rPr>
      </w:pPr>
    </w:p>
    <w:p w:rsidR="00613F39" w:rsidRPr="0055000B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[/for] &lt;drop/&gt;</w:t>
      </w:r>
    </w:p>
    <w:p w:rsidR="00613F39" w:rsidRPr="0055000B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613F39" w:rsidRPr="0055000B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&lt;/fragment&gt;&lt;drop/&gt;</w:t>
      </w:r>
    </w:p>
    <w:p w:rsidR="001A2916" w:rsidRPr="0055000B" w:rsidRDefault="001A2916" w:rsidP="001A2916"/>
    <w:p w:rsidR="00EB55FF" w:rsidRPr="0055000B" w:rsidRDefault="00EB55FF" w:rsidP="001A2916"/>
    <w:p w:rsidR="00EB55FF" w:rsidRPr="0055000B" w:rsidRDefault="00EB55FF" w:rsidP="001A2916"/>
    <w:p w:rsidR="00EB55FF" w:rsidRPr="0055000B" w:rsidRDefault="00EB55FF" w:rsidP="001A2916"/>
    <w:p w:rsidR="00EB55FF" w:rsidRPr="0055000B" w:rsidRDefault="00EB55FF" w:rsidP="00EB55FF">
      <w:pPr>
        <w:pStyle w:val="Heading1"/>
      </w:pPr>
      <w:r w:rsidRPr="0055000B">
        <w:t>Display notifications fragment &lt;drop/&gt;</w:t>
      </w:r>
    </w:p>
    <w:p w:rsidR="00EB55FF" w:rsidRPr="0055000B" w:rsidRDefault="00EB55FF" w:rsidP="00EB55FF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>Display all the information in a notification: comments, stereotypes and attributes</w:t>
      </w:r>
      <w:r w:rsidR="00914DE6" w:rsidRPr="0055000B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 xml:space="preserve"> &lt;drop/&gt;</w:t>
      </w:r>
    </w:p>
    <w:p w:rsidR="008668E1" w:rsidRPr="0055000B" w:rsidRDefault="00EB55FF" w:rsidP="00C22B2E">
      <w:pPr>
        <w:rPr>
          <w:rFonts w:ascii="Times New Roman" w:hAnsi="Times New Roman" w:cs="Times New Roman"/>
          <w:color w:val="FF0000"/>
          <w:sz w:val="20"/>
          <w:szCs w:val="20"/>
          <w:lang w:val="en-GB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  <w:lang w:val="en-GB"/>
        </w:rPr>
        <w:t xml:space="preserve">Notification = UML Signal </w:t>
      </w:r>
      <w:r w:rsidR="009F50CA" w:rsidRPr="0055000B">
        <w:rPr>
          <w:rFonts w:ascii="Times New Roman" w:hAnsi="Times New Roman" w:cs="Times New Roman"/>
          <w:color w:val="FF0000"/>
          <w:sz w:val="20"/>
          <w:szCs w:val="20"/>
          <w:lang w:val="en-GB"/>
        </w:rPr>
        <w:t>– notification should be amended to signal.</w:t>
      </w:r>
      <w:r w:rsidRPr="0055000B">
        <w:rPr>
          <w:rFonts w:ascii="Times New Roman" w:hAnsi="Times New Roman" w:cs="Times New Roman"/>
          <w:color w:val="FF0000"/>
          <w:sz w:val="20"/>
          <w:szCs w:val="20"/>
          <w:lang w:val="en-GB"/>
        </w:rPr>
        <w:t>&lt;drop/&gt;</w:t>
      </w:r>
    </w:p>
    <w:p w:rsidR="00EB55FF" w:rsidRPr="0055000B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&lt;fragment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displayNotifications</w:t>
      </w:r>
      <w:proofErr w:type="spellEnd"/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importedBundles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commons;gmf;papyrus</w:t>
      </w:r>
      <w:proofErr w:type="spellEnd"/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importedFragments=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displayComments;displayAllAttributes;displayText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&gt;&lt;drop/&gt; </w:t>
      </w:r>
    </w:p>
    <w:p w:rsidR="00EB55FF" w:rsidRPr="0055000B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element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::</w:t>
      </w:r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Element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EB55FF" w:rsidRPr="0055000B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level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Integer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EB55FF" w:rsidRPr="0055000B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 xml:space="preserve">[if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-&gt;filter(Signal)-&gt;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()]&lt;drop/&gt;</w:t>
      </w:r>
    </w:p>
    <w:p w:rsidR="00EB55FF" w:rsidRPr="0055000B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Notifications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, 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''</w:t>
      </w:r>
      <w:r w:rsidRPr="0055000B">
        <w:rPr>
          <w:rFonts w:ascii="Consolas" w:hAnsi="Consolas" w:cs="Consolas"/>
          <w:color w:val="7030A0"/>
          <w:sz w:val="20"/>
          <w:szCs w:val="20"/>
        </w:rPr>
        <w:t>,level)/]&lt;drop/&gt;</w:t>
      </w:r>
    </w:p>
    <w:p w:rsidR="00EB55FF" w:rsidRPr="0055000B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lastRenderedPageBreak/>
        <w:t>[for (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cl:uml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::Signal |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-&gt;filter(Signal) -&gt;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sortedBy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(name))]&lt;drop/&gt;</w:t>
      </w:r>
    </w:p>
    <w:p w:rsidR="00EB55FF" w:rsidRPr="0055000B" w:rsidRDefault="00EB55FF" w:rsidP="00EB55FF">
      <w:pPr>
        <w:rPr>
          <w:rFonts w:ascii="Consolas" w:hAnsi="Consolas" w:cs="Consolas"/>
          <w:b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 xml:space="preserve">(cl.name, 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="0013485F" w:rsidRPr="0055000B">
        <w:rPr>
          <w:rFonts w:ascii="Consolas" w:hAnsi="Consolas" w:cs="Consolas"/>
          <w:color w:val="7030A0"/>
          <w:sz w:val="20"/>
          <w:szCs w:val="20"/>
        </w:rPr>
        <w:t>signal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, level+1)/]&lt;drop/&gt;</w:t>
      </w:r>
    </w:p>
    <w:p w:rsidR="00EB55FF" w:rsidRPr="0055000B" w:rsidRDefault="00EB55FF" w:rsidP="00EB55FF">
      <w:pPr>
        <w:rPr>
          <w:sz w:val="20"/>
        </w:rPr>
      </w:pPr>
      <w:r w:rsidRPr="0055000B">
        <w:rPr>
          <w:rStyle w:val="Strong"/>
        </w:rPr>
        <w:t>Qualified Name:</w:t>
      </w:r>
      <w:r w:rsidRPr="0055000B">
        <w:t xml:space="preserve"> [</w:t>
      </w:r>
      <w:proofErr w:type="spellStart"/>
      <w:proofErr w:type="gramStart"/>
      <w:r w:rsidRPr="0055000B">
        <w:t>cl.qualifiedName</w:t>
      </w:r>
      <w:proofErr w:type="spellEnd"/>
      <w:proofErr w:type="gramEnd"/>
      <w:r w:rsidRPr="0055000B">
        <w:t>/]</w:t>
      </w:r>
    </w:p>
    <w:p w:rsidR="00EB55FF" w:rsidRPr="0055000B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cl.displayComments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()/]&lt;drop/&gt;</w:t>
      </w:r>
    </w:p>
    <w:p w:rsidR="00EB55FF" w:rsidRPr="0055000B" w:rsidRDefault="00EB55FF" w:rsidP="00EB55FF">
      <w:pPr>
        <w:rPr>
          <w:rStyle w:val="Strong"/>
        </w:rPr>
      </w:pPr>
      <w:r w:rsidRPr="0055000B">
        <w:rPr>
          <w:rStyle w:val="Strong"/>
        </w:rPr>
        <w:t>Applied Stereotypes:</w:t>
      </w:r>
    </w:p>
    <w:p w:rsidR="00634796" w:rsidRPr="00634796" w:rsidRDefault="00634796" w:rsidP="00634796">
      <w:pPr>
        <w:rPr>
          <w:rFonts w:ascii="Consolas" w:hAnsi="Consolas" w:cs="Consolas"/>
          <w:color w:val="7030A0"/>
          <w:sz w:val="20"/>
          <w:szCs w:val="20"/>
        </w:rPr>
      </w:pPr>
      <w:r w:rsidRPr="00634796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proofErr w:type="gramStart"/>
      <w:r w:rsidRPr="00634796">
        <w:rPr>
          <w:rFonts w:ascii="Consolas" w:hAnsi="Consolas" w:cs="Consolas"/>
          <w:color w:val="7030A0"/>
          <w:sz w:val="20"/>
          <w:szCs w:val="20"/>
        </w:rPr>
        <w:t>st:Stereotype</w:t>
      </w:r>
      <w:proofErr w:type="spellEnd"/>
      <w:proofErr w:type="gramEnd"/>
      <w:r w:rsidRPr="00634796">
        <w:rPr>
          <w:rFonts w:ascii="Consolas" w:hAnsi="Consolas" w:cs="Consolas"/>
          <w:color w:val="7030A0"/>
          <w:sz w:val="20"/>
          <w:szCs w:val="20"/>
        </w:rPr>
        <w:t xml:space="preserve"> | </w:t>
      </w:r>
      <w:proofErr w:type="spellStart"/>
      <w:r w:rsidRPr="00634796">
        <w:rPr>
          <w:rFonts w:ascii="Consolas" w:hAnsi="Consolas" w:cs="Consolas"/>
          <w:color w:val="7030A0"/>
          <w:sz w:val="20"/>
          <w:szCs w:val="20"/>
        </w:rPr>
        <w:t>cl.getAppliedStereotypes</w:t>
      </w:r>
      <w:proofErr w:type="spellEnd"/>
      <w:r w:rsidRPr="00634796">
        <w:rPr>
          <w:rFonts w:ascii="Consolas" w:hAnsi="Consolas" w:cs="Consolas"/>
          <w:color w:val="7030A0"/>
          <w:sz w:val="20"/>
          <w:szCs w:val="20"/>
        </w:rPr>
        <w:t>()-&gt;</w:t>
      </w:r>
      <w:proofErr w:type="spellStart"/>
      <w:r w:rsidRPr="00634796">
        <w:rPr>
          <w:rFonts w:ascii="Consolas" w:hAnsi="Consolas" w:cs="Consolas"/>
          <w:color w:val="7030A0"/>
          <w:sz w:val="20"/>
          <w:szCs w:val="20"/>
        </w:rPr>
        <w:t>sortedBy</w:t>
      </w:r>
      <w:proofErr w:type="spellEnd"/>
      <w:r w:rsidRPr="00634796">
        <w:rPr>
          <w:rFonts w:ascii="Consolas" w:hAnsi="Consolas" w:cs="Consolas"/>
          <w:color w:val="7030A0"/>
          <w:sz w:val="20"/>
          <w:szCs w:val="20"/>
        </w:rPr>
        <w:t>(name))]&lt;drop/&gt;</w:t>
      </w:r>
    </w:p>
    <w:p w:rsidR="00634796" w:rsidRPr="00634796" w:rsidRDefault="00634796" w:rsidP="00634796">
      <w:pPr>
        <w:pStyle w:val="ListParagraph"/>
        <w:numPr>
          <w:ilvl w:val="0"/>
          <w:numId w:val="12"/>
        </w:numPr>
      </w:pPr>
      <w:r w:rsidRPr="00634796">
        <w:t>[st.name/]</w:t>
      </w:r>
    </w:p>
    <w:p w:rsidR="00634796" w:rsidRPr="00634796" w:rsidRDefault="00634796" w:rsidP="00634796">
      <w:pPr>
        <w:rPr>
          <w:rFonts w:ascii="Consolas" w:hAnsi="Consolas" w:cs="Consolas"/>
          <w:color w:val="7030A0"/>
          <w:sz w:val="20"/>
          <w:szCs w:val="20"/>
        </w:rPr>
      </w:pPr>
      <w:r w:rsidRPr="00634796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proofErr w:type="gramStart"/>
      <w:r w:rsidRPr="00634796">
        <w:rPr>
          <w:rFonts w:ascii="Consolas" w:hAnsi="Consolas" w:cs="Consolas"/>
          <w:color w:val="7030A0"/>
          <w:sz w:val="20"/>
          <w:szCs w:val="20"/>
        </w:rPr>
        <w:t>oa:uml</w:t>
      </w:r>
      <w:proofErr w:type="spellEnd"/>
      <w:r w:rsidRPr="00634796">
        <w:rPr>
          <w:rFonts w:ascii="Consolas" w:hAnsi="Consolas" w:cs="Consolas"/>
          <w:color w:val="7030A0"/>
          <w:sz w:val="20"/>
          <w:szCs w:val="20"/>
        </w:rPr>
        <w:t>::</w:t>
      </w:r>
      <w:proofErr w:type="spellStart"/>
      <w:proofErr w:type="gramEnd"/>
      <w:r w:rsidRPr="00634796">
        <w:rPr>
          <w:rFonts w:ascii="Consolas" w:hAnsi="Consolas" w:cs="Consolas"/>
          <w:color w:val="7030A0"/>
          <w:sz w:val="20"/>
          <w:szCs w:val="20"/>
        </w:rPr>
        <w:t>Property|st.ownedAttribute</w:t>
      </w:r>
      <w:proofErr w:type="spellEnd"/>
      <w:r w:rsidRPr="00634796">
        <w:rPr>
          <w:rFonts w:ascii="Consolas" w:hAnsi="Consolas" w:cs="Consolas"/>
          <w:color w:val="7030A0"/>
          <w:sz w:val="20"/>
          <w:szCs w:val="20"/>
        </w:rPr>
        <w:t>)]&lt;drop/&gt;</w:t>
      </w:r>
    </w:p>
    <w:p w:rsidR="00634796" w:rsidRPr="00634796" w:rsidRDefault="00634796" w:rsidP="00634796">
      <w:pPr>
        <w:pStyle w:val="ListParagraph"/>
        <w:numPr>
          <w:ilvl w:val="0"/>
          <w:numId w:val="23"/>
        </w:numPr>
        <w:rPr>
          <w:rFonts w:cstheme="minorHAnsi"/>
        </w:rPr>
      </w:pPr>
      <w:r w:rsidRPr="00634796">
        <w:rPr>
          <w:rFonts w:ascii="Consolas" w:hAnsi="Consolas"/>
          <w:color w:val="7030A0"/>
          <w:sz w:val="16"/>
          <w:szCs w:val="16"/>
        </w:rPr>
        <w:t xml:space="preserve">[if (not </w:t>
      </w:r>
      <w:proofErr w:type="spellStart"/>
      <w:r w:rsidRPr="00634796">
        <w:rPr>
          <w:rFonts w:ascii="Consolas" w:hAnsi="Consolas"/>
          <w:color w:val="7030A0"/>
          <w:sz w:val="16"/>
          <w:szCs w:val="16"/>
        </w:rPr>
        <w:t>oa.name.startsWith</w:t>
      </w:r>
      <w:proofErr w:type="spellEnd"/>
      <w:r w:rsidRPr="00634796">
        <w:rPr>
          <w:rFonts w:ascii="Consolas" w:hAnsi="Consolas"/>
          <w:color w:val="7030A0"/>
          <w:sz w:val="16"/>
          <w:szCs w:val="16"/>
        </w:rPr>
        <w:t>(‘base_’))]</w:t>
      </w:r>
      <w:r w:rsidRPr="00634796">
        <w:rPr>
          <w:rFonts w:cstheme="minorHAnsi"/>
        </w:rPr>
        <w:t>[oa.name/]</w:t>
      </w:r>
      <w:r w:rsidRPr="00634796">
        <w:rPr>
          <w:rFonts w:ascii="Consolas" w:hAnsi="Consolas"/>
          <w:color w:val="7030A0"/>
          <w:sz w:val="16"/>
          <w:szCs w:val="16"/>
        </w:rPr>
        <w:t xml:space="preserve">[if (not </w:t>
      </w:r>
      <w:proofErr w:type="spellStart"/>
      <w:r w:rsidRPr="00634796">
        <w:rPr>
          <w:rFonts w:ascii="Consolas" w:hAnsi="Consolas"/>
          <w:color w:val="7030A0"/>
          <w:sz w:val="16"/>
          <w:szCs w:val="16"/>
        </w:rPr>
        <w:t>cl.getValue</w:t>
      </w:r>
      <w:proofErr w:type="spellEnd"/>
      <w:r w:rsidRPr="00634796">
        <w:rPr>
          <w:rFonts w:ascii="Consolas" w:hAnsi="Consolas"/>
          <w:color w:val="7030A0"/>
          <w:sz w:val="16"/>
          <w:szCs w:val="16"/>
        </w:rPr>
        <w:t>(</w:t>
      </w:r>
      <w:proofErr w:type="spellStart"/>
      <w:r w:rsidRPr="00634796">
        <w:rPr>
          <w:rFonts w:ascii="Consolas" w:hAnsi="Consolas"/>
          <w:color w:val="7030A0"/>
          <w:sz w:val="16"/>
          <w:szCs w:val="16"/>
        </w:rPr>
        <w:t>st,oa.name</w:t>
      </w:r>
      <w:proofErr w:type="spellEnd"/>
      <w:r w:rsidRPr="00634796">
        <w:rPr>
          <w:rFonts w:ascii="Consolas" w:hAnsi="Consolas"/>
          <w:color w:val="7030A0"/>
          <w:sz w:val="16"/>
          <w:szCs w:val="16"/>
        </w:rPr>
        <w:t>).</w:t>
      </w:r>
      <w:proofErr w:type="spellStart"/>
      <w:r w:rsidRPr="00634796">
        <w:rPr>
          <w:rFonts w:ascii="Consolas" w:hAnsi="Consolas"/>
          <w:color w:val="7030A0"/>
          <w:sz w:val="16"/>
          <w:szCs w:val="16"/>
        </w:rPr>
        <w:t>oclIsUndefined</w:t>
      </w:r>
      <w:proofErr w:type="spellEnd"/>
      <w:r w:rsidRPr="00634796">
        <w:rPr>
          <w:rFonts w:ascii="Consolas" w:hAnsi="Consolas"/>
          <w:color w:val="7030A0"/>
          <w:sz w:val="16"/>
          <w:szCs w:val="16"/>
        </w:rPr>
        <w:t xml:space="preserve">())][if ( </w:t>
      </w:r>
      <w:proofErr w:type="spellStart"/>
      <w:r w:rsidRPr="00634796">
        <w:rPr>
          <w:rFonts w:ascii="Consolas" w:hAnsi="Consolas"/>
          <w:color w:val="7030A0"/>
          <w:sz w:val="16"/>
          <w:szCs w:val="16"/>
        </w:rPr>
        <w:t>cl.getValue</w:t>
      </w:r>
      <w:proofErr w:type="spellEnd"/>
      <w:r w:rsidRPr="00634796">
        <w:rPr>
          <w:rFonts w:ascii="Consolas" w:hAnsi="Consolas"/>
          <w:color w:val="7030A0"/>
          <w:sz w:val="16"/>
          <w:szCs w:val="16"/>
        </w:rPr>
        <w:t>(</w:t>
      </w:r>
      <w:proofErr w:type="spellStart"/>
      <w:r w:rsidRPr="00634796">
        <w:rPr>
          <w:rFonts w:ascii="Consolas" w:hAnsi="Consolas"/>
          <w:color w:val="7030A0"/>
          <w:sz w:val="16"/>
          <w:szCs w:val="16"/>
        </w:rPr>
        <w:t>st,oa.name</w:t>
      </w:r>
      <w:proofErr w:type="spellEnd"/>
      <w:r w:rsidRPr="00634796">
        <w:rPr>
          <w:rFonts w:ascii="Consolas" w:hAnsi="Consolas"/>
          <w:color w:val="7030A0"/>
          <w:sz w:val="16"/>
          <w:szCs w:val="16"/>
        </w:rPr>
        <w:t>).</w:t>
      </w:r>
      <w:proofErr w:type="spellStart"/>
      <w:r w:rsidRPr="00634796">
        <w:rPr>
          <w:rFonts w:ascii="Consolas" w:hAnsi="Consolas"/>
          <w:color w:val="7030A0"/>
          <w:sz w:val="16"/>
          <w:szCs w:val="16"/>
        </w:rPr>
        <w:t>oclIsTypeOf</w:t>
      </w:r>
      <w:proofErr w:type="spellEnd"/>
      <w:r w:rsidRPr="00634796">
        <w:rPr>
          <w:rFonts w:ascii="Consolas" w:hAnsi="Consolas"/>
          <w:color w:val="7030A0"/>
          <w:sz w:val="16"/>
          <w:szCs w:val="16"/>
        </w:rPr>
        <w:t>(</w:t>
      </w:r>
      <w:proofErr w:type="spellStart"/>
      <w:r w:rsidRPr="00634796">
        <w:rPr>
          <w:rFonts w:ascii="Consolas" w:hAnsi="Consolas"/>
          <w:color w:val="7030A0"/>
          <w:sz w:val="16"/>
          <w:szCs w:val="16"/>
        </w:rPr>
        <w:t>EnumerationLiteral</w:t>
      </w:r>
      <w:proofErr w:type="spellEnd"/>
      <w:r w:rsidRPr="00634796">
        <w:rPr>
          <w:rFonts w:ascii="Consolas" w:hAnsi="Consolas"/>
          <w:color w:val="7030A0"/>
          <w:sz w:val="16"/>
          <w:szCs w:val="16"/>
        </w:rPr>
        <w:t>))]</w:t>
      </w:r>
      <w:r w:rsidRPr="00634796">
        <w:rPr>
          <w:rFonts w:cstheme="minorHAnsi"/>
        </w:rPr>
        <w:t>: [cl.getValue(st,oa.name).oclAsType(EnumerationLiteral).name/]</w:t>
      </w:r>
      <w:r w:rsidRPr="00634796">
        <w:rPr>
          <w:rFonts w:ascii="Consolas" w:hAnsi="Consolas"/>
          <w:color w:val="7030A0"/>
          <w:sz w:val="16"/>
          <w:szCs w:val="16"/>
        </w:rPr>
        <w:t>[</w:t>
      </w:r>
      <w:r w:rsidRPr="00634796">
        <w:rPr>
          <w:rFonts w:ascii="Consolas" w:hAnsi="Consolas" w:cstheme="minorHAnsi"/>
          <w:color w:val="7030A0"/>
          <w:sz w:val="16"/>
          <w:szCs w:val="16"/>
        </w:rPr>
        <w:t>else]</w:t>
      </w:r>
      <w:r w:rsidRPr="00634796">
        <w:rPr>
          <w:szCs w:val="16"/>
        </w:rPr>
        <w:t>:  [cl.getValue(st,oa.name).toString().clean()/]</w:t>
      </w:r>
      <w:r w:rsidRPr="00634796">
        <w:rPr>
          <w:rFonts w:ascii="Consolas" w:hAnsi="Consolas"/>
          <w:color w:val="7030A0"/>
          <w:sz w:val="16"/>
          <w:szCs w:val="16"/>
        </w:rPr>
        <w:t>[/if][</w:t>
      </w:r>
      <w:r w:rsidRPr="00634796">
        <w:rPr>
          <w:rFonts w:ascii="Consolas" w:hAnsi="Consolas" w:cstheme="minorHAnsi"/>
          <w:color w:val="7030A0"/>
          <w:sz w:val="16"/>
          <w:szCs w:val="16"/>
        </w:rPr>
        <w:t>else]&lt;drop/&gt;[/if]</w:t>
      </w:r>
      <w:r w:rsidRPr="00634796">
        <w:rPr>
          <w:rFonts w:ascii="Consolas" w:hAnsi="Consolas"/>
          <w:color w:val="7030A0"/>
          <w:sz w:val="16"/>
          <w:szCs w:val="16"/>
        </w:rPr>
        <w:t>[</w:t>
      </w:r>
      <w:r w:rsidRPr="00634796">
        <w:rPr>
          <w:rFonts w:ascii="Consolas" w:hAnsi="Consolas" w:cstheme="minorHAnsi"/>
          <w:color w:val="7030A0"/>
          <w:sz w:val="16"/>
          <w:szCs w:val="16"/>
        </w:rPr>
        <w:t>else]&lt;drop/&gt;[/if]</w:t>
      </w:r>
    </w:p>
    <w:p w:rsidR="00634796" w:rsidRPr="00634796" w:rsidRDefault="00634796" w:rsidP="00634796">
      <w:pPr>
        <w:rPr>
          <w:rFonts w:ascii="Consolas" w:hAnsi="Consolas" w:cs="Consolas"/>
          <w:color w:val="7030A0"/>
          <w:sz w:val="20"/>
          <w:szCs w:val="20"/>
        </w:rPr>
      </w:pPr>
      <w:r w:rsidRPr="00634796">
        <w:rPr>
          <w:rFonts w:ascii="Consolas" w:hAnsi="Consolas"/>
          <w:color w:val="7030A0"/>
          <w:sz w:val="20"/>
          <w:szCs w:val="16"/>
        </w:rPr>
        <w:t>[/</w:t>
      </w:r>
      <w:proofErr w:type="gramStart"/>
      <w:r w:rsidRPr="00634796">
        <w:rPr>
          <w:rFonts w:ascii="Consolas" w:hAnsi="Consolas"/>
          <w:color w:val="7030A0"/>
          <w:sz w:val="20"/>
          <w:szCs w:val="16"/>
        </w:rPr>
        <w:t>for]&lt;</w:t>
      </w:r>
      <w:proofErr w:type="gramEnd"/>
      <w:r w:rsidRPr="00634796">
        <w:rPr>
          <w:rFonts w:ascii="Consolas" w:hAnsi="Consolas"/>
          <w:color w:val="7030A0"/>
          <w:sz w:val="20"/>
          <w:szCs w:val="16"/>
        </w:rPr>
        <w:t>drop/&gt;</w:t>
      </w:r>
    </w:p>
    <w:p w:rsidR="00634796" w:rsidRDefault="00634796" w:rsidP="00634796">
      <w:pPr>
        <w:rPr>
          <w:rFonts w:ascii="Consolas" w:hAnsi="Consolas" w:cs="Consolas"/>
          <w:color w:val="7030A0"/>
          <w:sz w:val="20"/>
          <w:szCs w:val="20"/>
        </w:rPr>
      </w:pPr>
      <w:r w:rsidRPr="00634796">
        <w:rPr>
          <w:rFonts w:ascii="Consolas" w:hAnsi="Consolas"/>
          <w:color w:val="7030A0"/>
          <w:sz w:val="20"/>
          <w:szCs w:val="16"/>
        </w:rPr>
        <w:t>[/</w:t>
      </w:r>
      <w:proofErr w:type="gramStart"/>
      <w:r w:rsidRPr="00634796">
        <w:rPr>
          <w:rFonts w:ascii="Consolas" w:hAnsi="Consolas"/>
          <w:color w:val="7030A0"/>
          <w:sz w:val="20"/>
          <w:szCs w:val="16"/>
        </w:rPr>
        <w:t>for]&lt;</w:t>
      </w:r>
      <w:proofErr w:type="gramEnd"/>
      <w:r w:rsidRPr="00634796">
        <w:rPr>
          <w:rFonts w:ascii="Consolas" w:hAnsi="Consolas"/>
          <w:color w:val="7030A0"/>
          <w:sz w:val="20"/>
          <w:szCs w:val="16"/>
        </w:rPr>
        <w:t>drop/&gt;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</w:t>
      </w:r>
    </w:p>
    <w:p w:rsidR="00EB55FF" w:rsidRPr="0055000B" w:rsidRDefault="00EB55FF" w:rsidP="0063479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cl.displayAllAttributes</w:t>
      </w:r>
      <w:proofErr w:type="spellEnd"/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()/]</w:t>
      </w:r>
    </w:p>
    <w:p w:rsidR="00EB55FF" w:rsidRPr="0055000B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[/for]&lt;drop/&gt;</w:t>
      </w:r>
    </w:p>
    <w:p w:rsidR="00EB55FF" w:rsidRPr="0055000B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EB55FF" w:rsidRPr="0055000B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&lt;/fragment&gt;&lt;drop/&gt;</w:t>
      </w:r>
    </w:p>
    <w:p w:rsidR="005E7976" w:rsidRPr="0055000B" w:rsidRDefault="005E7976" w:rsidP="00EB55FF">
      <w:pPr>
        <w:rPr>
          <w:rFonts w:ascii="Consolas" w:hAnsi="Consolas" w:cs="Consolas"/>
          <w:color w:val="7030A0"/>
          <w:sz w:val="20"/>
          <w:szCs w:val="20"/>
        </w:rPr>
      </w:pPr>
    </w:p>
    <w:p w:rsidR="005E7976" w:rsidRPr="0055000B" w:rsidRDefault="0046274B" w:rsidP="005E7976">
      <w:pPr>
        <w:pStyle w:val="Heading1"/>
        <w:rPr>
          <w:lang w:val="en-GB"/>
        </w:rPr>
      </w:pPr>
      <w:r w:rsidRPr="0055000B">
        <w:rPr>
          <w:lang w:val="en-GB"/>
        </w:rPr>
        <w:t xml:space="preserve">Display datatypes </w:t>
      </w:r>
      <w:r w:rsidR="005E7976" w:rsidRPr="0055000B">
        <w:rPr>
          <w:lang w:val="en-GB"/>
        </w:rPr>
        <w:t>fragment &lt;drop/&gt;</w:t>
      </w:r>
    </w:p>
    <w:p w:rsidR="005E7976" w:rsidRPr="0055000B" w:rsidRDefault="005E7976" w:rsidP="005E797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>Display all the information in datatypes: comments, stereotypes and attributes &lt;drop/&gt;</w:t>
      </w:r>
    </w:p>
    <w:p w:rsidR="005E7976" w:rsidRPr="0055000B" w:rsidRDefault="005E7976" w:rsidP="005E797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>Valid</w:t>
      </w:r>
      <w:r w:rsidR="0046274B" w:rsidRPr="0055000B">
        <w:rPr>
          <w:rFonts w:ascii="Times New Roman" w:hAnsi="Times New Roman" w:cs="Times New Roman"/>
          <w:color w:val="FF0000"/>
          <w:sz w:val="20"/>
          <w:szCs w:val="20"/>
        </w:rPr>
        <w:t xml:space="preserve"> for primitive &amp; </w:t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>standard datatypes &lt;drop/&gt;</w:t>
      </w:r>
    </w:p>
    <w:p w:rsidR="005E7976" w:rsidRPr="0055000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&lt;fragment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displayDatatypes</w:t>
      </w:r>
      <w:proofErr w:type="spellEnd"/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importedBundles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commons;gmf;papyrus</w:t>
      </w:r>
      <w:proofErr w:type="spellEnd"/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importedFragments=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displayComments;displayAllAttributes;displayText;displayStereotypes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&gt;&lt;drop/&gt; </w:t>
      </w:r>
    </w:p>
    <w:p w:rsidR="005E7976" w:rsidRPr="0055000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element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::Element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5E7976" w:rsidRPr="0055000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level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Integer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5E7976" w:rsidRPr="0055000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 xml:space="preserve">[if </w:t>
      </w:r>
      <w:proofErr w:type="spellStart"/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-&gt;filter(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DataType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)-&gt;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()]&lt;drop/&gt;</w:t>
      </w:r>
    </w:p>
    <w:p w:rsidR="005E7976" w:rsidRPr="0055000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Datatypes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, 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''</w:t>
      </w:r>
      <w:r w:rsidRPr="0055000B">
        <w:rPr>
          <w:rFonts w:ascii="Consolas" w:hAnsi="Consolas" w:cs="Consolas"/>
          <w:color w:val="7030A0"/>
          <w:sz w:val="20"/>
          <w:szCs w:val="20"/>
        </w:rPr>
        <w:t>,level)/]&lt;drop/&gt;</w:t>
      </w:r>
    </w:p>
    <w:p w:rsidR="005E7976" w:rsidRPr="0055000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dt:uml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::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DataType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|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-&gt;filter(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DataType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) -&gt;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sortedBy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(name))]&lt;drop/&gt;</w:t>
      </w:r>
    </w:p>
    <w:p w:rsidR="005E7976" w:rsidRPr="0055000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 xml:space="preserve">[if </w:t>
      </w:r>
      <w:proofErr w:type="spellStart"/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dt.oclIsTypeOf</w:t>
      </w:r>
      <w:proofErr w:type="spellEnd"/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DataType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)]&lt;drop/&gt;</w:t>
      </w:r>
    </w:p>
    <w:p w:rsidR="005E7976" w:rsidRPr="0055000B" w:rsidRDefault="005E7976" w:rsidP="005E7976">
      <w:pPr>
        <w:rPr>
          <w:rFonts w:ascii="Consolas" w:hAnsi="Consolas" w:cs="Consolas"/>
          <w:b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(dt.name, 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datatype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, level+1)/]&lt;drop/&gt;</w:t>
      </w:r>
    </w:p>
    <w:p w:rsidR="005E7976" w:rsidRPr="0055000B" w:rsidRDefault="005E7976" w:rsidP="005E7976">
      <w:pPr>
        <w:rPr>
          <w:sz w:val="20"/>
        </w:rPr>
      </w:pPr>
      <w:r w:rsidRPr="0055000B">
        <w:rPr>
          <w:rStyle w:val="Strong"/>
        </w:rPr>
        <w:t>Qualified Name:</w:t>
      </w:r>
      <w:r w:rsidRPr="0055000B">
        <w:t xml:space="preserve"> [</w:t>
      </w:r>
      <w:proofErr w:type="spellStart"/>
      <w:r w:rsidRPr="0055000B">
        <w:t>dt.qualifiedName</w:t>
      </w:r>
      <w:proofErr w:type="spellEnd"/>
      <w:r w:rsidRPr="0055000B">
        <w:t>/]</w:t>
      </w:r>
    </w:p>
    <w:p w:rsidR="005E7976" w:rsidRPr="0055000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dt.displayComments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()/]&lt;drop/&gt;</w:t>
      </w:r>
    </w:p>
    <w:p w:rsidR="005E7976" w:rsidRPr="0055000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dt.displayStereotypes</w:t>
      </w:r>
      <w:proofErr w:type="spellEnd"/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()/]&lt;drop/&gt;</w:t>
      </w:r>
    </w:p>
    <w:p w:rsidR="005E7976" w:rsidRPr="0055000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dt.displayAllAttributes</w:t>
      </w:r>
      <w:proofErr w:type="spellEnd"/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()/]</w:t>
      </w:r>
    </w:p>
    <w:p w:rsidR="005E7976" w:rsidRPr="0055000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[/if] &lt;drop/&gt;</w:t>
      </w:r>
    </w:p>
    <w:p w:rsidR="005E7976" w:rsidRPr="0055000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 xml:space="preserve">[if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dt.oclIsTypeOf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PrimitiveType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)]&lt;drop/&gt;</w:t>
      </w:r>
    </w:p>
    <w:p w:rsidR="005E7976" w:rsidRPr="0055000B" w:rsidRDefault="005E7976" w:rsidP="005E7976">
      <w:pPr>
        <w:rPr>
          <w:rFonts w:ascii="Consolas" w:hAnsi="Consolas" w:cs="Consolas"/>
          <w:b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(dt.name, 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primitive type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, level+1)/]&lt;drop/&gt;</w:t>
      </w:r>
    </w:p>
    <w:p w:rsidR="005E7976" w:rsidRPr="0055000B" w:rsidRDefault="005E7976" w:rsidP="005E7976">
      <w:pPr>
        <w:rPr>
          <w:sz w:val="20"/>
        </w:rPr>
      </w:pPr>
      <w:r w:rsidRPr="0055000B">
        <w:rPr>
          <w:rStyle w:val="Strong"/>
        </w:rPr>
        <w:t>Qualified Name:</w:t>
      </w:r>
      <w:r w:rsidRPr="0055000B">
        <w:t xml:space="preserve"> [</w:t>
      </w:r>
      <w:proofErr w:type="spellStart"/>
      <w:proofErr w:type="gramStart"/>
      <w:r w:rsidRPr="0055000B">
        <w:t>dt.qualifiedName</w:t>
      </w:r>
      <w:proofErr w:type="spellEnd"/>
      <w:proofErr w:type="gramEnd"/>
      <w:r w:rsidRPr="0055000B">
        <w:t>/]</w:t>
      </w:r>
    </w:p>
    <w:p w:rsidR="005E7976" w:rsidRPr="0055000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dt.displayComments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()/]&lt;drop/&gt;</w:t>
      </w:r>
    </w:p>
    <w:p w:rsidR="005E7976" w:rsidRPr="0055000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dt.displayStereotypes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()/]&lt;drop/&gt;</w:t>
      </w:r>
    </w:p>
    <w:p w:rsidR="005E7976" w:rsidRPr="0055000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5E7976" w:rsidRPr="0055000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for]&lt;</w:t>
      </w:r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5E7976" w:rsidRPr="0055000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5E7976" w:rsidRPr="0055000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lastRenderedPageBreak/>
        <w:t>&lt;/fragment&gt;&lt;drop/&gt;</w:t>
      </w:r>
    </w:p>
    <w:p w:rsidR="00F44126" w:rsidRPr="0055000B" w:rsidRDefault="00F44126" w:rsidP="005E7976">
      <w:pPr>
        <w:rPr>
          <w:rFonts w:ascii="Consolas" w:hAnsi="Consolas" w:cs="Consolas"/>
          <w:color w:val="7030A0"/>
          <w:sz w:val="20"/>
          <w:szCs w:val="20"/>
        </w:rPr>
      </w:pPr>
    </w:p>
    <w:p w:rsidR="00F44126" w:rsidRPr="0055000B" w:rsidRDefault="00F44126" w:rsidP="005E7976">
      <w:pPr>
        <w:rPr>
          <w:rFonts w:ascii="Consolas" w:hAnsi="Consolas" w:cs="Consolas"/>
          <w:color w:val="7030A0"/>
          <w:sz w:val="20"/>
          <w:szCs w:val="20"/>
        </w:rPr>
      </w:pPr>
    </w:p>
    <w:p w:rsidR="00F44126" w:rsidRPr="0055000B" w:rsidRDefault="00F44126" w:rsidP="00F44126">
      <w:pPr>
        <w:pStyle w:val="Heading1"/>
      </w:pPr>
      <w:r w:rsidRPr="0055000B">
        <w:t>Display associations fragment &lt;drop/&gt;</w:t>
      </w:r>
    </w:p>
    <w:p w:rsidR="00F44126" w:rsidRPr="0055000B" w:rsidRDefault="00F44126" w:rsidP="00F4412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>Display all the information in an association: comments, stereotypes and attributes &lt;drop/&gt;</w:t>
      </w:r>
    </w:p>
    <w:p w:rsidR="00F44126" w:rsidRPr="0055000B" w:rsidRDefault="00F44126" w:rsidP="00F4412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&lt;fragment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displayAssociations</w:t>
      </w:r>
      <w:proofErr w:type="spellEnd"/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importedBundles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commons;gmf;papyrus</w:t>
      </w:r>
      <w:proofErr w:type="spellEnd"/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importedFragments=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displayComments;displayText;displayStereotypes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&gt;&lt;drop/&gt;</w:t>
      </w:r>
    </w:p>
    <w:p w:rsidR="00F44126" w:rsidRPr="0055000B" w:rsidRDefault="00F44126" w:rsidP="00F4412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element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::Element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F44126" w:rsidRPr="0055000B" w:rsidRDefault="00F44126" w:rsidP="00F4412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level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Integer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F44126" w:rsidRPr="0055000B" w:rsidRDefault="00F44126" w:rsidP="00F4412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[if (</w:t>
      </w:r>
      <w:proofErr w:type="spellStart"/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-&gt;filter(Association)-&gt;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())]&lt;drop/&gt;</w:t>
      </w:r>
    </w:p>
    <w:p w:rsidR="00F44126" w:rsidRPr="0055000B" w:rsidRDefault="00F44126" w:rsidP="00F4412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Associations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, 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''</w:t>
      </w:r>
      <w:r w:rsidRPr="0055000B">
        <w:rPr>
          <w:rFonts w:ascii="Consolas" w:hAnsi="Consolas" w:cs="Consolas"/>
          <w:color w:val="7030A0"/>
          <w:sz w:val="20"/>
          <w:szCs w:val="20"/>
        </w:rPr>
        <w:t>,level)/]&lt;drop/&gt;</w:t>
      </w:r>
    </w:p>
    <w:p w:rsidR="00F44126" w:rsidRPr="0055000B" w:rsidRDefault="00F44126" w:rsidP="00F4412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as:uml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::</w:t>
      </w:r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 xml:space="preserve">Association |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-&gt;filter(Association)</w:t>
      </w:r>
      <w:r w:rsidR="00592D80" w:rsidRPr="0055000B">
        <w:rPr>
          <w:rFonts w:ascii="Consolas" w:hAnsi="Consolas" w:cs="Consolas"/>
          <w:color w:val="7030A0"/>
          <w:sz w:val="20"/>
          <w:szCs w:val="20"/>
        </w:rPr>
        <w:t>-&gt;</w:t>
      </w:r>
      <w:proofErr w:type="spellStart"/>
      <w:r w:rsidR="00592D80" w:rsidRPr="0055000B">
        <w:rPr>
          <w:rFonts w:ascii="Consolas" w:hAnsi="Consolas" w:cs="Consolas"/>
          <w:color w:val="7030A0"/>
          <w:sz w:val="20"/>
          <w:szCs w:val="20"/>
        </w:rPr>
        <w:t>sortedBy</w:t>
      </w:r>
      <w:proofErr w:type="spellEnd"/>
      <w:r w:rsidR="00592D80" w:rsidRPr="00634796">
        <w:rPr>
          <w:rFonts w:ascii="Consolas" w:hAnsi="Consolas" w:cs="Consolas"/>
          <w:color w:val="7030A0"/>
          <w:sz w:val="20"/>
          <w:szCs w:val="20"/>
        </w:rPr>
        <w:t xml:space="preserve">(x | </w:t>
      </w:r>
      <w:r w:rsidR="003B2592" w:rsidRPr="00634796">
        <w:rPr>
          <w:rFonts w:ascii="Consolas" w:hAnsi="Consolas" w:cs="Consolas"/>
          <w:color w:val="7030A0"/>
          <w:sz w:val="20"/>
          <w:szCs w:val="20"/>
        </w:rPr>
        <w:t>x.name</w:t>
      </w:r>
      <w:r w:rsidR="00174687" w:rsidRPr="00634796">
        <w:rPr>
          <w:rFonts w:ascii="Consolas" w:hAnsi="Consolas" w:cs="Consolas"/>
          <w:color w:val="7030A0"/>
          <w:sz w:val="20"/>
          <w:szCs w:val="20"/>
        </w:rPr>
        <w:t xml:space="preserve"> &lt;&gt; null</w:t>
      </w:r>
      <w:r w:rsidR="003B2592" w:rsidRPr="00634796">
        <w:rPr>
          <w:rFonts w:ascii="Consolas" w:hAnsi="Consolas" w:cs="Consolas"/>
          <w:color w:val="7030A0"/>
          <w:sz w:val="20"/>
          <w:szCs w:val="20"/>
        </w:rPr>
        <w:t>)</w:t>
      </w:r>
      <w:r w:rsidRPr="0055000B">
        <w:rPr>
          <w:rFonts w:ascii="Consolas" w:hAnsi="Consolas" w:cs="Consolas"/>
          <w:color w:val="7030A0"/>
          <w:sz w:val="20"/>
          <w:szCs w:val="20"/>
        </w:rPr>
        <w:t>)]&lt;drop/&gt;</w:t>
      </w:r>
    </w:p>
    <w:p w:rsidR="00F44126" w:rsidRPr="0055000B" w:rsidRDefault="00F44126" w:rsidP="00F44126">
      <w:pPr>
        <w:rPr>
          <w:rFonts w:ascii="Consolas" w:hAnsi="Consolas" w:cs="Consolas"/>
          <w:b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(as.name, 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association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, level+1)/]&lt;drop/&gt;</w:t>
      </w:r>
    </w:p>
    <w:p w:rsidR="00F44126" w:rsidRDefault="00F44126" w:rsidP="00F44126">
      <w:r w:rsidRPr="0055000B">
        <w:rPr>
          <w:rStyle w:val="Strong"/>
        </w:rPr>
        <w:t>Qualified Name: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</w:t>
      </w:r>
      <w:r w:rsidRPr="0055000B">
        <w:t>[</w:t>
      </w:r>
      <w:proofErr w:type="spellStart"/>
      <w:proofErr w:type="gramStart"/>
      <w:r w:rsidRPr="0055000B">
        <w:t>as.qualifiedName</w:t>
      </w:r>
      <w:proofErr w:type="spellEnd"/>
      <w:proofErr w:type="gramEnd"/>
      <w:r w:rsidRPr="0055000B">
        <w:t>/]</w:t>
      </w:r>
    </w:p>
    <w:p w:rsidR="00FC151C" w:rsidRPr="00FC151C" w:rsidRDefault="00FC151C" w:rsidP="00F44126">
      <w:pPr>
        <w:rPr>
          <w:rFonts w:ascii="Consolas" w:hAnsi="Consolas" w:cs="Consolas"/>
          <w:color w:val="7030A0"/>
          <w:sz w:val="20"/>
          <w:szCs w:val="20"/>
          <w:highlight w:val="yellow"/>
        </w:rPr>
      </w:pPr>
      <w:r w:rsidRPr="00634796">
        <w:rPr>
          <w:rFonts w:ascii="Consolas" w:hAnsi="Consolas" w:cs="Consolas"/>
          <w:color w:val="7030A0"/>
          <w:sz w:val="20"/>
          <w:szCs w:val="20"/>
        </w:rPr>
        <w:t>[if (</w:t>
      </w:r>
      <w:proofErr w:type="spellStart"/>
      <w:proofErr w:type="gramStart"/>
      <w:r w:rsidRPr="00634796">
        <w:rPr>
          <w:rFonts w:ascii="Consolas" w:hAnsi="Consolas" w:cs="Consolas"/>
          <w:color w:val="7030A0"/>
          <w:sz w:val="20"/>
          <w:szCs w:val="20"/>
        </w:rPr>
        <w:t>as.qualifiedName</w:t>
      </w:r>
      <w:proofErr w:type="spellEnd"/>
      <w:proofErr w:type="gramEnd"/>
      <w:r w:rsidRPr="00634796">
        <w:rPr>
          <w:rFonts w:ascii="Consolas" w:hAnsi="Consolas" w:cs="Consolas"/>
          <w:color w:val="7030A0"/>
          <w:sz w:val="20"/>
          <w:szCs w:val="20"/>
        </w:rPr>
        <w:t xml:space="preserve"> = null)]</w:t>
      </w:r>
      <w:r w:rsidRPr="00F7033D">
        <w:rPr>
          <w:rFonts w:cstheme="minorHAnsi"/>
          <w:b/>
          <w:color w:val="FF0000"/>
        </w:rPr>
        <w:t>Warning</w:t>
      </w:r>
      <w:r w:rsidRPr="00634796">
        <w:rPr>
          <w:rFonts w:cstheme="minorHAnsi"/>
          <w:b/>
          <w:color w:val="FF0000"/>
        </w:rPr>
        <w:t>:</w:t>
      </w:r>
      <w:r w:rsidRPr="00FC151C">
        <w:rPr>
          <w:rFonts w:cstheme="minorHAnsi"/>
          <w:b/>
          <w:highlight w:val="yellow"/>
        </w:rPr>
        <w:t xml:space="preserve"> violation of modeling guidelines:  </w:t>
      </w:r>
      <w:r w:rsidR="00270234">
        <w:rPr>
          <w:rFonts w:cstheme="minorHAnsi"/>
          <w:b/>
          <w:highlight w:val="yellow"/>
        </w:rPr>
        <w:t>a</w:t>
      </w:r>
      <w:r w:rsidRPr="00FC151C">
        <w:rPr>
          <w:rFonts w:cstheme="minorHAnsi"/>
          <w:b/>
          <w:highlight w:val="yellow"/>
        </w:rPr>
        <w:t>ssociation has not been name</w:t>
      </w:r>
      <w:r>
        <w:rPr>
          <w:rFonts w:cstheme="minorHAnsi"/>
          <w:b/>
          <w:highlight w:val="yellow"/>
        </w:rPr>
        <w:t>d.</w:t>
      </w:r>
      <w:r w:rsidRPr="00634796">
        <w:rPr>
          <w:rFonts w:ascii="Consolas" w:hAnsi="Consolas" w:cs="Consolas"/>
          <w:color w:val="7030A0"/>
          <w:sz w:val="20"/>
          <w:szCs w:val="20"/>
        </w:rPr>
        <w:t>[else]&lt;drop/&gt;</w:t>
      </w:r>
    </w:p>
    <w:p w:rsidR="00FC151C" w:rsidRPr="0055000B" w:rsidRDefault="00FC151C" w:rsidP="00F44126">
      <w:pPr>
        <w:rPr>
          <w:rFonts w:ascii="Consolas" w:hAnsi="Consolas" w:cs="Consolas"/>
          <w:color w:val="7030A0"/>
          <w:sz w:val="20"/>
          <w:szCs w:val="20"/>
        </w:rPr>
      </w:pPr>
      <w:r w:rsidRPr="00634796">
        <w:rPr>
          <w:rFonts w:ascii="Consolas" w:hAnsi="Consolas" w:cs="Consolas"/>
          <w:color w:val="7030A0"/>
          <w:sz w:val="20"/>
          <w:szCs w:val="20"/>
        </w:rPr>
        <w:t>[/if]</w:t>
      </w:r>
    </w:p>
    <w:p w:rsidR="00F44126" w:rsidRPr="0055000B" w:rsidRDefault="00F44126" w:rsidP="00F4412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as.displayComments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()/]&lt;drop/&gt;</w:t>
      </w:r>
    </w:p>
    <w:p w:rsidR="00F44126" w:rsidRPr="0055000B" w:rsidRDefault="00F44126" w:rsidP="00F4412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as.displayStereotypes</w:t>
      </w:r>
      <w:proofErr w:type="spellEnd"/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()/]&lt;drop/&gt;</w:t>
      </w:r>
    </w:p>
    <w:p w:rsidR="00F44126" w:rsidRPr="0055000B" w:rsidRDefault="00F44126" w:rsidP="00F44126">
      <w:pPr>
        <w:rPr>
          <w:color w:val="7030A0"/>
        </w:rPr>
      </w:pPr>
    </w:p>
    <w:p w:rsidR="00F44126" w:rsidRPr="0055000B" w:rsidRDefault="00F44126" w:rsidP="00F4412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[if  (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as.memberEnd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-&gt;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())]&lt;drop/&gt;</w:t>
      </w:r>
    </w:p>
    <w:p w:rsidR="00D96F53" w:rsidRPr="0055000B" w:rsidRDefault="00421709" w:rsidP="003B538F">
      <w:pPr>
        <w:pStyle w:val="Caption"/>
        <w:jc w:val="center"/>
        <w:rPr>
          <w:rStyle w:val="Strong"/>
          <w:i w:val="0"/>
          <w:color w:val="000000" w:themeColor="text1"/>
          <w:sz w:val="22"/>
          <w:szCs w:val="22"/>
        </w:rPr>
      </w:pPr>
      <w:r w:rsidRPr="0055000B">
        <w:rPr>
          <w:rStyle w:val="Strong"/>
          <w:i w:val="0"/>
          <w:color w:val="000000" w:themeColor="text1"/>
          <w:sz w:val="22"/>
          <w:szCs w:val="22"/>
        </w:rPr>
        <w:t xml:space="preserve">Table </w:t>
      </w:r>
      <w:r w:rsidRPr="0055000B">
        <w:rPr>
          <w:rStyle w:val="Strong"/>
          <w:i w:val="0"/>
          <w:color w:val="000000" w:themeColor="text1"/>
          <w:sz w:val="22"/>
          <w:szCs w:val="22"/>
        </w:rPr>
        <w:fldChar w:fldCharType="begin"/>
      </w:r>
      <w:r w:rsidRPr="0055000B">
        <w:rPr>
          <w:rStyle w:val="Strong"/>
          <w:i w:val="0"/>
          <w:color w:val="000000" w:themeColor="text1"/>
          <w:sz w:val="22"/>
          <w:szCs w:val="22"/>
        </w:rPr>
        <w:instrText xml:space="preserve"> STYLEREF 1 \s </w:instrText>
      </w:r>
      <w:r w:rsidRPr="0055000B">
        <w:rPr>
          <w:rStyle w:val="Strong"/>
          <w:i w:val="0"/>
          <w:color w:val="000000" w:themeColor="text1"/>
          <w:sz w:val="22"/>
          <w:szCs w:val="22"/>
        </w:rPr>
        <w:fldChar w:fldCharType="separate"/>
      </w:r>
      <w:r w:rsidR="00B45989" w:rsidRPr="0055000B">
        <w:rPr>
          <w:rStyle w:val="Strong"/>
          <w:i w:val="0"/>
          <w:noProof/>
          <w:color w:val="000000" w:themeColor="text1"/>
          <w:sz w:val="22"/>
          <w:szCs w:val="22"/>
        </w:rPr>
        <w:t>12</w:t>
      </w:r>
      <w:r w:rsidRPr="0055000B">
        <w:rPr>
          <w:rStyle w:val="Strong"/>
          <w:i w:val="0"/>
          <w:color w:val="000000" w:themeColor="text1"/>
          <w:sz w:val="22"/>
          <w:szCs w:val="22"/>
        </w:rPr>
        <w:fldChar w:fldCharType="end"/>
      </w:r>
      <w:r w:rsidRPr="0055000B">
        <w:rPr>
          <w:rStyle w:val="Strong"/>
          <w:i w:val="0"/>
          <w:color w:val="000000" w:themeColor="text1"/>
          <w:sz w:val="22"/>
          <w:szCs w:val="22"/>
        </w:rPr>
        <w:noBreakHyphen/>
      </w:r>
      <w:r w:rsidRPr="0055000B">
        <w:rPr>
          <w:rStyle w:val="Strong"/>
          <w:i w:val="0"/>
          <w:color w:val="000000" w:themeColor="text1"/>
          <w:sz w:val="22"/>
          <w:szCs w:val="22"/>
        </w:rPr>
        <w:fldChar w:fldCharType="begin"/>
      </w:r>
      <w:r w:rsidRPr="0055000B">
        <w:rPr>
          <w:rStyle w:val="Strong"/>
          <w:i w:val="0"/>
          <w:color w:val="000000" w:themeColor="text1"/>
          <w:sz w:val="22"/>
          <w:szCs w:val="22"/>
        </w:rPr>
        <w:instrText xml:space="preserve"> SEQ Table \* ARABIC \s 1 </w:instrText>
      </w:r>
      <w:r w:rsidRPr="0055000B">
        <w:rPr>
          <w:rStyle w:val="Strong"/>
          <w:i w:val="0"/>
          <w:color w:val="000000" w:themeColor="text1"/>
          <w:sz w:val="22"/>
          <w:szCs w:val="22"/>
        </w:rPr>
        <w:fldChar w:fldCharType="separate"/>
      </w:r>
      <w:r w:rsidR="00B45989" w:rsidRPr="0055000B">
        <w:rPr>
          <w:rStyle w:val="Strong"/>
          <w:i w:val="0"/>
          <w:noProof/>
          <w:color w:val="000000" w:themeColor="text1"/>
          <w:sz w:val="22"/>
          <w:szCs w:val="22"/>
        </w:rPr>
        <w:t>1</w:t>
      </w:r>
      <w:r w:rsidRPr="0055000B">
        <w:rPr>
          <w:rStyle w:val="Strong"/>
          <w:i w:val="0"/>
          <w:color w:val="000000" w:themeColor="text1"/>
          <w:sz w:val="22"/>
          <w:szCs w:val="22"/>
        </w:rPr>
        <w:fldChar w:fldCharType="end"/>
      </w:r>
      <w:r w:rsidRPr="0055000B">
        <w:rPr>
          <w:rStyle w:val="Strong"/>
          <w:i w:val="0"/>
          <w:color w:val="000000" w:themeColor="text1"/>
          <w:sz w:val="22"/>
          <w:szCs w:val="22"/>
        </w:rPr>
        <w:t xml:space="preserve"> Member ends for [</w:t>
      </w:r>
      <w:proofErr w:type="spellStart"/>
      <w:r w:rsidRPr="0055000B">
        <w:rPr>
          <w:rStyle w:val="Strong"/>
          <w:i w:val="0"/>
          <w:color w:val="000000" w:themeColor="text1"/>
          <w:sz w:val="22"/>
          <w:szCs w:val="22"/>
        </w:rPr>
        <w:t>as.getText</w:t>
      </w:r>
      <w:proofErr w:type="spellEnd"/>
      <w:r w:rsidRPr="0055000B">
        <w:rPr>
          <w:rStyle w:val="Strong"/>
          <w:i w:val="0"/>
          <w:color w:val="000000" w:themeColor="text1"/>
          <w:sz w:val="22"/>
          <w:szCs w:val="22"/>
        </w:rPr>
        <w:t>()/]</w:t>
      </w:r>
    </w:p>
    <w:p w:rsidR="0082455A" w:rsidRPr="0055000B" w:rsidRDefault="0082455A" w:rsidP="0082455A"/>
    <w:p w:rsidR="00421709" w:rsidRPr="0055000B" w:rsidRDefault="00421709" w:rsidP="0042170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&lt;table&gt;&lt;drop/&gt;</w:t>
      </w:r>
    </w:p>
    <w:tbl>
      <w:tblPr>
        <w:tblStyle w:val="TableGrid"/>
        <w:tblW w:w="14395" w:type="dxa"/>
        <w:tblCellMar>
          <w:left w:w="115" w:type="dxa"/>
          <w:right w:w="115" w:type="dxa"/>
        </w:tblCellMar>
        <w:tblLook w:val="0620" w:firstRow="1" w:lastRow="0" w:firstColumn="0" w:lastColumn="0" w:noHBand="1" w:noVBand="1"/>
      </w:tblPr>
      <w:tblGrid>
        <w:gridCol w:w="2149"/>
        <w:gridCol w:w="1002"/>
        <w:gridCol w:w="855"/>
        <w:gridCol w:w="1148"/>
        <w:gridCol w:w="1733"/>
        <w:gridCol w:w="3754"/>
        <w:gridCol w:w="3754"/>
      </w:tblGrid>
      <w:tr w:rsidR="00B643B2" w:rsidRPr="0055000B" w:rsidTr="00B643B2">
        <w:trPr>
          <w:tblHeader/>
        </w:trPr>
        <w:tc>
          <w:tcPr>
            <w:tcW w:w="2144" w:type="dxa"/>
            <w:shd w:val="clear" w:color="auto" w:fill="E7E6E6" w:themeFill="background2"/>
          </w:tcPr>
          <w:p w:rsidR="00710446" w:rsidRPr="0055000B" w:rsidRDefault="00710446" w:rsidP="00F44126">
            <w:pPr>
              <w:rPr>
                <w:b/>
              </w:rPr>
            </w:pPr>
            <w:r w:rsidRPr="0055000B">
              <w:rPr>
                <w:b/>
              </w:rPr>
              <w:t>Attribute Name</w:t>
            </w:r>
          </w:p>
        </w:tc>
        <w:tc>
          <w:tcPr>
            <w:tcW w:w="999" w:type="dxa"/>
            <w:shd w:val="clear" w:color="auto" w:fill="E7E6E6" w:themeFill="background2"/>
          </w:tcPr>
          <w:p w:rsidR="00710446" w:rsidRPr="0055000B" w:rsidRDefault="00710446" w:rsidP="00F44126">
            <w:pPr>
              <w:rPr>
                <w:b/>
              </w:rPr>
            </w:pPr>
            <w:proofErr w:type="spellStart"/>
            <w:r w:rsidRPr="0055000B">
              <w:rPr>
                <w:b/>
              </w:rPr>
              <w:t>Aggreg</w:t>
            </w:r>
            <w:proofErr w:type="spellEnd"/>
            <w:r w:rsidRPr="0055000B">
              <w:rPr>
                <w:b/>
              </w:rPr>
              <w:t>.</w:t>
            </w:r>
          </w:p>
        </w:tc>
        <w:tc>
          <w:tcPr>
            <w:tcW w:w="853" w:type="dxa"/>
            <w:shd w:val="clear" w:color="auto" w:fill="E7E6E6" w:themeFill="background2"/>
          </w:tcPr>
          <w:p w:rsidR="00710446" w:rsidRPr="0055000B" w:rsidRDefault="00710446" w:rsidP="00F44126">
            <w:pPr>
              <w:rPr>
                <w:b/>
              </w:rPr>
            </w:pPr>
            <w:proofErr w:type="spellStart"/>
            <w:r w:rsidRPr="0055000B">
              <w:rPr>
                <w:b/>
              </w:rPr>
              <w:t>Navig</w:t>
            </w:r>
            <w:proofErr w:type="spellEnd"/>
            <w:r w:rsidRPr="0055000B">
              <w:rPr>
                <w:b/>
              </w:rPr>
              <w:t>.</w:t>
            </w:r>
          </w:p>
        </w:tc>
        <w:tc>
          <w:tcPr>
            <w:tcW w:w="1145" w:type="dxa"/>
            <w:shd w:val="clear" w:color="auto" w:fill="E7E6E6" w:themeFill="background2"/>
          </w:tcPr>
          <w:p w:rsidR="00710446" w:rsidRPr="0055000B" w:rsidRDefault="00710446" w:rsidP="00F44126">
            <w:pPr>
              <w:rPr>
                <w:b/>
              </w:rPr>
            </w:pPr>
            <w:proofErr w:type="spellStart"/>
            <w:r w:rsidRPr="0055000B">
              <w:rPr>
                <w:b/>
              </w:rPr>
              <w:t>Mult</w:t>
            </w:r>
            <w:proofErr w:type="spellEnd"/>
            <w:r w:rsidRPr="0055000B">
              <w:rPr>
                <w:b/>
              </w:rPr>
              <w:t>.</w:t>
            </w:r>
          </w:p>
        </w:tc>
        <w:tc>
          <w:tcPr>
            <w:tcW w:w="1728" w:type="dxa"/>
            <w:shd w:val="clear" w:color="auto" w:fill="E7E6E6" w:themeFill="background2"/>
          </w:tcPr>
          <w:p w:rsidR="00710446" w:rsidRPr="0055000B" w:rsidRDefault="00710446" w:rsidP="00F44126">
            <w:pPr>
              <w:rPr>
                <w:b/>
              </w:rPr>
            </w:pPr>
            <w:r w:rsidRPr="0055000B">
              <w:rPr>
                <w:b/>
              </w:rPr>
              <w:t>Type</w:t>
            </w:r>
          </w:p>
        </w:tc>
        <w:tc>
          <w:tcPr>
            <w:tcW w:w="3744" w:type="dxa"/>
            <w:shd w:val="clear" w:color="auto" w:fill="E7E6E6" w:themeFill="background2"/>
          </w:tcPr>
          <w:p w:rsidR="00710446" w:rsidRPr="0055000B" w:rsidRDefault="00710446" w:rsidP="00F44126">
            <w:pPr>
              <w:rPr>
                <w:b/>
              </w:rPr>
            </w:pPr>
            <w:r w:rsidRPr="0055000B">
              <w:rPr>
                <w:b/>
              </w:rPr>
              <w:t>Description</w:t>
            </w:r>
          </w:p>
        </w:tc>
        <w:tc>
          <w:tcPr>
            <w:tcW w:w="3744" w:type="dxa"/>
            <w:shd w:val="clear" w:color="auto" w:fill="E7E6E6" w:themeFill="background2"/>
          </w:tcPr>
          <w:p w:rsidR="00710446" w:rsidRPr="0055000B" w:rsidRDefault="00B643B2" w:rsidP="00F44126">
            <w:pPr>
              <w:rPr>
                <w:b/>
              </w:rPr>
            </w:pPr>
            <w:r w:rsidRPr="0055000B">
              <w:rPr>
                <w:b/>
              </w:rPr>
              <w:t>Stereotypes</w:t>
            </w:r>
          </w:p>
        </w:tc>
      </w:tr>
    </w:tbl>
    <w:p w:rsidR="005E7976" w:rsidRPr="0055000B" w:rsidRDefault="00355A7F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bCs/>
          <w:color w:val="7030A0"/>
          <w:sz w:val="20"/>
          <w:szCs w:val="20"/>
        </w:rPr>
        <w:t>[for (</w:t>
      </w:r>
      <w:proofErr w:type="spellStart"/>
      <w:r w:rsidRPr="0055000B">
        <w:rPr>
          <w:rFonts w:ascii="Consolas" w:hAnsi="Consolas" w:cs="Consolas"/>
          <w:bCs/>
          <w:color w:val="7030A0"/>
          <w:sz w:val="20"/>
          <w:szCs w:val="20"/>
        </w:rPr>
        <w:t>p:uml</w:t>
      </w:r>
      <w:proofErr w:type="spellEnd"/>
      <w:r w:rsidRPr="0055000B">
        <w:rPr>
          <w:rFonts w:ascii="Consolas" w:hAnsi="Consolas" w:cs="Consolas"/>
          <w:bCs/>
          <w:color w:val="7030A0"/>
          <w:sz w:val="20"/>
          <w:szCs w:val="20"/>
        </w:rPr>
        <w:t>::</w:t>
      </w:r>
      <w:proofErr w:type="spellStart"/>
      <w:r w:rsidRPr="0055000B">
        <w:rPr>
          <w:rFonts w:ascii="Consolas" w:hAnsi="Consolas" w:cs="Consolas"/>
          <w:bCs/>
          <w:color w:val="7030A0"/>
          <w:sz w:val="20"/>
          <w:szCs w:val="20"/>
        </w:rPr>
        <w:t>Property|as.memberEnd</w:t>
      </w:r>
      <w:proofErr w:type="spellEnd"/>
      <w:r w:rsidRPr="0055000B">
        <w:rPr>
          <w:rFonts w:ascii="Consolas" w:hAnsi="Consolas" w:cs="Consolas"/>
          <w:bCs/>
          <w:color w:val="7030A0"/>
          <w:sz w:val="20"/>
          <w:szCs w:val="20"/>
        </w:rPr>
        <w:t>)]&lt;drop/&gt;</w:t>
      </w:r>
    </w:p>
    <w:tbl>
      <w:tblPr>
        <w:tblStyle w:val="TableGrid"/>
        <w:tblW w:w="14395" w:type="dxa"/>
        <w:tblLayout w:type="fixed"/>
        <w:tblLook w:val="0620" w:firstRow="1" w:lastRow="0" w:firstColumn="0" w:lastColumn="0" w:noHBand="1" w:noVBand="1"/>
      </w:tblPr>
      <w:tblGrid>
        <w:gridCol w:w="2151"/>
        <w:gridCol w:w="990"/>
        <w:gridCol w:w="863"/>
        <w:gridCol w:w="1155"/>
        <w:gridCol w:w="1732"/>
        <w:gridCol w:w="3752"/>
        <w:gridCol w:w="3752"/>
      </w:tblGrid>
      <w:tr w:rsidR="00332935" w:rsidRPr="0055000B" w:rsidTr="00332935">
        <w:tc>
          <w:tcPr>
            <w:tcW w:w="2151" w:type="dxa"/>
            <w:shd w:val="clear" w:color="auto" w:fill="FFFFFF" w:themeFill="background1"/>
          </w:tcPr>
          <w:p w:rsidR="00332935" w:rsidRPr="0055000B" w:rsidRDefault="00332935" w:rsidP="00332935">
            <w:r w:rsidRPr="0055000B">
              <w:t>[p.name/]</w:t>
            </w:r>
          </w:p>
        </w:tc>
        <w:tc>
          <w:tcPr>
            <w:tcW w:w="990" w:type="dxa"/>
            <w:shd w:val="clear" w:color="auto" w:fill="FFFFFF" w:themeFill="background1"/>
          </w:tcPr>
          <w:p w:rsidR="00332935" w:rsidRPr="0055000B" w:rsidRDefault="00332935" w:rsidP="00332935">
            <w:pPr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55000B">
              <w:t>[</w:t>
            </w:r>
            <w:proofErr w:type="spellStart"/>
            <w:proofErr w:type="gramStart"/>
            <w:r w:rsidRPr="0055000B">
              <w:t>p.aggregation</w:t>
            </w:r>
            <w:proofErr w:type="spellEnd"/>
            <w:proofErr w:type="gramEnd"/>
            <w:r w:rsidRPr="0055000B">
              <w:t>/]</w:t>
            </w:r>
          </w:p>
        </w:tc>
        <w:tc>
          <w:tcPr>
            <w:tcW w:w="863" w:type="dxa"/>
            <w:shd w:val="clear" w:color="auto" w:fill="FFFFFF" w:themeFill="background1"/>
          </w:tcPr>
          <w:p w:rsidR="00332935" w:rsidRPr="0055000B" w:rsidRDefault="00332935" w:rsidP="00332935">
            <w:pPr>
              <w:pStyle w:val="TAL"/>
              <w:keepNext w:val="0"/>
              <w:keepLines w:val="0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[if (</w:t>
            </w:r>
            <w:proofErr w:type="spellStart"/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p.isNavigable</w:t>
            </w:r>
            <w:proofErr w:type="spellEnd"/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 xml:space="preserve">())]&lt;drop/&gt; </w:t>
            </w:r>
          </w:p>
          <w:p w:rsidR="00332935" w:rsidRPr="0055000B" w:rsidRDefault="00332935" w:rsidP="00332935">
            <w:pPr>
              <w:pStyle w:val="TAL"/>
              <w:keepNext w:val="0"/>
              <w:keepLines w:val="0"/>
            </w:pPr>
            <w:proofErr w:type="spellStart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Navig</w:t>
            </w:r>
            <w:proofErr w:type="spellEnd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[else]&lt;drop/&gt;</w:t>
            </w:r>
            <w:r w:rsidRPr="0055000B">
              <w:t xml:space="preserve"> </w:t>
            </w:r>
          </w:p>
          <w:p w:rsidR="00332935" w:rsidRPr="0055000B" w:rsidRDefault="00332935" w:rsidP="00332935">
            <w:pPr>
              <w:pStyle w:val="TAL"/>
              <w:keepNext w:val="0"/>
              <w:keepLines w:val="0"/>
              <w:rPr>
                <w:rFonts w:ascii="Consolas" w:hAnsi="Consolas" w:cs="Consolas"/>
                <w:sz w:val="16"/>
                <w:szCs w:val="16"/>
              </w:rPr>
            </w:pPr>
            <w:r w:rsidRPr="0055000B">
              <w:rPr>
                <w:rFonts w:asciiTheme="minorHAnsi" w:hAnsiTheme="minorHAnsi" w:cstheme="minorHAnsi"/>
                <w:sz w:val="22"/>
                <w:szCs w:val="22"/>
              </w:rPr>
              <w:t xml:space="preserve">Not </w:t>
            </w:r>
            <w:proofErr w:type="spellStart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navig</w:t>
            </w:r>
            <w:proofErr w:type="spellEnd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55000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 xml:space="preserve">[/if] </w:t>
            </w:r>
          </w:p>
        </w:tc>
        <w:tc>
          <w:tcPr>
            <w:tcW w:w="1155" w:type="dxa"/>
            <w:shd w:val="clear" w:color="auto" w:fill="FFFFFF" w:themeFill="background1"/>
          </w:tcPr>
          <w:p w:rsidR="00332935" w:rsidRPr="0055000B" w:rsidRDefault="00332935" w:rsidP="00332935">
            <w:pPr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[if(p.lower=p.upper)]</w:t>
            </w:r>
            <w:r w:rsidRPr="0055000B">
              <w:t>1</w:t>
            </w: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[else</w:t>
            </w:r>
            <w:r w:rsidRPr="0055000B">
              <w:rPr>
                <w:rFonts w:ascii="Consolas" w:hAnsi="Consolas" w:cstheme="minorHAnsi"/>
                <w:color w:val="7030A0"/>
                <w:sz w:val="16"/>
                <w:szCs w:val="16"/>
              </w:rPr>
              <w:t>]</w:t>
            </w:r>
            <w:r w:rsidRPr="0055000B">
              <w:rPr>
                <w:rFonts w:cstheme="minorHAnsi"/>
              </w:rPr>
              <w:t>[p.lower/]..</w:t>
            </w: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[if(p.upper=-1)]</w:t>
            </w:r>
            <w:r w:rsidRPr="0055000B">
              <w:t>*</w:t>
            </w: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[else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]</w:t>
            </w:r>
            <w:r w:rsidRPr="0055000B">
              <w:t>[p.upper/]</w:t>
            </w: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1732" w:type="dxa"/>
            <w:shd w:val="clear" w:color="auto" w:fill="FFFFFF" w:themeFill="background1"/>
          </w:tcPr>
          <w:p w:rsidR="00332935" w:rsidRPr="0055000B" w:rsidRDefault="00332935" w:rsidP="00332935">
            <w:pPr>
              <w:pStyle w:val="TAL"/>
              <w:keepNext w:val="0"/>
              <w:keepLines w:val="0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[if (not (</w:t>
            </w:r>
            <w:proofErr w:type="spellStart"/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p.type.name.oclIsUndefined</w:t>
            </w:r>
            <w:proofErr w:type="spellEnd"/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()))]&lt;drop/&gt;</w:t>
            </w:r>
          </w:p>
          <w:p w:rsidR="00332935" w:rsidRPr="0055000B" w:rsidRDefault="00332935" w:rsidP="00332935">
            <w:r w:rsidRPr="0055000B">
              <w:t>[</w:t>
            </w:r>
            <w:proofErr w:type="gramStart"/>
            <w:r w:rsidRPr="0055000B">
              <w:t>p.type.name</w:t>
            </w:r>
            <w:proofErr w:type="gramEnd"/>
            <w:r w:rsidRPr="0055000B">
              <w:t>/]</w:t>
            </w:r>
          </w:p>
          <w:p w:rsidR="00332935" w:rsidRPr="0055000B" w:rsidRDefault="00332935" w:rsidP="00332935">
            <w:pPr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[/if]</w:t>
            </w:r>
          </w:p>
          <w:p w:rsidR="00332935" w:rsidRPr="0055000B" w:rsidRDefault="00332935" w:rsidP="00332935">
            <w:pPr>
              <w:rPr>
                <w:rFonts w:ascii="Consolas" w:hAnsi="Consolas" w:cs="Consolas"/>
                <w:color w:val="7030A0"/>
                <w:sz w:val="16"/>
                <w:szCs w:val="16"/>
              </w:rPr>
            </w:pPr>
          </w:p>
          <w:p w:rsidR="00332935" w:rsidRPr="0055000B" w:rsidRDefault="00332935" w:rsidP="00332935">
            <w:pPr>
              <w:rPr>
                <w:rFonts w:ascii="Consolas" w:hAnsi="Consolas" w:cs="Consolas"/>
                <w:color w:val="7030A0"/>
                <w:sz w:val="16"/>
                <w:szCs w:val="16"/>
              </w:rPr>
            </w:pPr>
          </w:p>
        </w:tc>
        <w:tc>
          <w:tcPr>
            <w:tcW w:w="3752" w:type="dxa"/>
            <w:shd w:val="clear" w:color="auto" w:fill="FFFFFF" w:themeFill="background1"/>
          </w:tcPr>
          <w:p w:rsidR="00332935" w:rsidRPr="0055000B" w:rsidRDefault="00332935" w:rsidP="00332935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[if (</w:t>
            </w:r>
            <w:proofErr w:type="spellStart"/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p.ownedComment</w:t>
            </w:r>
            <w:proofErr w:type="spellEnd"/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-&gt;</w:t>
            </w:r>
            <w:proofErr w:type="spellStart"/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notEmpty</w:t>
            </w:r>
            <w:proofErr w:type="spellEnd"/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())]&lt;drop/&gt;</w:t>
            </w:r>
          </w:p>
          <w:p w:rsidR="00332935" w:rsidRPr="0055000B" w:rsidRDefault="00332935" w:rsidP="00332935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[for (</w:t>
            </w:r>
            <w:proofErr w:type="spellStart"/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c:Comment</w:t>
            </w:r>
            <w:proofErr w:type="spellEnd"/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p.ownedComment</w:t>
            </w:r>
            <w:proofErr w:type="spellEnd"/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)]&lt;drop/&gt;</w:t>
            </w:r>
          </w:p>
          <w:p w:rsidR="00332935" w:rsidRPr="0055000B" w:rsidRDefault="00332935" w:rsidP="00332935">
            <w:pPr>
              <w:pStyle w:val="TAL"/>
              <w:rPr>
                <w:rFonts w:asciiTheme="minorHAnsi" w:hAnsiTheme="minorHAnsi" w:cstheme="minorHAnsi"/>
                <w:sz w:val="22"/>
                <w:szCs w:val="22"/>
              </w:rPr>
            </w:pPr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[c._</w:t>
            </w:r>
            <w:proofErr w:type="spellStart"/>
            <w:proofErr w:type="gramStart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body.cleanAndFormat</w:t>
            </w:r>
            <w:proofErr w:type="spellEnd"/>
            <w:proofErr w:type="gramEnd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()/]</w:t>
            </w:r>
          </w:p>
          <w:p w:rsidR="00332935" w:rsidRPr="0055000B" w:rsidRDefault="00332935" w:rsidP="00332935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[/for] &lt;drop/&gt;</w:t>
            </w:r>
          </w:p>
          <w:p w:rsidR="00332935" w:rsidRPr="0055000B" w:rsidRDefault="00332935" w:rsidP="00332935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[/if]</w:t>
            </w:r>
          </w:p>
          <w:p w:rsidR="00332935" w:rsidRPr="0055000B" w:rsidRDefault="00332935" w:rsidP="00332935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</w:p>
        </w:tc>
        <w:tc>
          <w:tcPr>
            <w:tcW w:w="3752" w:type="dxa"/>
            <w:shd w:val="clear" w:color="auto" w:fill="FFFFFF" w:themeFill="background1"/>
          </w:tcPr>
          <w:p w:rsidR="004C6F66" w:rsidRPr="007C7684" w:rsidRDefault="004C6F66" w:rsidP="004C6F66">
            <w:pPr>
              <w:rPr>
                <w:rFonts w:ascii="Consolas" w:hAnsi="Consolas" w:cs="Consolas"/>
                <w:color w:val="7030A0"/>
                <w:sz w:val="16"/>
                <w:szCs w:val="20"/>
              </w:rPr>
            </w:pPr>
            <w:r w:rsidRPr="007C7684">
              <w:rPr>
                <w:rFonts w:ascii="Consolas" w:hAnsi="Consolas" w:cs="Consolas"/>
                <w:color w:val="7030A0"/>
                <w:sz w:val="16"/>
                <w:szCs w:val="20"/>
              </w:rPr>
              <w:t>[for (</w:t>
            </w:r>
            <w:proofErr w:type="spellStart"/>
            <w:proofErr w:type="gramStart"/>
            <w:r w:rsidRPr="007C7684">
              <w:rPr>
                <w:rFonts w:ascii="Consolas" w:hAnsi="Consolas" w:cs="Consolas"/>
                <w:color w:val="7030A0"/>
                <w:sz w:val="16"/>
                <w:szCs w:val="20"/>
              </w:rPr>
              <w:t>st:Stereotype</w:t>
            </w:r>
            <w:proofErr w:type="spellEnd"/>
            <w:proofErr w:type="gramEnd"/>
            <w:r w:rsidRPr="007C7684">
              <w:rPr>
                <w:rFonts w:ascii="Consolas" w:hAnsi="Consolas" w:cs="Consolas"/>
                <w:color w:val="7030A0"/>
                <w:sz w:val="16"/>
                <w:szCs w:val="20"/>
              </w:rPr>
              <w:t xml:space="preserve"> | </w:t>
            </w:r>
            <w:proofErr w:type="spellStart"/>
            <w:r w:rsidRPr="007C7684">
              <w:rPr>
                <w:rFonts w:ascii="Consolas" w:hAnsi="Consolas" w:cs="Consolas"/>
                <w:color w:val="7030A0"/>
                <w:sz w:val="16"/>
                <w:szCs w:val="20"/>
              </w:rPr>
              <w:t>p.getAppliedStereotypes</w:t>
            </w:r>
            <w:proofErr w:type="spellEnd"/>
            <w:r w:rsidRPr="007C7684">
              <w:rPr>
                <w:rFonts w:ascii="Consolas" w:hAnsi="Consolas" w:cs="Consolas"/>
                <w:color w:val="7030A0"/>
                <w:sz w:val="16"/>
                <w:szCs w:val="20"/>
              </w:rPr>
              <w:t>()-&gt;</w:t>
            </w:r>
            <w:proofErr w:type="spellStart"/>
            <w:r w:rsidRPr="007C7684">
              <w:rPr>
                <w:rFonts w:ascii="Consolas" w:hAnsi="Consolas" w:cs="Consolas"/>
                <w:color w:val="7030A0"/>
                <w:sz w:val="16"/>
                <w:szCs w:val="20"/>
              </w:rPr>
              <w:t>sortedBy</w:t>
            </w:r>
            <w:proofErr w:type="spellEnd"/>
            <w:r w:rsidRPr="007C7684">
              <w:rPr>
                <w:rFonts w:ascii="Consolas" w:hAnsi="Consolas" w:cs="Consolas"/>
                <w:color w:val="7030A0"/>
                <w:sz w:val="16"/>
                <w:szCs w:val="20"/>
              </w:rPr>
              <w:t>(name))]&lt;drop/&gt;</w:t>
            </w:r>
          </w:p>
          <w:p w:rsidR="004C6F66" w:rsidRPr="007C7684" w:rsidRDefault="004C6F66" w:rsidP="00C81E1E">
            <w:r w:rsidRPr="007C7684">
              <w:t>[st.name/]</w:t>
            </w:r>
          </w:p>
          <w:p w:rsidR="00C81E1E" w:rsidRPr="007C7684" w:rsidRDefault="00C81E1E" w:rsidP="00C81E1E">
            <w:pPr>
              <w:rPr>
                <w:rFonts w:ascii="Consolas" w:hAnsi="Consolas" w:cstheme="minorHAnsi"/>
                <w:color w:val="7030A0"/>
                <w:sz w:val="16"/>
                <w:szCs w:val="16"/>
              </w:rPr>
            </w:pPr>
            <w:r w:rsidRPr="007C7684">
              <w:rPr>
                <w:rFonts w:ascii="Consolas" w:hAnsi="Consolas" w:cs="Consolas"/>
                <w:color w:val="7030A0"/>
                <w:sz w:val="16"/>
                <w:szCs w:val="20"/>
              </w:rPr>
              <w:t>[for(</w:t>
            </w:r>
            <w:proofErr w:type="spellStart"/>
            <w:proofErr w:type="gramStart"/>
            <w:r w:rsidRPr="007C7684">
              <w:rPr>
                <w:rFonts w:ascii="Consolas" w:hAnsi="Consolas" w:cs="Consolas"/>
                <w:color w:val="7030A0"/>
                <w:sz w:val="16"/>
                <w:szCs w:val="20"/>
              </w:rPr>
              <w:t>oa:Property|st.ownedAttribute</w:t>
            </w:r>
            <w:proofErr w:type="spellEnd"/>
            <w:proofErr w:type="gramEnd"/>
            <w:r w:rsidRPr="007C7684">
              <w:rPr>
                <w:rFonts w:ascii="Consolas" w:hAnsi="Consolas" w:cs="Consolas"/>
                <w:color w:val="7030A0"/>
                <w:sz w:val="16"/>
                <w:szCs w:val="20"/>
              </w:rPr>
              <w:t>)]&lt;drop/&gt;</w:t>
            </w:r>
          </w:p>
          <w:p w:rsidR="004C6F66" w:rsidRPr="007C7684" w:rsidRDefault="004C6F66" w:rsidP="00C81E1E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 w:rsidRPr="007C7684">
              <w:rPr>
                <w:rFonts w:ascii="Consolas" w:hAnsi="Consolas"/>
                <w:color w:val="7030A0"/>
                <w:sz w:val="16"/>
                <w:szCs w:val="16"/>
              </w:rPr>
              <w:t xml:space="preserve">[if (not </w:t>
            </w:r>
            <w:proofErr w:type="spellStart"/>
            <w:r w:rsidRPr="007C7684">
              <w:rPr>
                <w:rFonts w:ascii="Consolas" w:hAnsi="Consolas"/>
                <w:color w:val="7030A0"/>
                <w:sz w:val="16"/>
                <w:szCs w:val="16"/>
              </w:rPr>
              <w:t>oa.name.startsWith</w:t>
            </w:r>
            <w:proofErr w:type="spellEnd"/>
            <w:r w:rsidRPr="007C7684">
              <w:rPr>
                <w:rFonts w:ascii="Consolas" w:hAnsi="Consolas"/>
                <w:color w:val="7030A0"/>
                <w:sz w:val="16"/>
                <w:szCs w:val="16"/>
              </w:rPr>
              <w:t>(‘base_’))]</w:t>
            </w:r>
            <w:r w:rsidRPr="007C7684">
              <w:rPr>
                <w:rFonts w:cstheme="minorHAnsi"/>
              </w:rPr>
              <w:t>[oa.name/]</w:t>
            </w:r>
            <w:r w:rsidRPr="007C7684">
              <w:rPr>
                <w:rFonts w:ascii="Consolas" w:hAnsi="Consolas"/>
                <w:color w:val="7030A0"/>
                <w:sz w:val="16"/>
                <w:szCs w:val="16"/>
              </w:rPr>
              <w:t xml:space="preserve">[if (not </w:t>
            </w:r>
            <w:proofErr w:type="spellStart"/>
            <w:r w:rsidRPr="007C7684">
              <w:rPr>
                <w:rFonts w:ascii="Consolas" w:hAnsi="Consolas"/>
                <w:color w:val="7030A0"/>
                <w:sz w:val="16"/>
                <w:szCs w:val="16"/>
              </w:rPr>
              <w:t>p.getValue</w:t>
            </w:r>
            <w:proofErr w:type="spellEnd"/>
            <w:r w:rsidRPr="007C7684">
              <w:rPr>
                <w:rFonts w:ascii="Consolas" w:hAnsi="Consolas"/>
                <w:color w:val="7030A0"/>
                <w:sz w:val="16"/>
                <w:szCs w:val="16"/>
              </w:rPr>
              <w:t>(</w:t>
            </w:r>
            <w:proofErr w:type="spellStart"/>
            <w:r w:rsidRPr="007C7684">
              <w:rPr>
                <w:rFonts w:ascii="Consolas" w:hAnsi="Consolas"/>
                <w:color w:val="7030A0"/>
                <w:sz w:val="16"/>
                <w:szCs w:val="16"/>
              </w:rPr>
              <w:t>st,oa.name</w:t>
            </w:r>
            <w:proofErr w:type="spellEnd"/>
            <w:r w:rsidRPr="007C7684">
              <w:rPr>
                <w:rFonts w:ascii="Consolas" w:hAnsi="Consolas"/>
                <w:color w:val="7030A0"/>
                <w:sz w:val="16"/>
                <w:szCs w:val="16"/>
              </w:rPr>
              <w:t>).</w:t>
            </w:r>
            <w:proofErr w:type="spellStart"/>
            <w:r w:rsidRPr="007C7684">
              <w:rPr>
                <w:rFonts w:ascii="Consolas" w:hAnsi="Consolas"/>
                <w:color w:val="7030A0"/>
                <w:sz w:val="16"/>
                <w:szCs w:val="16"/>
              </w:rPr>
              <w:t>oclIsUndefined</w:t>
            </w:r>
            <w:proofErr w:type="spellEnd"/>
            <w:r w:rsidRPr="007C7684">
              <w:rPr>
                <w:rFonts w:ascii="Consolas" w:hAnsi="Consolas"/>
                <w:color w:val="7030A0"/>
                <w:sz w:val="16"/>
                <w:szCs w:val="16"/>
              </w:rPr>
              <w:t xml:space="preserve">())][if ( </w:t>
            </w:r>
            <w:proofErr w:type="spellStart"/>
            <w:r w:rsidRPr="007C7684">
              <w:rPr>
                <w:rFonts w:ascii="Consolas" w:hAnsi="Consolas"/>
                <w:color w:val="7030A0"/>
                <w:sz w:val="16"/>
                <w:szCs w:val="16"/>
              </w:rPr>
              <w:t>p.getValue</w:t>
            </w:r>
            <w:proofErr w:type="spellEnd"/>
            <w:r w:rsidRPr="007C7684">
              <w:rPr>
                <w:rFonts w:ascii="Consolas" w:hAnsi="Consolas"/>
                <w:color w:val="7030A0"/>
                <w:sz w:val="16"/>
                <w:szCs w:val="16"/>
              </w:rPr>
              <w:t>(</w:t>
            </w:r>
            <w:proofErr w:type="spellStart"/>
            <w:r w:rsidRPr="007C7684">
              <w:rPr>
                <w:rFonts w:ascii="Consolas" w:hAnsi="Consolas"/>
                <w:color w:val="7030A0"/>
                <w:sz w:val="16"/>
                <w:szCs w:val="16"/>
              </w:rPr>
              <w:t>st,oa.name</w:t>
            </w:r>
            <w:proofErr w:type="spellEnd"/>
            <w:r w:rsidRPr="007C7684">
              <w:rPr>
                <w:rFonts w:ascii="Consolas" w:hAnsi="Consolas"/>
                <w:color w:val="7030A0"/>
                <w:sz w:val="16"/>
                <w:szCs w:val="16"/>
              </w:rPr>
              <w:t>).</w:t>
            </w:r>
            <w:proofErr w:type="spellStart"/>
            <w:r w:rsidRPr="007C7684">
              <w:rPr>
                <w:rFonts w:ascii="Consolas" w:hAnsi="Consolas"/>
                <w:color w:val="7030A0"/>
                <w:sz w:val="16"/>
                <w:szCs w:val="16"/>
              </w:rPr>
              <w:t>oclIsTypeOf</w:t>
            </w:r>
            <w:proofErr w:type="spellEnd"/>
            <w:r w:rsidRPr="007C7684">
              <w:rPr>
                <w:rFonts w:ascii="Consolas" w:hAnsi="Consolas"/>
                <w:color w:val="7030A0"/>
                <w:sz w:val="16"/>
                <w:szCs w:val="16"/>
              </w:rPr>
              <w:t>(</w:t>
            </w:r>
            <w:proofErr w:type="spellStart"/>
            <w:r w:rsidRPr="007C7684">
              <w:rPr>
                <w:rFonts w:ascii="Consolas" w:hAnsi="Consolas"/>
                <w:color w:val="7030A0"/>
                <w:sz w:val="16"/>
                <w:szCs w:val="16"/>
              </w:rPr>
              <w:t>EnumerationLiteral</w:t>
            </w:r>
            <w:proofErr w:type="spellEnd"/>
            <w:r w:rsidRPr="007C7684">
              <w:rPr>
                <w:rFonts w:ascii="Consolas" w:hAnsi="Consolas"/>
                <w:color w:val="7030A0"/>
                <w:sz w:val="16"/>
                <w:szCs w:val="16"/>
              </w:rPr>
              <w:t>))]</w:t>
            </w:r>
            <w:r w:rsidRPr="007C7684">
              <w:rPr>
                <w:rFonts w:cstheme="minorHAnsi"/>
              </w:rPr>
              <w:t>: [p.getValue(st,oa.name).oclAsType(EnumerationLiteral).name/]</w:t>
            </w:r>
            <w:r w:rsidRPr="007C7684">
              <w:rPr>
                <w:rFonts w:ascii="Consolas" w:hAnsi="Consolas"/>
                <w:color w:val="7030A0"/>
                <w:sz w:val="16"/>
                <w:szCs w:val="16"/>
              </w:rPr>
              <w:t>[</w:t>
            </w:r>
            <w:r w:rsidRPr="007C7684">
              <w:rPr>
                <w:rFonts w:ascii="Consolas" w:hAnsi="Consolas" w:cstheme="minorHAnsi"/>
                <w:color w:val="7030A0"/>
                <w:sz w:val="16"/>
                <w:szCs w:val="16"/>
              </w:rPr>
              <w:t>else]</w:t>
            </w:r>
            <w:r w:rsidRPr="007C7684">
              <w:rPr>
                <w:szCs w:val="16"/>
              </w:rPr>
              <w:t>:  [</w:t>
            </w:r>
            <w:proofErr w:type="spellStart"/>
            <w:r w:rsidRPr="007C7684">
              <w:rPr>
                <w:szCs w:val="16"/>
              </w:rPr>
              <w:t>p.getValue</w:t>
            </w:r>
            <w:proofErr w:type="spellEnd"/>
            <w:r w:rsidRPr="007C7684">
              <w:rPr>
                <w:szCs w:val="16"/>
              </w:rPr>
              <w:t>(</w:t>
            </w:r>
            <w:proofErr w:type="spellStart"/>
            <w:r w:rsidRPr="007C7684">
              <w:rPr>
                <w:szCs w:val="16"/>
              </w:rPr>
              <w:t>st,oa.name</w:t>
            </w:r>
            <w:proofErr w:type="spellEnd"/>
            <w:r w:rsidRPr="007C7684">
              <w:rPr>
                <w:szCs w:val="16"/>
              </w:rPr>
              <w:t>).</w:t>
            </w:r>
            <w:proofErr w:type="spellStart"/>
            <w:r w:rsidRPr="007C7684">
              <w:rPr>
                <w:szCs w:val="16"/>
              </w:rPr>
              <w:t>toString</w:t>
            </w:r>
            <w:proofErr w:type="spellEnd"/>
            <w:r w:rsidRPr="007C7684">
              <w:rPr>
                <w:szCs w:val="16"/>
              </w:rPr>
              <w:t>().clean()/]</w:t>
            </w:r>
            <w:r w:rsidRPr="007C7684">
              <w:rPr>
                <w:rFonts w:ascii="Consolas" w:hAnsi="Consolas"/>
                <w:color w:val="7030A0"/>
                <w:sz w:val="16"/>
                <w:szCs w:val="16"/>
              </w:rPr>
              <w:t>[/if][</w:t>
            </w:r>
            <w:r w:rsidRPr="007C7684">
              <w:rPr>
                <w:rFonts w:ascii="Consolas" w:hAnsi="Consolas" w:cstheme="minorHAnsi"/>
                <w:color w:val="7030A0"/>
                <w:sz w:val="16"/>
                <w:szCs w:val="16"/>
              </w:rPr>
              <w:t>else]&lt;drop/&gt;</w:t>
            </w:r>
            <w:r w:rsidR="003D7D5C" w:rsidRPr="007C7684">
              <w:rPr>
                <w:rFonts w:ascii="Consolas" w:hAnsi="Consolas" w:cstheme="minorHAnsi"/>
                <w:color w:val="7030A0"/>
                <w:sz w:val="16"/>
                <w:szCs w:val="16"/>
              </w:rPr>
              <w:br/>
            </w:r>
            <w:r w:rsidRPr="007C7684">
              <w:rPr>
                <w:rFonts w:ascii="Consolas" w:hAnsi="Consolas" w:cstheme="minorHAnsi"/>
                <w:color w:val="7030A0"/>
                <w:sz w:val="16"/>
                <w:szCs w:val="16"/>
              </w:rPr>
              <w:lastRenderedPageBreak/>
              <w:t>[/if]</w:t>
            </w:r>
            <w:r w:rsidRPr="007C7684">
              <w:rPr>
                <w:rFonts w:ascii="Consolas" w:hAnsi="Consolas"/>
                <w:color w:val="7030A0"/>
                <w:sz w:val="16"/>
                <w:szCs w:val="16"/>
              </w:rPr>
              <w:t>[</w:t>
            </w:r>
            <w:r w:rsidRPr="007C7684">
              <w:rPr>
                <w:rFonts w:ascii="Consolas" w:hAnsi="Consolas" w:cstheme="minorHAnsi"/>
                <w:color w:val="7030A0"/>
                <w:sz w:val="16"/>
                <w:szCs w:val="16"/>
              </w:rPr>
              <w:t>else]&lt;drop/&gt;</w:t>
            </w:r>
            <w:r w:rsidR="004D6D11" w:rsidRPr="007C7684">
              <w:rPr>
                <w:rFonts w:ascii="Consolas" w:hAnsi="Consolas" w:cstheme="minorHAnsi"/>
                <w:color w:val="7030A0"/>
                <w:sz w:val="16"/>
                <w:szCs w:val="16"/>
              </w:rPr>
              <w:br/>
            </w:r>
            <w:r w:rsidRPr="007C7684">
              <w:rPr>
                <w:rFonts w:ascii="Consolas" w:hAnsi="Consolas" w:cstheme="minorHAnsi"/>
                <w:color w:val="7030A0"/>
                <w:sz w:val="16"/>
                <w:szCs w:val="16"/>
              </w:rPr>
              <w:t>[/if]</w:t>
            </w:r>
          </w:p>
          <w:p w:rsidR="004C6F66" w:rsidRPr="007C7684" w:rsidRDefault="004C6F66" w:rsidP="004C6F66">
            <w:pPr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7C7684">
              <w:rPr>
                <w:rFonts w:ascii="Consolas" w:hAnsi="Consolas"/>
                <w:color w:val="7030A0"/>
                <w:sz w:val="16"/>
                <w:szCs w:val="16"/>
              </w:rPr>
              <w:t>[/for]</w:t>
            </w:r>
          </w:p>
          <w:p w:rsidR="004C6F66" w:rsidRPr="007C7684" w:rsidRDefault="004C6F66" w:rsidP="004C6F66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7C7684">
              <w:rPr>
                <w:rFonts w:ascii="Consolas" w:hAnsi="Consolas"/>
                <w:color w:val="7030A0"/>
                <w:sz w:val="16"/>
                <w:szCs w:val="16"/>
              </w:rPr>
              <w:t>[/for]</w:t>
            </w:r>
          </w:p>
        </w:tc>
      </w:tr>
    </w:tbl>
    <w:p w:rsidR="00CE11AB" w:rsidRPr="0055000B" w:rsidRDefault="00CE11AB" w:rsidP="00CE11AB">
      <w:pPr>
        <w:rPr>
          <w:rFonts w:ascii="Consolas" w:hAnsi="Consolas" w:cs="Consolas"/>
          <w:bCs/>
          <w:color w:val="7030A0"/>
          <w:sz w:val="20"/>
          <w:szCs w:val="20"/>
        </w:rPr>
      </w:pPr>
      <w:r w:rsidRPr="0055000B">
        <w:rPr>
          <w:rFonts w:ascii="Consolas" w:hAnsi="Consolas" w:cs="Consolas"/>
          <w:bCs/>
          <w:color w:val="7030A0"/>
          <w:sz w:val="20"/>
          <w:szCs w:val="20"/>
        </w:rPr>
        <w:lastRenderedPageBreak/>
        <w:t>[/</w:t>
      </w:r>
      <w:proofErr w:type="gramStart"/>
      <w:r w:rsidRPr="0055000B">
        <w:rPr>
          <w:rFonts w:ascii="Consolas" w:hAnsi="Consolas" w:cs="Consolas"/>
          <w:bCs/>
          <w:color w:val="7030A0"/>
          <w:sz w:val="20"/>
          <w:szCs w:val="20"/>
        </w:rPr>
        <w:t>for]&lt;</w:t>
      </w:r>
      <w:proofErr w:type="gramEnd"/>
      <w:r w:rsidRPr="0055000B">
        <w:rPr>
          <w:rFonts w:ascii="Consolas" w:hAnsi="Consolas" w:cs="Consolas"/>
          <w:bCs/>
          <w:color w:val="7030A0"/>
          <w:sz w:val="20"/>
          <w:szCs w:val="20"/>
        </w:rPr>
        <w:t>drop/&gt;</w:t>
      </w:r>
    </w:p>
    <w:p w:rsidR="00CE11AB" w:rsidRPr="0055000B" w:rsidRDefault="00CE11AB" w:rsidP="00CE11AB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&lt;/table&gt;&lt;drop/&gt;</w:t>
      </w:r>
    </w:p>
    <w:p w:rsidR="00CE11AB" w:rsidRPr="0055000B" w:rsidRDefault="00CE11AB" w:rsidP="00CE11AB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[/if]</w:t>
      </w:r>
    </w:p>
    <w:p w:rsidR="00CE11AB" w:rsidRPr="0055000B" w:rsidRDefault="00CE11AB" w:rsidP="00CE11AB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for]&lt;</w:t>
      </w:r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CE11AB" w:rsidRPr="0055000B" w:rsidRDefault="00CE11AB" w:rsidP="00CE11AB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[/if]&lt;drop/&gt;</w:t>
      </w:r>
    </w:p>
    <w:p w:rsidR="00CE11AB" w:rsidRPr="0055000B" w:rsidRDefault="00CE11AB" w:rsidP="00CE11AB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&lt;/fragment&gt;&lt;drop/&gt;</w:t>
      </w:r>
    </w:p>
    <w:p w:rsidR="00C4734F" w:rsidRPr="0055000B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C4734F" w:rsidRPr="0055000B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C4734F" w:rsidRPr="0055000B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C4734F" w:rsidRPr="0055000B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C4734F" w:rsidRPr="0055000B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C4734F" w:rsidRPr="0055000B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C4734F" w:rsidRPr="0055000B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C4734F" w:rsidRPr="0055000B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C4734F" w:rsidRPr="0055000B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C4734F" w:rsidRPr="0055000B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C4734F" w:rsidRPr="0055000B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C4734F" w:rsidRPr="0055000B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C4734F" w:rsidRPr="0055000B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C4734F" w:rsidRPr="0055000B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C4734F" w:rsidRPr="0055000B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C4734F" w:rsidRPr="0055000B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8A224A" w:rsidRPr="0055000B" w:rsidRDefault="008A224A" w:rsidP="008A224A">
      <w:pPr>
        <w:pStyle w:val="Heading1"/>
      </w:pPr>
      <w:r w:rsidRPr="0055000B">
        <w:t>Display diagrams fragment &lt;drop/&gt;</w:t>
      </w:r>
    </w:p>
    <w:p w:rsidR="005A45EF" w:rsidRPr="0055000B" w:rsidRDefault="005A45EF" w:rsidP="005A45EF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>Display all the diagrams in a package&lt;drop/&gt;</w:t>
      </w:r>
    </w:p>
    <w:p w:rsidR="005A45EF" w:rsidRPr="0055000B" w:rsidRDefault="005A45EF" w:rsidP="005A45EF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&lt;fragment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displayDiagrams</w:t>
      </w:r>
      <w:proofErr w:type="spellEnd"/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importedBundles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commons;gmf;papyrus</w:t>
      </w:r>
      <w:proofErr w:type="spellEnd"/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importedFragments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displayText</w:t>
      </w:r>
      <w:proofErr w:type="spellEnd"/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&gt;&lt;drop/&gt;</w:t>
      </w:r>
    </w:p>
    <w:p w:rsidR="005A45EF" w:rsidRPr="0055000B" w:rsidRDefault="005A45EF" w:rsidP="005A45EF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element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::Element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5A45EF" w:rsidRPr="0055000B" w:rsidRDefault="005A45EF" w:rsidP="005A45EF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level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Integer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5A45EF" w:rsidRPr="0055000B" w:rsidRDefault="005A45EF" w:rsidP="005A45EF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 xml:space="preserve">[if </w:t>
      </w:r>
      <w:proofErr w:type="spellStart"/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element.getPapyrusDiagrams</w:t>
      </w:r>
      <w:proofErr w:type="spellEnd"/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()-&gt;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()]&lt;drop/&gt;</w:t>
      </w:r>
    </w:p>
    <w:p w:rsidR="005A45EF" w:rsidRPr="0055000B" w:rsidRDefault="005A45EF" w:rsidP="005A45EF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Diagrams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, 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''</w:t>
      </w:r>
      <w:r w:rsidRPr="0055000B">
        <w:rPr>
          <w:rFonts w:ascii="Consolas" w:hAnsi="Consolas" w:cs="Consolas"/>
          <w:color w:val="7030A0"/>
          <w:sz w:val="20"/>
          <w:szCs w:val="20"/>
        </w:rPr>
        <w:t>,level)/]&lt;drop/&gt;</w:t>
      </w:r>
    </w:p>
    <w:p w:rsidR="005A45EF" w:rsidRPr="0055000B" w:rsidRDefault="005A45EF" w:rsidP="005A45EF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d:Diagram|element.getPapyrusDiagrams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())]&lt;drop/&gt;</w:t>
      </w:r>
    </w:p>
    <w:p w:rsidR="005A45EF" w:rsidRPr="0055000B" w:rsidRDefault="005A45EF" w:rsidP="005A45EF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&lt;image object=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d.getDiagram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()/]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maxW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true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&gt;&lt;drop/&gt;</w:t>
      </w:r>
    </w:p>
    <w:p w:rsidR="005A45EF" w:rsidRPr="0055000B" w:rsidRDefault="005A45EF" w:rsidP="005A45EF">
      <w:pPr>
        <w:pStyle w:val="FL"/>
        <w:rPr>
          <w:rFonts w:ascii="Palatino Linotype" w:hAnsi="Palatino Linotype" w:cs="Palatino Linotype"/>
          <w:color w:val="000000"/>
          <w:sz w:val="22"/>
          <w:szCs w:val="22"/>
          <w:lang w:eastAsia="fr-FR"/>
        </w:rPr>
      </w:pPr>
      <w:r w:rsidRPr="0055000B"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79A5AB24" wp14:editId="4E7D4B32">
                <wp:extent cx="9113520" cy="2266950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16770075" id="Zone de dessin 1" o:spid="_x0000_s1026" editas="canvas" style="width:717.6pt;height:178.5pt;mso-position-horizontal-relative:char;mso-position-vertical-relative:line" coordsize="91135,2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135;height:2266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5A45EF" w:rsidRPr="0055000B" w:rsidRDefault="005A45EF" w:rsidP="005A45EF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&lt;/image&gt;&lt;drop/&gt;</w:t>
      </w:r>
    </w:p>
    <w:p w:rsidR="005A45EF" w:rsidRPr="0055000B" w:rsidRDefault="005A45EF" w:rsidP="005A45EF">
      <w:pPr>
        <w:jc w:val="center"/>
        <w:rPr>
          <w:rStyle w:val="Strong"/>
        </w:rPr>
      </w:pPr>
      <w:r w:rsidRPr="0055000B">
        <w:rPr>
          <w:rStyle w:val="Strong"/>
        </w:rPr>
        <w:t xml:space="preserve">Figure </w:t>
      </w:r>
      <w:r w:rsidRPr="0055000B">
        <w:rPr>
          <w:rStyle w:val="Strong"/>
        </w:rPr>
        <w:fldChar w:fldCharType="begin"/>
      </w:r>
      <w:r w:rsidRPr="0055000B">
        <w:rPr>
          <w:rStyle w:val="Strong"/>
        </w:rPr>
        <w:instrText xml:space="preserve"> STYLEREF 1 \s </w:instrText>
      </w:r>
      <w:r w:rsidRPr="0055000B">
        <w:rPr>
          <w:rStyle w:val="Strong"/>
        </w:rPr>
        <w:fldChar w:fldCharType="separate"/>
      </w:r>
      <w:r w:rsidR="00B45989" w:rsidRPr="0055000B">
        <w:rPr>
          <w:rStyle w:val="Strong"/>
          <w:noProof/>
        </w:rPr>
        <w:t>13</w:t>
      </w:r>
      <w:r w:rsidRPr="0055000B">
        <w:rPr>
          <w:rStyle w:val="Strong"/>
        </w:rPr>
        <w:fldChar w:fldCharType="end"/>
      </w:r>
      <w:r w:rsidRPr="0055000B">
        <w:rPr>
          <w:rStyle w:val="Strong"/>
        </w:rPr>
        <w:noBreakHyphen/>
      </w:r>
      <w:r w:rsidRPr="0055000B">
        <w:rPr>
          <w:rStyle w:val="Strong"/>
        </w:rPr>
        <w:fldChar w:fldCharType="begin"/>
      </w:r>
      <w:r w:rsidRPr="0055000B">
        <w:rPr>
          <w:rStyle w:val="Strong"/>
        </w:rPr>
        <w:instrText xml:space="preserve"> SEQ Figure \* ARABIC \s 1 </w:instrText>
      </w:r>
      <w:r w:rsidRPr="0055000B">
        <w:rPr>
          <w:rStyle w:val="Strong"/>
        </w:rPr>
        <w:fldChar w:fldCharType="separate"/>
      </w:r>
      <w:r w:rsidR="00B45989" w:rsidRPr="0055000B">
        <w:rPr>
          <w:rStyle w:val="Strong"/>
          <w:noProof/>
        </w:rPr>
        <w:t>1</w:t>
      </w:r>
      <w:r w:rsidRPr="0055000B">
        <w:rPr>
          <w:rStyle w:val="Strong"/>
        </w:rPr>
        <w:fldChar w:fldCharType="end"/>
      </w:r>
      <w:r w:rsidRPr="0055000B">
        <w:rPr>
          <w:rStyle w:val="Strong"/>
        </w:rPr>
        <w:t>: Diagram [</w:t>
      </w:r>
      <w:proofErr w:type="spellStart"/>
      <w:r w:rsidRPr="0055000B">
        <w:rPr>
          <w:rStyle w:val="Strong"/>
        </w:rPr>
        <w:t>d.name.</w:t>
      </w:r>
      <w:r w:rsidR="002A1CEF" w:rsidRPr="0055000B">
        <w:rPr>
          <w:rStyle w:val="Strong"/>
        </w:rPr>
        <w:t>cleanAndFormat</w:t>
      </w:r>
      <w:proofErr w:type="spellEnd"/>
      <w:r w:rsidR="002A1CEF" w:rsidRPr="0055000B">
        <w:rPr>
          <w:rStyle w:val="Strong"/>
        </w:rPr>
        <w:t>()</w:t>
      </w:r>
      <w:r w:rsidRPr="0055000B">
        <w:rPr>
          <w:rStyle w:val="Strong"/>
        </w:rPr>
        <w:t>/]</w:t>
      </w:r>
    </w:p>
    <w:p w:rsidR="005A45EF" w:rsidRPr="0055000B" w:rsidRDefault="005A45EF" w:rsidP="005A45EF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&lt;drop/&gt;</w:t>
      </w:r>
    </w:p>
    <w:p w:rsidR="005A45EF" w:rsidRPr="0055000B" w:rsidRDefault="005A45EF" w:rsidP="005A45EF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for]&lt;</w:t>
      </w:r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5A45EF" w:rsidRPr="0055000B" w:rsidRDefault="005A45EF" w:rsidP="005A45EF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[/if]&lt;drop/&gt;</w:t>
      </w:r>
    </w:p>
    <w:p w:rsidR="005A45EF" w:rsidRPr="0055000B" w:rsidRDefault="005A45EF" w:rsidP="005A45EF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&lt;/fragment&gt;&lt;drop/&gt;</w:t>
      </w:r>
    </w:p>
    <w:p w:rsidR="00964D0C" w:rsidRPr="0055000B" w:rsidRDefault="00964D0C" w:rsidP="005A45EF">
      <w:pPr>
        <w:rPr>
          <w:rFonts w:ascii="Consolas" w:hAnsi="Consolas" w:cs="Consolas"/>
          <w:color w:val="7030A0"/>
          <w:sz w:val="20"/>
          <w:szCs w:val="20"/>
        </w:rPr>
      </w:pPr>
    </w:p>
    <w:p w:rsidR="00964D0C" w:rsidRPr="0055000B" w:rsidRDefault="00964D0C" w:rsidP="00964D0C">
      <w:pPr>
        <w:pStyle w:val="Heading1"/>
        <w:rPr>
          <w:lang w:val="en-GB"/>
        </w:rPr>
      </w:pPr>
      <w:r w:rsidRPr="0055000B">
        <w:rPr>
          <w:lang w:val="en-GB"/>
        </w:rPr>
        <w:t>Display enumerations fragment &lt;drop/&gt;</w:t>
      </w:r>
    </w:p>
    <w:p w:rsidR="00727C63" w:rsidRPr="0055000B" w:rsidRDefault="00727C63" w:rsidP="00727C63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>Display all the information in enumerations: comments, stereotypes and attributes &lt;drop/&gt;</w:t>
      </w:r>
    </w:p>
    <w:p w:rsidR="00727C63" w:rsidRPr="0055000B" w:rsidRDefault="00727C63" w:rsidP="00727C63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>Valid for primitive &amp; standard datatypes &lt;drop/&gt;</w:t>
      </w:r>
    </w:p>
    <w:p w:rsidR="00727C63" w:rsidRPr="0055000B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&lt;fragment name='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displayEnumerations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'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importedBundles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='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commons;gmf;papyrus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' importedFragments='displayComments;displayAllAttributes;displayText;displayStereotypes'&gt;&lt;drop/&gt; </w:t>
      </w:r>
    </w:p>
    <w:p w:rsidR="00727C63" w:rsidRPr="0055000B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name='element' type='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::Element'/&gt;&lt;drop/&gt;</w:t>
      </w:r>
    </w:p>
    <w:p w:rsidR="00727C63" w:rsidRPr="0055000B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name='level' type='Integer'/&gt;&lt;drop/&gt;</w:t>
      </w:r>
    </w:p>
    <w:p w:rsidR="00727C63" w:rsidRPr="0055000B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 xml:space="preserve">[if </w:t>
      </w:r>
      <w:proofErr w:type="spellStart"/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-&gt;filter(Enumeration)-&gt;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()]&lt;drop/&gt;</w:t>
      </w:r>
    </w:p>
    <w:p w:rsidR="00727C63" w:rsidRPr="0055000B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('Enumerations', '',level)/]&lt;drop/&gt;</w:t>
      </w:r>
    </w:p>
    <w:p w:rsidR="00727C63" w:rsidRPr="0055000B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dt:uml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::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DataType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|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-&gt;filter(Enumeration) -&gt;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sortedBy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(name))]&lt;drop/&gt;</w:t>
      </w:r>
    </w:p>
    <w:p w:rsidR="00727C63" w:rsidRPr="0055000B" w:rsidRDefault="00727C63" w:rsidP="00727C63">
      <w:pPr>
        <w:rPr>
          <w:rFonts w:ascii="Consolas" w:hAnsi="Consolas" w:cs="Consolas"/>
          <w:bCs/>
          <w:color w:val="7030A0"/>
          <w:sz w:val="20"/>
          <w:szCs w:val="20"/>
        </w:rPr>
      </w:pPr>
      <w:r w:rsidRPr="0055000B">
        <w:rPr>
          <w:rFonts w:ascii="Consolas" w:hAnsi="Consolas" w:cs="Consolas"/>
          <w:bCs/>
          <w:color w:val="7030A0"/>
          <w:sz w:val="20"/>
          <w:szCs w:val="20"/>
        </w:rPr>
        <w:t xml:space="preserve">[if </w:t>
      </w:r>
      <w:proofErr w:type="spellStart"/>
      <w:r w:rsidRPr="0055000B">
        <w:rPr>
          <w:rFonts w:ascii="Consolas" w:hAnsi="Consolas" w:cs="Consolas"/>
          <w:bCs/>
          <w:color w:val="7030A0"/>
          <w:sz w:val="20"/>
          <w:szCs w:val="20"/>
        </w:rPr>
        <w:t>dt.oclIsTypeOf</w:t>
      </w:r>
      <w:proofErr w:type="spellEnd"/>
      <w:r w:rsidRPr="0055000B">
        <w:rPr>
          <w:rFonts w:ascii="Consolas" w:hAnsi="Consolas" w:cs="Consolas"/>
          <w:bCs/>
          <w:color w:val="7030A0"/>
          <w:sz w:val="20"/>
          <w:szCs w:val="20"/>
        </w:rPr>
        <w:t>(Enumeration)]&lt;drop/&gt;</w:t>
      </w:r>
    </w:p>
    <w:p w:rsidR="00727C63" w:rsidRPr="0055000B" w:rsidRDefault="00727C63" w:rsidP="00727C63">
      <w:pPr>
        <w:rPr>
          <w:rFonts w:ascii="Consolas" w:hAnsi="Consolas" w:cs="Consolas"/>
          <w:b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(dt.name, 'enumeration', level+1)/]&lt;drop/&gt;</w:t>
      </w:r>
    </w:p>
    <w:p w:rsidR="00727C63" w:rsidRPr="0055000B" w:rsidRDefault="00727C63" w:rsidP="00727C63">
      <w:pPr>
        <w:rPr>
          <w:sz w:val="20"/>
        </w:rPr>
      </w:pPr>
      <w:r w:rsidRPr="0055000B">
        <w:rPr>
          <w:rStyle w:val="Strong"/>
        </w:rPr>
        <w:t>Qualified Name:</w:t>
      </w:r>
      <w:r w:rsidRPr="0055000B">
        <w:t xml:space="preserve"> [</w:t>
      </w:r>
      <w:proofErr w:type="spellStart"/>
      <w:r w:rsidRPr="0055000B">
        <w:t>dt.qualifiedName</w:t>
      </w:r>
      <w:proofErr w:type="spellEnd"/>
      <w:r w:rsidRPr="0055000B">
        <w:t>/]</w:t>
      </w:r>
    </w:p>
    <w:p w:rsidR="00727C63" w:rsidRPr="0055000B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dt.displayComments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()/]&lt;drop/&gt;</w:t>
      </w:r>
    </w:p>
    <w:p w:rsidR="00727C63" w:rsidRPr="0055000B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dt.displayStereotypes</w:t>
      </w:r>
      <w:proofErr w:type="spellEnd"/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()/]&lt;drop/&gt;</w:t>
      </w:r>
    </w:p>
    <w:p w:rsidR="00727C63" w:rsidRPr="0055000B" w:rsidRDefault="00727C63" w:rsidP="00727C63">
      <w:pPr>
        <w:rPr>
          <w:rFonts w:ascii="Consolas" w:hAnsi="Consolas" w:cs="Consolas"/>
          <w:b/>
          <w:sz w:val="20"/>
          <w:szCs w:val="20"/>
        </w:rPr>
      </w:pPr>
      <w:r w:rsidRPr="0055000B">
        <w:rPr>
          <w:rFonts w:ascii="Consolas" w:hAnsi="Consolas" w:cs="Consolas"/>
          <w:bCs/>
          <w:color w:val="7030A0"/>
          <w:sz w:val="20"/>
          <w:szCs w:val="20"/>
        </w:rPr>
        <w:t>[if (</w:t>
      </w:r>
      <w:proofErr w:type="spellStart"/>
      <w:r w:rsidRPr="0055000B">
        <w:rPr>
          <w:rFonts w:ascii="Consolas" w:hAnsi="Consolas" w:cs="Consolas"/>
          <w:bCs/>
          <w:color w:val="7030A0"/>
          <w:sz w:val="20"/>
          <w:szCs w:val="20"/>
        </w:rPr>
        <w:t>dt.oclAsType</w:t>
      </w:r>
      <w:proofErr w:type="spellEnd"/>
      <w:r w:rsidRPr="0055000B">
        <w:rPr>
          <w:rFonts w:ascii="Consolas" w:hAnsi="Consolas" w:cs="Consolas"/>
          <w:bCs/>
          <w:color w:val="7030A0"/>
          <w:sz w:val="20"/>
          <w:szCs w:val="20"/>
        </w:rPr>
        <w:t>(Enumeration).</w:t>
      </w:r>
      <w:proofErr w:type="spellStart"/>
      <w:r w:rsidRPr="0055000B">
        <w:rPr>
          <w:rFonts w:ascii="Consolas" w:hAnsi="Consolas" w:cs="Consolas"/>
          <w:bCs/>
          <w:color w:val="7030A0"/>
          <w:sz w:val="20"/>
          <w:szCs w:val="20"/>
        </w:rPr>
        <w:t>ownedLiteral</w:t>
      </w:r>
      <w:proofErr w:type="spellEnd"/>
      <w:r w:rsidRPr="0055000B">
        <w:rPr>
          <w:rFonts w:ascii="Consolas" w:hAnsi="Consolas" w:cs="Consolas"/>
          <w:bCs/>
          <w:color w:val="7030A0"/>
          <w:sz w:val="20"/>
          <w:szCs w:val="20"/>
        </w:rPr>
        <w:t>)-&gt;</w:t>
      </w:r>
      <w:proofErr w:type="spellStart"/>
      <w:r w:rsidRPr="0055000B">
        <w:rPr>
          <w:rFonts w:ascii="Consolas" w:hAnsi="Consolas" w:cs="Consolas"/>
          <w:bCs/>
          <w:color w:val="7030A0"/>
          <w:sz w:val="20"/>
          <w:szCs w:val="20"/>
        </w:rPr>
        <w:t>notEmpty</w:t>
      </w:r>
      <w:proofErr w:type="spellEnd"/>
      <w:r w:rsidRPr="0055000B">
        <w:rPr>
          <w:rFonts w:ascii="Consolas" w:hAnsi="Consolas" w:cs="Consolas"/>
          <w:bCs/>
          <w:color w:val="7030A0"/>
          <w:sz w:val="20"/>
          <w:szCs w:val="20"/>
        </w:rPr>
        <w:t>()]&lt;drop/&gt;</w:t>
      </w:r>
    </w:p>
    <w:p w:rsidR="00727C63" w:rsidRPr="0055000B" w:rsidRDefault="00727C63" w:rsidP="00727C63">
      <w:pPr>
        <w:rPr>
          <w:rStyle w:val="Strong"/>
        </w:rPr>
      </w:pPr>
      <w:r w:rsidRPr="0055000B">
        <w:rPr>
          <w:rStyle w:val="Strong"/>
        </w:rPr>
        <w:t>Contains Enumeration Literals:</w:t>
      </w:r>
    </w:p>
    <w:p w:rsidR="00727C63" w:rsidRPr="0055000B" w:rsidRDefault="00727C63" w:rsidP="00727C63">
      <w:pPr>
        <w:rPr>
          <w:rFonts w:ascii="Consolas" w:hAnsi="Consolas" w:cs="Consolas"/>
          <w:bCs/>
          <w:color w:val="7030A0"/>
          <w:sz w:val="20"/>
          <w:szCs w:val="20"/>
        </w:rPr>
      </w:pPr>
      <w:r w:rsidRPr="0055000B">
        <w:rPr>
          <w:rFonts w:ascii="Consolas" w:hAnsi="Consolas" w:cs="Consolas"/>
          <w:bCs/>
          <w:color w:val="7030A0"/>
          <w:sz w:val="20"/>
          <w:szCs w:val="20"/>
        </w:rPr>
        <w:t>[for (e:EnumerationLiteral|dt.oclAsType(Enumeration).ownedLiteral)]&lt;drop/&gt;</w:t>
      </w:r>
    </w:p>
    <w:p w:rsidR="00E914F5" w:rsidRPr="0055000B" w:rsidRDefault="00BD36E0" w:rsidP="0020217A">
      <w:pPr>
        <w:pStyle w:val="ListParagraph"/>
        <w:numPr>
          <w:ilvl w:val="0"/>
          <w:numId w:val="5"/>
        </w:numPr>
      </w:pPr>
      <w:r w:rsidRPr="0055000B">
        <w:t>[e.name/]</w:t>
      </w:r>
    </w:p>
    <w:p w:rsidR="0020217A" w:rsidRPr="0055000B" w:rsidRDefault="0020217A" w:rsidP="00E914F5">
      <w:pPr>
        <w:ind w:left="360"/>
      </w:pPr>
      <w:r w:rsidRPr="0055000B">
        <w:br/>
      </w:r>
      <w:r w:rsidRPr="0055000B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co:Comment</w:t>
      </w:r>
      <w:proofErr w:type="spellEnd"/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|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e.ownedComment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)]&lt;drop/&gt; </w:t>
      </w:r>
    </w:p>
    <w:p w:rsidR="0020217A" w:rsidRPr="0055000B" w:rsidRDefault="0020217A" w:rsidP="0020217A">
      <w:pPr>
        <w:pStyle w:val="ListParagraph"/>
        <w:numPr>
          <w:ilvl w:val="1"/>
          <w:numId w:val="5"/>
        </w:numPr>
      </w:pPr>
      <w:r w:rsidRPr="0055000B">
        <w:rPr>
          <w:rFonts w:ascii="Consolas" w:hAnsi="Consolas" w:cs="Consolas"/>
          <w:color w:val="7030A0"/>
          <w:sz w:val="20"/>
          <w:szCs w:val="20"/>
        </w:rPr>
        <w:lastRenderedPageBreak/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dropEmpty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&gt;</w:t>
      </w:r>
      <w:r w:rsidRPr="0055000B">
        <w:rPr>
          <w:color w:val="7030A0"/>
        </w:rPr>
        <w:t xml:space="preserve"> </w:t>
      </w:r>
      <w:r w:rsidRPr="0055000B">
        <w:t>[co._</w:t>
      </w:r>
      <w:proofErr w:type="spellStart"/>
      <w:r w:rsidRPr="0055000B">
        <w:t>body.</w:t>
      </w:r>
      <w:r w:rsidR="002A1CEF" w:rsidRPr="0055000B">
        <w:t>cleanAndFormat</w:t>
      </w:r>
      <w:proofErr w:type="spellEnd"/>
      <w:r w:rsidR="002A1CEF" w:rsidRPr="0055000B">
        <w:t>()</w:t>
      </w:r>
      <w:r w:rsidRPr="0055000B">
        <w:t>/]</w:t>
      </w:r>
      <w:r w:rsidRPr="0055000B">
        <w:rPr>
          <w:rFonts w:ascii="Consolas" w:hAnsi="Consolas" w:cs="Consolas"/>
          <w:color w:val="7030A0"/>
          <w:sz w:val="20"/>
          <w:szCs w:val="20"/>
        </w:rPr>
        <w:t>&lt;/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dropEmpty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&gt;</w:t>
      </w:r>
    </w:p>
    <w:p w:rsidR="00BD36E0" w:rsidRPr="0055000B" w:rsidRDefault="0020217A" w:rsidP="00B219FD">
      <w:pPr>
        <w:ind w:left="1080"/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for]&lt;</w:t>
      </w:r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727C63" w:rsidRPr="0055000B" w:rsidRDefault="00727C63" w:rsidP="00BD36E0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[/for]&lt;drop/&gt;</w:t>
      </w:r>
    </w:p>
    <w:p w:rsidR="00727C63" w:rsidRPr="0055000B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727C63" w:rsidRPr="0055000B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727C63" w:rsidRPr="0055000B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[/for]&lt;drop/&gt;</w:t>
      </w:r>
    </w:p>
    <w:p w:rsidR="00727C63" w:rsidRPr="0055000B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727C63" w:rsidRPr="0055000B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&lt;/fragment&gt;&lt;drop/&gt;</w:t>
      </w:r>
    </w:p>
    <w:p w:rsidR="006B7C76" w:rsidRPr="0055000B" w:rsidRDefault="006B7C76" w:rsidP="00790945">
      <w:pPr>
        <w:pStyle w:val="Heading1"/>
        <w:rPr>
          <w:rFonts w:eastAsia="Times New Roman"/>
          <w:lang w:val="en-GB"/>
        </w:rPr>
      </w:pPr>
      <w:r w:rsidRPr="0055000B">
        <w:rPr>
          <w:rFonts w:eastAsia="Times New Roman"/>
          <w:lang w:val="en-GB"/>
        </w:rPr>
        <w:t>Display all package information fragment &lt;drop/&gt;</w:t>
      </w:r>
    </w:p>
    <w:p w:rsidR="006B7C76" w:rsidRPr="0055000B" w:rsidRDefault="006B7C76" w:rsidP="006B7C7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>Display all the information in a package: comments, classes, notifications, datatypes and diagrams &lt;drop/&gt;</w:t>
      </w:r>
    </w:p>
    <w:p w:rsidR="006E18AA" w:rsidRPr="0055000B" w:rsidRDefault="006E18AA" w:rsidP="006E18AA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&lt;fragment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displayInfo</w:t>
      </w:r>
      <w:proofErr w:type="spellEnd"/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importedBundles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commons;gmf;papyrus</w:t>
      </w:r>
      <w:proofErr w:type="spellEnd"/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importedFragments=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displayComments;displayClasses;displayNotifications;displayDatatypes;displayAssociations;displayDiagrams;displayPackage</w:t>
      </w:r>
      <w:r w:rsidR="00103854" w:rsidRPr="0055000B">
        <w:rPr>
          <w:rFonts w:ascii="Consolas" w:hAnsi="Consolas" w:cs="Consolas"/>
          <w:color w:val="7030A0"/>
          <w:sz w:val="20"/>
          <w:szCs w:val="20"/>
        </w:rPr>
        <w:t>;displayEnumerations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&gt;&lt;drop/&gt;</w:t>
      </w:r>
    </w:p>
    <w:p w:rsidR="006E18AA" w:rsidRPr="0055000B" w:rsidRDefault="006E18AA" w:rsidP="006E18AA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element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::Element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6E18AA" w:rsidRPr="0055000B" w:rsidRDefault="006E18AA" w:rsidP="006E18AA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level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Integer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6E18AA" w:rsidRDefault="006E18AA" w:rsidP="006E18AA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element.displayPackage</w:t>
      </w:r>
      <w:proofErr w:type="spellEnd"/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(level)/]&lt;drop/&gt;</w:t>
      </w:r>
    </w:p>
    <w:p w:rsidR="00E36141" w:rsidRPr="0055000B" w:rsidRDefault="00E36141" w:rsidP="00E36141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element.displayAssociations</w:t>
      </w:r>
      <w:proofErr w:type="spellEnd"/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(level)/]&lt;drop/&gt;</w:t>
      </w:r>
    </w:p>
    <w:p w:rsidR="00E36141" w:rsidRPr="0055000B" w:rsidRDefault="00E36141" w:rsidP="00E36141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element.displayDiagrams</w:t>
      </w:r>
      <w:proofErr w:type="spellEnd"/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(level)/]&lt;drop/&gt;</w:t>
      </w:r>
    </w:p>
    <w:p w:rsidR="00E36141" w:rsidRPr="0055000B" w:rsidRDefault="00E36141" w:rsidP="00E36141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element.displayClasses</w:t>
      </w:r>
      <w:proofErr w:type="spellEnd"/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(level)/]&lt;drop/&gt;</w:t>
      </w:r>
    </w:p>
    <w:p w:rsidR="00E36141" w:rsidRPr="0055000B" w:rsidRDefault="00E36141" w:rsidP="00E36141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element.displayNotifications</w:t>
      </w:r>
      <w:proofErr w:type="spellEnd"/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(level)/]&lt;drop/&gt;</w:t>
      </w:r>
    </w:p>
    <w:p w:rsidR="00E36141" w:rsidRPr="0055000B" w:rsidRDefault="00E36141" w:rsidP="00E36141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element.displayDatatypes</w:t>
      </w:r>
      <w:proofErr w:type="spellEnd"/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(level)/]&lt;drop/&gt;</w:t>
      </w:r>
    </w:p>
    <w:p w:rsidR="00E36141" w:rsidRPr="0055000B" w:rsidRDefault="00E36141" w:rsidP="00E36141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element.displayEnumerations</w:t>
      </w:r>
      <w:proofErr w:type="spellEnd"/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(level)/]&lt;drop/&gt;</w:t>
      </w:r>
    </w:p>
    <w:p w:rsidR="00863B7C" w:rsidRPr="0055000B" w:rsidRDefault="00863B7C" w:rsidP="00863B7C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&lt;/fragment&gt;&lt;drop/&gt;</w:t>
      </w:r>
    </w:p>
    <w:p w:rsidR="002066D1" w:rsidRPr="0055000B" w:rsidRDefault="002066D1" w:rsidP="00863B7C">
      <w:pPr>
        <w:rPr>
          <w:rFonts w:ascii="Consolas" w:hAnsi="Consolas" w:cs="Consolas"/>
          <w:color w:val="7030A0"/>
          <w:sz w:val="20"/>
          <w:szCs w:val="20"/>
        </w:rPr>
      </w:pPr>
    </w:p>
    <w:p w:rsidR="00863B7C" w:rsidRPr="0055000B" w:rsidRDefault="000F61BD" w:rsidP="006E18AA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# [</w:t>
      </w:r>
      <w:proofErr w:type="spellStart"/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element.displayAssociations</w:t>
      </w:r>
      <w:proofErr w:type="spellEnd"/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(level)/]&lt;drop/&gt;</w:t>
      </w:r>
    </w:p>
    <w:p w:rsidR="006E18AA" w:rsidRPr="0055000B" w:rsidRDefault="00994C25" w:rsidP="006E18AA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 xml:space="preserve"># </w:t>
      </w:r>
      <w:r w:rsidR="006E18AA"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="006E18AA" w:rsidRPr="0055000B">
        <w:rPr>
          <w:rFonts w:ascii="Consolas" w:hAnsi="Consolas" w:cs="Consolas"/>
          <w:color w:val="7030A0"/>
          <w:sz w:val="20"/>
          <w:szCs w:val="20"/>
        </w:rPr>
        <w:t>element.displayDiagrams</w:t>
      </w:r>
      <w:proofErr w:type="spellEnd"/>
      <w:r w:rsidR="006E18AA" w:rsidRPr="0055000B">
        <w:rPr>
          <w:rFonts w:ascii="Consolas" w:hAnsi="Consolas" w:cs="Consolas"/>
          <w:color w:val="7030A0"/>
          <w:sz w:val="20"/>
          <w:szCs w:val="20"/>
        </w:rPr>
        <w:t>(level)/]&lt;drop/&gt;</w:t>
      </w:r>
    </w:p>
    <w:p w:rsidR="006E18AA" w:rsidRPr="0055000B" w:rsidRDefault="00994C25" w:rsidP="006E18AA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 xml:space="preserve"># </w:t>
      </w:r>
      <w:r w:rsidR="006E18AA"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="006E18AA" w:rsidRPr="0055000B">
        <w:rPr>
          <w:rFonts w:ascii="Consolas" w:hAnsi="Consolas" w:cs="Consolas"/>
          <w:color w:val="7030A0"/>
          <w:sz w:val="20"/>
          <w:szCs w:val="20"/>
        </w:rPr>
        <w:t>element.displayClasses</w:t>
      </w:r>
      <w:proofErr w:type="spellEnd"/>
      <w:r w:rsidR="006E18AA" w:rsidRPr="0055000B">
        <w:rPr>
          <w:rFonts w:ascii="Consolas" w:hAnsi="Consolas" w:cs="Consolas"/>
          <w:color w:val="7030A0"/>
          <w:sz w:val="20"/>
          <w:szCs w:val="20"/>
        </w:rPr>
        <w:t>(level)/]&lt;drop/&gt;</w:t>
      </w:r>
    </w:p>
    <w:p w:rsidR="006E18AA" w:rsidRPr="0055000B" w:rsidRDefault="00994C25" w:rsidP="006E18AA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 xml:space="preserve"># </w:t>
      </w:r>
      <w:r w:rsidR="006E18AA"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="006E18AA" w:rsidRPr="0055000B">
        <w:rPr>
          <w:rFonts w:ascii="Consolas" w:hAnsi="Consolas" w:cs="Consolas"/>
          <w:color w:val="7030A0"/>
          <w:sz w:val="20"/>
          <w:szCs w:val="20"/>
        </w:rPr>
        <w:t>element.displayNotifications</w:t>
      </w:r>
      <w:proofErr w:type="spellEnd"/>
      <w:proofErr w:type="gramEnd"/>
      <w:r w:rsidR="006E18AA" w:rsidRPr="0055000B">
        <w:rPr>
          <w:rFonts w:ascii="Consolas" w:hAnsi="Consolas" w:cs="Consolas"/>
          <w:color w:val="7030A0"/>
          <w:sz w:val="20"/>
          <w:szCs w:val="20"/>
        </w:rPr>
        <w:t>(level)/]&lt;drop/&gt;</w:t>
      </w:r>
    </w:p>
    <w:p w:rsidR="006E18AA" w:rsidRPr="0055000B" w:rsidRDefault="00994C25" w:rsidP="006E18AA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 xml:space="preserve"># </w:t>
      </w:r>
      <w:r w:rsidR="006E18AA"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="006E18AA" w:rsidRPr="0055000B">
        <w:rPr>
          <w:rFonts w:ascii="Consolas" w:hAnsi="Consolas" w:cs="Consolas"/>
          <w:color w:val="7030A0"/>
          <w:sz w:val="20"/>
          <w:szCs w:val="20"/>
        </w:rPr>
        <w:t>element.displayDatatypes</w:t>
      </w:r>
      <w:proofErr w:type="spellEnd"/>
      <w:r w:rsidR="006E18AA" w:rsidRPr="0055000B">
        <w:rPr>
          <w:rFonts w:ascii="Consolas" w:hAnsi="Consolas" w:cs="Consolas"/>
          <w:color w:val="7030A0"/>
          <w:sz w:val="20"/>
          <w:szCs w:val="20"/>
        </w:rPr>
        <w:t>(level)/]&lt;drop/&gt;</w:t>
      </w:r>
    </w:p>
    <w:p w:rsidR="00D51ABB" w:rsidRPr="0055000B" w:rsidRDefault="00D51ABB" w:rsidP="006E18AA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# [</w:t>
      </w:r>
      <w:proofErr w:type="spellStart"/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element.displayEnumerations</w:t>
      </w:r>
      <w:proofErr w:type="spellEnd"/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(level)/]&lt;drop/&gt;</w:t>
      </w:r>
    </w:p>
    <w:p w:rsidR="00314D2D" w:rsidRDefault="00314D2D" w:rsidP="007404F2">
      <w:pPr>
        <w:rPr>
          <w:rFonts w:ascii="Consolas" w:hAnsi="Consolas" w:cs="Consolas"/>
          <w:color w:val="7030A0"/>
          <w:sz w:val="20"/>
          <w:szCs w:val="20"/>
        </w:rPr>
      </w:pPr>
    </w:p>
    <w:p w:rsidR="00314D2D" w:rsidRDefault="00CF0F8A" w:rsidP="007404F2">
      <w:pP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</w:pPr>
      <w:r w:rsidRPr="00CF0F8A"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>#</w:t>
      </w:r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 template updates</w:t>
      </w:r>
      <w:r w:rsidR="00445109"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 &lt;drop/&gt;</w:t>
      </w:r>
    </w:p>
    <w:p w:rsidR="00CF0F8A" w:rsidRDefault="00CF0F8A" w:rsidP="007404F2">
      <w:pP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</w:pPr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># 2019-03-26 – Handle associations that have not been named.</w:t>
      </w:r>
      <w:r w:rsidR="00445109"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 &lt;drop/&gt;</w:t>
      </w:r>
    </w:p>
    <w:p w:rsidR="00905AC3" w:rsidRDefault="00905AC3" w:rsidP="007404F2">
      <w:pP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</w:pPr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# 2019-03-27 </w:t>
      </w:r>
      <w:r w:rsidR="00EF0CB8"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>–</w:t>
      </w:r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 </w:t>
      </w:r>
      <w:r w:rsidR="00EF0CB8"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Simplified </w:t>
      </w:r>
      <w:proofErr w:type="spellStart"/>
      <w:r w:rsidR="00EF0CB8"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>displayStereotypes</w:t>
      </w:r>
      <w:proofErr w:type="spellEnd"/>
      <w:r w:rsidR="00EF0CB8"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 fragment. &lt;drop/&gt;</w:t>
      </w:r>
    </w:p>
    <w:p w:rsidR="00761F96" w:rsidRDefault="00761F96" w:rsidP="007404F2">
      <w:pP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</w:pPr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# 2019-03-27 – </w:t>
      </w:r>
      <w:proofErr w:type="spellStart"/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>Simplied</w:t>
      </w:r>
      <w:proofErr w:type="spellEnd"/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 stereotype display in </w:t>
      </w:r>
      <w:proofErr w:type="spellStart"/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>displayClasses</w:t>
      </w:r>
      <w:proofErr w:type="spellEnd"/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>displayNotifications</w:t>
      </w:r>
      <w:proofErr w:type="spellEnd"/>
      <w:r w:rsidR="00146BD3"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, </w:t>
      </w:r>
      <w:proofErr w:type="spellStart"/>
      <w:r w:rsidR="00146BD3"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>displayAssociations</w:t>
      </w:r>
      <w:proofErr w:type="spellEnd"/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 fragments.</w:t>
      </w:r>
      <w:r w:rsidR="0033667D"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 &lt;drop/&gt;</w:t>
      </w:r>
    </w:p>
    <w:p w:rsidR="00F21F82" w:rsidRPr="00CF0F8A" w:rsidRDefault="00F21F82" w:rsidP="007404F2">
      <w:pP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</w:pPr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# 2019-03-29 – Display class attributes as per “ONAP </w:t>
      </w:r>
      <w:proofErr w:type="spellStart"/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>Gendoc</w:t>
      </w:r>
      <w:proofErr w:type="spellEnd"/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 Te</w:t>
      </w:r>
      <w:bookmarkStart w:id="1" w:name="_GoBack"/>
      <w:bookmarkEnd w:id="1"/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mplate.docx, does not use </w:t>
      </w:r>
      <w:proofErr w:type="spellStart"/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>displayAllAttributes</w:t>
      </w:r>
      <w:proofErr w:type="spellEnd"/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 fragment &lt;drop/&gt;</w:t>
      </w:r>
    </w:p>
    <w:sectPr w:rsidR="00F21F82" w:rsidRPr="00CF0F8A" w:rsidSect="00611336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830F7AC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5D4582C"/>
    <w:multiLevelType w:val="hybridMultilevel"/>
    <w:tmpl w:val="0ED8D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05909"/>
    <w:multiLevelType w:val="hybridMultilevel"/>
    <w:tmpl w:val="C8C266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E190E"/>
    <w:multiLevelType w:val="hybridMultilevel"/>
    <w:tmpl w:val="BC92D1FA"/>
    <w:lvl w:ilvl="0" w:tplc="46BABA4E">
      <w:start w:val="1"/>
      <w:numFmt w:val="decimal"/>
      <w:pStyle w:val="Style1-Numbered"/>
      <w:lvlText w:val="%1."/>
      <w:lvlJc w:val="left"/>
      <w:pPr>
        <w:ind w:left="360" w:hanging="360"/>
      </w:pPr>
      <w:rPr>
        <w:rFonts w:ascii="Calibri Light" w:hAnsi="Calibri Light" w:hint="default"/>
        <w:b w:val="0"/>
        <w:i w:val="0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15FE7"/>
    <w:multiLevelType w:val="hybridMultilevel"/>
    <w:tmpl w:val="1736DD48"/>
    <w:lvl w:ilvl="0" w:tplc="4E462B14">
      <w:start w:val="1"/>
      <w:numFmt w:val="bullet"/>
      <w:pStyle w:val="B3"/>
      <w:lvlText w:val=""/>
      <w:lvlJc w:val="left"/>
      <w:pPr>
        <w:tabs>
          <w:tab w:val="num" w:pos="1644"/>
        </w:tabs>
        <w:ind w:left="1644" w:hanging="45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03DB0"/>
    <w:multiLevelType w:val="hybridMultilevel"/>
    <w:tmpl w:val="FF46ED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C0299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555EBE"/>
    <w:multiLevelType w:val="hybridMultilevel"/>
    <w:tmpl w:val="DC984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978E9"/>
    <w:multiLevelType w:val="hybridMultilevel"/>
    <w:tmpl w:val="669A7826"/>
    <w:lvl w:ilvl="0" w:tplc="9704FDD4">
      <w:start w:val="1"/>
      <w:numFmt w:val="bullet"/>
      <w:pStyle w:val="B1"/>
      <w:lvlText w:val=""/>
      <w:lvlJc w:val="left"/>
      <w:pPr>
        <w:tabs>
          <w:tab w:val="num" w:pos="737"/>
        </w:tabs>
        <w:ind w:left="737" w:hanging="453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02E22"/>
    <w:multiLevelType w:val="hybridMultilevel"/>
    <w:tmpl w:val="7D70BBA2"/>
    <w:lvl w:ilvl="0" w:tplc="C038B7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0C0299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D83933"/>
    <w:multiLevelType w:val="hybridMultilevel"/>
    <w:tmpl w:val="B8B803DE"/>
    <w:lvl w:ilvl="0" w:tplc="00C0299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FD563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1FF3BBC"/>
    <w:multiLevelType w:val="hybridMultilevel"/>
    <w:tmpl w:val="9820B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23DA6"/>
    <w:multiLevelType w:val="hybridMultilevel"/>
    <w:tmpl w:val="7EF4B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437E4D"/>
    <w:multiLevelType w:val="hybridMultilevel"/>
    <w:tmpl w:val="301E4258"/>
    <w:lvl w:ilvl="0" w:tplc="00C02990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0B1751F"/>
    <w:multiLevelType w:val="hybridMultilevel"/>
    <w:tmpl w:val="7A741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B81C41"/>
    <w:multiLevelType w:val="hybridMultilevel"/>
    <w:tmpl w:val="55C03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97478F"/>
    <w:multiLevelType w:val="hybridMultilevel"/>
    <w:tmpl w:val="6A8C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550C0B"/>
    <w:multiLevelType w:val="multilevel"/>
    <w:tmpl w:val="D890B1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9583E6E"/>
    <w:multiLevelType w:val="hybridMultilevel"/>
    <w:tmpl w:val="8F74C786"/>
    <w:lvl w:ilvl="0" w:tplc="00C0299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0566C1"/>
    <w:multiLevelType w:val="hybridMultilevel"/>
    <w:tmpl w:val="4C5CB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611E7F"/>
    <w:multiLevelType w:val="hybridMultilevel"/>
    <w:tmpl w:val="5C744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156C54"/>
    <w:multiLevelType w:val="hybridMultilevel"/>
    <w:tmpl w:val="EAFC6A0C"/>
    <w:lvl w:ilvl="0" w:tplc="8564E26C">
      <w:start w:val="1"/>
      <w:numFmt w:val="bullet"/>
      <w:pStyle w:val="B2"/>
      <w:lvlText w:val="-"/>
      <w:lvlJc w:val="left"/>
      <w:pPr>
        <w:tabs>
          <w:tab w:val="num" w:pos="1191"/>
        </w:tabs>
        <w:ind w:left="1191" w:hanging="454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7"/>
  </w:num>
  <w:num w:numId="4">
    <w:abstractNumId w:val="4"/>
  </w:num>
  <w:num w:numId="5">
    <w:abstractNumId w:val="8"/>
  </w:num>
  <w:num w:numId="6">
    <w:abstractNumId w:val="6"/>
  </w:num>
  <w:num w:numId="7">
    <w:abstractNumId w:val="11"/>
  </w:num>
  <w:num w:numId="8">
    <w:abstractNumId w:val="14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7"/>
  </w:num>
  <w:num w:numId="14">
    <w:abstractNumId w:val="1"/>
  </w:num>
  <w:num w:numId="15">
    <w:abstractNumId w:val="21"/>
  </w:num>
  <w:num w:numId="16">
    <w:abstractNumId w:val="5"/>
  </w:num>
  <w:num w:numId="17">
    <w:abstractNumId w:val="4"/>
  </w:num>
  <w:num w:numId="18">
    <w:abstractNumId w:val="12"/>
  </w:num>
  <w:num w:numId="19">
    <w:abstractNumId w:val="13"/>
  </w:num>
  <w:num w:numId="20">
    <w:abstractNumId w:val="16"/>
  </w:num>
  <w:num w:numId="21">
    <w:abstractNumId w:val="10"/>
  </w:num>
  <w:num w:numId="22">
    <w:abstractNumId w:val="19"/>
  </w:num>
  <w:num w:numId="23">
    <w:abstractNumId w:val="18"/>
  </w:num>
  <w:num w:numId="24">
    <w:abstractNumId w:val="2"/>
  </w:num>
  <w:num w:numId="25">
    <w:abstractNumId w:val="20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AEB"/>
    <w:rsid w:val="000020E7"/>
    <w:rsid w:val="0000610B"/>
    <w:rsid w:val="000074E0"/>
    <w:rsid w:val="00012B79"/>
    <w:rsid w:val="000241E9"/>
    <w:rsid w:val="00024459"/>
    <w:rsid w:val="00041D9F"/>
    <w:rsid w:val="00042B69"/>
    <w:rsid w:val="000471C8"/>
    <w:rsid w:val="00051BCB"/>
    <w:rsid w:val="000522D2"/>
    <w:rsid w:val="000522DD"/>
    <w:rsid w:val="0005658D"/>
    <w:rsid w:val="00072578"/>
    <w:rsid w:val="00072DF4"/>
    <w:rsid w:val="00072E58"/>
    <w:rsid w:val="00074C61"/>
    <w:rsid w:val="00085976"/>
    <w:rsid w:val="00091265"/>
    <w:rsid w:val="000937C3"/>
    <w:rsid w:val="000962DE"/>
    <w:rsid w:val="000A7A55"/>
    <w:rsid w:val="000B4525"/>
    <w:rsid w:val="000B53B8"/>
    <w:rsid w:val="000B7B23"/>
    <w:rsid w:val="000D2543"/>
    <w:rsid w:val="000E560E"/>
    <w:rsid w:val="000E6999"/>
    <w:rsid w:val="000F61BD"/>
    <w:rsid w:val="000F676D"/>
    <w:rsid w:val="000F6D69"/>
    <w:rsid w:val="0010092A"/>
    <w:rsid w:val="00103854"/>
    <w:rsid w:val="00103E36"/>
    <w:rsid w:val="00105038"/>
    <w:rsid w:val="001076CA"/>
    <w:rsid w:val="0011100F"/>
    <w:rsid w:val="00111F85"/>
    <w:rsid w:val="00122D1F"/>
    <w:rsid w:val="0012335E"/>
    <w:rsid w:val="00133198"/>
    <w:rsid w:val="001335A0"/>
    <w:rsid w:val="0013485F"/>
    <w:rsid w:val="00146BD3"/>
    <w:rsid w:val="00152759"/>
    <w:rsid w:val="00163EEF"/>
    <w:rsid w:val="00164FC2"/>
    <w:rsid w:val="00166772"/>
    <w:rsid w:val="00171E83"/>
    <w:rsid w:val="00174687"/>
    <w:rsid w:val="00176CAC"/>
    <w:rsid w:val="00183E68"/>
    <w:rsid w:val="0019567C"/>
    <w:rsid w:val="00197279"/>
    <w:rsid w:val="001A2916"/>
    <w:rsid w:val="001A55D8"/>
    <w:rsid w:val="001A73D7"/>
    <w:rsid w:val="001B10F1"/>
    <w:rsid w:val="001C55CC"/>
    <w:rsid w:val="001D2246"/>
    <w:rsid w:val="001D67F0"/>
    <w:rsid w:val="001D6800"/>
    <w:rsid w:val="001D6EE2"/>
    <w:rsid w:val="001E5E3D"/>
    <w:rsid w:val="001E666B"/>
    <w:rsid w:val="001F363C"/>
    <w:rsid w:val="001F3A5D"/>
    <w:rsid w:val="001F4F7F"/>
    <w:rsid w:val="002008BF"/>
    <w:rsid w:val="00200C2A"/>
    <w:rsid w:val="0020217A"/>
    <w:rsid w:val="00203B5B"/>
    <w:rsid w:val="002066D1"/>
    <w:rsid w:val="00222A76"/>
    <w:rsid w:val="002245FB"/>
    <w:rsid w:val="0024244D"/>
    <w:rsid w:val="002456A0"/>
    <w:rsid w:val="00247CFE"/>
    <w:rsid w:val="00255EC9"/>
    <w:rsid w:val="0026173D"/>
    <w:rsid w:val="00270234"/>
    <w:rsid w:val="00282232"/>
    <w:rsid w:val="002836F2"/>
    <w:rsid w:val="00292509"/>
    <w:rsid w:val="00295A95"/>
    <w:rsid w:val="002A1CEF"/>
    <w:rsid w:val="002A27FA"/>
    <w:rsid w:val="002A3576"/>
    <w:rsid w:val="002A3E82"/>
    <w:rsid w:val="002A5156"/>
    <w:rsid w:val="002B38D9"/>
    <w:rsid w:val="002B3D7E"/>
    <w:rsid w:val="002C20BE"/>
    <w:rsid w:val="002D072F"/>
    <w:rsid w:val="002D1635"/>
    <w:rsid w:val="002E7AD0"/>
    <w:rsid w:val="002F15D6"/>
    <w:rsid w:val="0030112C"/>
    <w:rsid w:val="00301CFD"/>
    <w:rsid w:val="00302952"/>
    <w:rsid w:val="00305BE9"/>
    <w:rsid w:val="00314D2D"/>
    <w:rsid w:val="00317188"/>
    <w:rsid w:val="003175AE"/>
    <w:rsid w:val="00332935"/>
    <w:rsid w:val="0033626E"/>
    <w:rsid w:val="0033631E"/>
    <w:rsid w:val="0033667D"/>
    <w:rsid w:val="00340D0C"/>
    <w:rsid w:val="00341408"/>
    <w:rsid w:val="003471C4"/>
    <w:rsid w:val="00347E89"/>
    <w:rsid w:val="0035121B"/>
    <w:rsid w:val="00355A7F"/>
    <w:rsid w:val="0037210D"/>
    <w:rsid w:val="00377D24"/>
    <w:rsid w:val="00380525"/>
    <w:rsid w:val="0039273D"/>
    <w:rsid w:val="00393748"/>
    <w:rsid w:val="003964F4"/>
    <w:rsid w:val="003A52E8"/>
    <w:rsid w:val="003A632B"/>
    <w:rsid w:val="003B1253"/>
    <w:rsid w:val="003B1F51"/>
    <w:rsid w:val="003B2592"/>
    <w:rsid w:val="003B538F"/>
    <w:rsid w:val="003C15DD"/>
    <w:rsid w:val="003C7703"/>
    <w:rsid w:val="003D3E47"/>
    <w:rsid w:val="003D7D5C"/>
    <w:rsid w:val="003F0332"/>
    <w:rsid w:val="003F0C16"/>
    <w:rsid w:val="00405693"/>
    <w:rsid w:val="00410058"/>
    <w:rsid w:val="0042078A"/>
    <w:rsid w:val="00421709"/>
    <w:rsid w:val="004238A1"/>
    <w:rsid w:val="00423A20"/>
    <w:rsid w:val="004335B0"/>
    <w:rsid w:val="00445109"/>
    <w:rsid w:val="0045518D"/>
    <w:rsid w:val="00455AA7"/>
    <w:rsid w:val="0046274B"/>
    <w:rsid w:val="00471FEF"/>
    <w:rsid w:val="00475200"/>
    <w:rsid w:val="004817E9"/>
    <w:rsid w:val="00484EE0"/>
    <w:rsid w:val="004949B9"/>
    <w:rsid w:val="004974E0"/>
    <w:rsid w:val="004A0C68"/>
    <w:rsid w:val="004A3AEB"/>
    <w:rsid w:val="004A5C84"/>
    <w:rsid w:val="004C08FC"/>
    <w:rsid w:val="004C0BE3"/>
    <w:rsid w:val="004C15C9"/>
    <w:rsid w:val="004C6452"/>
    <w:rsid w:val="004C6F66"/>
    <w:rsid w:val="004C7D02"/>
    <w:rsid w:val="004D09CD"/>
    <w:rsid w:val="004D6D11"/>
    <w:rsid w:val="004E1ECC"/>
    <w:rsid w:val="004F294A"/>
    <w:rsid w:val="004F2CC5"/>
    <w:rsid w:val="004F35CE"/>
    <w:rsid w:val="0050242E"/>
    <w:rsid w:val="00506B07"/>
    <w:rsid w:val="00510FFF"/>
    <w:rsid w:val="0053227B"/>
    <w:rsid w:val="00536D93"/>
    <w:rsid w:val="00543684"/>
    <w:rsid w:val="00546FB7"/>
    <w:rsid w:val="0055000B"/>
    <w:rsid w:val="00550AF6"/>
    <w:rsid w:val="00552D1B"/>
    <w:rsid w:val="00556FE2"/>
    <w:rsid w:val="00573BE7"/>
    <w:rsid w:val="00581BFE"/>
    <w:rsid w:val="00587843"/>
    <w:rsid w:val="00590FC3"/>
    <w:rsid w:val="00592D80"/>
    <w:rsid w:val="005A0162"/>
    <w:rsid w:val="005A3A4C"/>
    <w:rsid w:val="005A45EF"/>
    <w:rsid w:val="005A46D9"/>
    <w:rsid w:val="005B5E16"/>
    <w:rsid w:val="005B5FC4"/>
    <w:rsid w:val="005B7E58"/>
    <w:rsid w:val="005D1C1B"/>
    <w:rsid w:val="005D6535"/>
    <w:rsid w:val="005E506C"/>
    <w:rsid w:val="005E699C"/>
    <w:rsid w:val="005E7976"/>
    <w:rsid w:val="005F0541"/>
    <w:rsid w:val="006021B5"/>
    <w:rsid w:val="00604801"/>
    <w:rsid w:val="00605B69"/>
    <w:rsid w:val="00607427"/>
    <w:rsid w:val="00611336"/>
    <w:rsid w:val="006123BA"/>
    <w:rsid w:val="00613F39"/>
    <w:rsid w:val="00621052"/>
    <w:rsid w:val="00621B27"/>
    <w:rsid w:val="006227FB"/>
    <w:rsid w:val="00626744"/>
    <w:rsid w:val="00631446"/>
    <w:rsid w:val="00634796"/>
    <w:rsid w:val="00642E92"/>
    <w:rsid w:val="00646280"/>
    <w:rsid w:val="00657290"/>
    <w:rsid w:val="00657C77"/>
    <w:rsid w:val="00661969"/>
    <w:rsid w:val="006759A6"/>
    <w:rsid w:val="006810E8"/>
    <w:rsid w:val="00683C2D"/>
    <w:rsid w:val="00684AE6"/>
    <w:rsid w:val="006878C8"/>
    <w:rsid w:val="00693124"/>
    <w:rsid w:val="00695E48"/>
    <w:rsid w:val="006A579A"/>
    <w:rsid w:val="006A5F22"/>
    <w:rsid w:val="006A62FB"/>
    <w:rsid w:val="006B6EA9"/>
    <w:rsid w:val="006B7C76"/>
    <w:rsid w:val="006C01D3"/>
    <w:rsid w:val="006C210C"/>
    <w:rsid w:val="006D157D"/>
    <w:rsid w:val="006D33C3"/>
    <w:rsid w:val="006D442D"/>
    <w:rsid w:val="006D48D4"/>
    <w:rsid w:val="006D4E64"/>
    <w:rsid w:val="006D6A14"/>
    <w:rsid w:val="006E18AA"/>
    <w:rsid w:val="006E66EE"/>
    <w:rsid w:val="006F2341"/>
    <w:rsid w:val="006F3D3B"/>
    <w:rsid w:val="007008A6"/>
    <w:rsid w:val="00702A4C"/>
    <w:rsid w:val="00702C61"/>
    <w:rsid w:val="00710446"/>
    <w:rsid w:val="0071765C"/>
    <w:rsid w:val="00722938"/>
    <w:rsid w:val="00727B8F"/>
    <w:rsid w:val="00727C63"/>
    <w:rsid w:val="007315D1"/>
    <w:rsid w:val="00732B1D"/>
    <w:rsid w:val="007404F2"/>
    <w:rsid w:val="00740E4E"/>
    <w:rsid w:val="00744B90"/>
    <w:rsid w:val="00747E9C"/>
    <w:rsid w:val="00752E25"/>
    <w:rsid w:val="0075361E"/>
    <w:rsid w:val="00761F96"/>
    <w:rsid w:val="00762DE8"/>
    <w:rsid w:val="00767753"/>
    <w:rsid w:val="00767854"/>
    <w:rsid w:val="00786AA8"/>
    <w:rsid w:val="00790945"/>
    <w:rsid w:val="00791EB8"/>
    <w:rsid w:val="007A49FC"/>
    <w:rsid w:val="007A4C8F"/>
    <w:rsid w:val="007A5AA4"/>
    <w:rsid w:val="007A67E7"/>
    <w:rsid w:val="007A6FB7"/>
    <w:rsid w:val="007A712B"/>
    <w:rsid w:val="007B43F2"/>
    <w:rsid w:val="007C1D9B"/>
    <w:rsid w:val="007C7684"/>
    <w:rsid w:val="007E17C6"/>
    <w:rsid w:val="007E3796"/>
    <w:rsid w:val="007F1B8C"/>
    <w:rsid w:val="007F4797"/>
    <w:rsid w:val="00802504"/>
    <w:rsid w:val="0081412D"/>
    <w:rsid w:val="00816561"/>
    <w:rsid w:val="0082233D"/>
    <w:rsid w:val="0082455A"/>
    <w:rsid w:val="008308B8"/>
    <w:rsid w:val="00832218"/>
    <w:rsid w:val="00832D32"/>
    <w:rsid w:val="0085240B"/>
    <w:rsid w:val="00856F94"/>
    <w:rsid w:val="00863B7C"/>
    <w:rsid w:val="00863C4B"/>
    <w:rsid w:val="008668E1"/>
    <w:rsid w:val="00877284"/>
    <w:rsid w:val="008900E9"/>
    <w:rsid w:val="008956C1"/>
    <w:rsid w:val="008957FD"/>
    <w:rsid w:val="00895F32"/>
    <w:rsid w:val="008A224A"/>
    <w:rsid w:val="008A6820"/>
    <w:rsid w:val="008B79F3"/>
    <w:rsid w:val="008C0C3E"/>
    <w:rsid w:val="008D0FC0"/>
    <w:rsid w:val="008D149C"/>
    <w:rsid w:val="008D3D71"/>
    <w:rsid w:val="008E555F"/>
    <w:rsid w:val="008E70C9"/>
    <w:rsid w:val="008F56A7"/>
    <w:rsid w:val="008F5CDD"/>
    <w:rsid w:val="008F7F5A"/>
    <w:rsid w:val="0090057A"/>
    <w:rsid w:val="00900667"/>
    <w:rsid w:val="00900E85"/>
    <w:rsid w:val="00901010"/>
    <w:rsid w:val="00905AC3"/>
    <w:rsid w:val="00914DE6"/>
    <w:rsid w:val="00923465"/>
    <w:rsid w:val="009255A6"/>
    <w:rsid w:val="00927829"/>
    <w:rsid w:val="0093046B"/>
    <w:rsid w:val="00930751"/>
    <w:rsid w:val="009403A3"/>
    <w:rsid w:val="009429A4"/>
    <w:rsid w:val="00964D0C"/>
    <w:rsid w:val="0097518B"/>
    <w:rsid w:val="009758D8"/>
    <w:rsid w:val="00975904"/>
    <w:rsid w:val="00981701"/>
    <w:rsid w:val="00981C76"/>
    <w:rsid w:val="0099230C"/>
    <w:rsid w:val="00993CA1"/>
    <w:rsid w:val="00994C25"/>
    <w:rsid w:val="00996388"/>
    <w:rsid w:val="009B2112"/>
    <w:rsid w:val="009C1040"/>
    <w:rsid w:val="009C60BE"/>
    <w:rsid w:val="009D00C0"/>
    <w:rsid w:val="009D0A3A"/>
    <w:rsid w:val="009D15FC"/>
    <w:rsid w:val="009E1899"/>
    <w:rsid w:val="009E1CF7"/>
    <w:rsid w:val="009F1440"/>
    <w:rsid w:val="009F50CA"/>
    <w:rsid w:val="009F77B2"/>
    <w:rsid w:val="00A01681"/>
    <w:rsid w:val="00A05597"/>
    <w:rsid w:val="00A1181A"/>
    <w:rsid w:val="00A215B7"/>
    <w:rsid w:val="00A23849"/>
    <w:rsid w:val="00A24A0D"/>
    <w:rsid w:val="00A378F6"/>
    <w:rsid w:val="00A43873"/>
    <w:rsid w:val="00A63849"/>
    <w:rsid w:val="00A66EAB"/>
    <w:rsid w:val="00A701A0"/>
    <w:rsid w:val="00A73D9C"/>
    <w:rsid w:val="00A774D8"/>
    <w:rsid w:val="00A82807"/>
    <w:rsid w:val="00A9473F"/>
    <w:rsid w:val="00A9673E"/>
    <w:rsid w:val="00AA72AB"/>
    <w:rsid w:val="00AB0986"/>
    <w:rsid w:val="00AB303C"/>
    <w:rsid w:val="00AB6F2B"/>
    <w:rsid w:val="00AC349F"/>
    <w:rsid w:val="00AC3EB5"/>
    <w:rsid w:val="00AD3959"/>
    <w:rsid w:val="00AE0F34"/>
    <w:rsid w:val="00AE47B4"/>
    <w:rsid w:val="00AE571E"/>
    <w:rsid w:val="00AF7EBA"/>
    <w:rsid w:val="00B219FD"/>
    <w:rsid w:val="00B23CD0"/>
    <w:rsid w:val="00B37950"/>
    <w:rsid w:val="00B40345"/>
    <w:rsid w:val="00B45989"/>
    <w:rsid w:val="00B52460"/>
    <w:rsid w:val="00B5426B"/>
    <w:rsid w:val="00B576F5"/>
    <w:rsid w:val="00B639CF"/>
    <w:rsid w:val="00B643B2"/>
    <w:rsid w:val="00B65712"/>
    <w:rsid w:val="00B73904"/>
    <w:rsid w:val="00B73E31"/>
    <w:rsid w:val="00B76322"/>
    <w:rsid w:val="00B76AF7"/>
    <w:rsid w:val="00B80D9A"/>
    <w:rsid w:val="00B85C49"/>
    <w:rsid w:val="00B92D8E"/>
    <w:rsid w:val="00B93903"/>
    <w:rsid w:val="00B9453F"/>
    <w:rsid w:val="00B9790A"/>
    <w:rsid w:val="00BA13C5"/>
    <w:rsid w:val="00BA1CCA"/>
    <w:rsid w:val="00BA33AB"/>
    <w:rsid w:val="00BB4343"/>
    <w:rsid w:val="00BC6C44"/>
    <w:rsid w:val="00BC71A0"/>
    <w:rsid w:val="00BD2031"/>
    <w:rsid w:val="00BD36E0"/>
    <w:rsid w:val="00BD5078"/>
    <w:rsid w:val="00C00EA7"/>
    <w:rsid w:val="00C06B30"/>
    <w:rsid w:val="00C07472"/>
    <w:rsid w:val="00C11AE3"/>
    <w:rsid w:val="00C13D37"/>
    <w:rsid w:val="00C22B2E"/>
    <w:rsid w:val="00C253FB"/>
    <w:rsid w:val="00C26F12"/>
    <w:rsid w:val="00C279C3"/>
    <w:rsid w:val="00C3096C"/>
    <w:rsid w:val="00C36875"/>
    <w:rsid w:val="00C4734F"/>
    <w:rsid w:val="00C51CE9"/>
    <w:rsid w:val="00C615DD"/>
    <w:rsid w:val="00C70AD7"/>
    <w:rsid w:val="00C7416F"/>
    <w:rsid w:val="00C7479A"/>
    <w:rsid w:val="00C81E1E"/>
    <w:rsid w:val="00C83C27"/>
    <w:rsid w:val="00C8560C"/>
    <w:rsid w:val="00C860F4"/>
    <w:rsid w:val="00C91D7D"/>
    <w:rsid w:val="00C972FC"/>
    <w:rsid w:val="00CA243B"/>
    <w:rsid w:val="00CA3D48"/>
    <w:rsid w:val="00CA6196"/>
    <w:rsid w:val="00CB00EA"/>
    <w:rsid w:val="00CB4092"/>
    <w:rsid w:val="00CB44D4"/>
    <w:rsid w:val="00CB5456"/>
    <w:rsid w:val="00CC00D1"/>
    <w:rsid w:val="00CC089A"/>
    <w:rsid w:val="00CC23B5"/>
    <w:rsid w:val="00CC39A2"/>
    <w:rsid w:val="00CC7C09"/>
    <w:rsid w:val="00CD1C75"/>
    <w:rsid w:val="00CD4180"/>
    <w:rsid w:val="00CD51FD"/>
    <w:rsid w:val="00CD6660"/>
    <w:rsid w:val="00CE11AB"/>
    <w:rsid w:val="00CE1E6E"/>
    <w:rsid w:val="00CE6A7F"/>
    <w:rsid w:val="00CF0F8A"/>
    <w:rsid w:val="00CF32E7"/>
    <w:rsid w:val="00D002E9"/>
    <w:rsid w:val="00D01EF1"/>
    <w:rsid w:val="00D0429A"/>
    <w:rsid w:val="00D10D94"/>
    <w:rsid w:val="00D15402"/>
    <w:rsid w:val="00D3065A"/>
    <w:rsid w:val="00D41362"/>
    <w:rsid w:val="00D41AFF"/>
    <w:rsid w:val="00D47194"/>
    <w:rsid w:val="00D51ABB"/>
    <w:rsid w:val="00D52D30"/>
    <w:rsid w:val="00D54428"/>
    <w:rsid w:val="00D54455"/>
    <w:rsid w:val="00D54F92"/>
    <w:rsid w:val="00D56D4F"/>
    <w:rsid w:val="00D67252"/>
    <w:rsid w:val="00D73E73"/>
    <w:rsid w:val="00D7512F"/>
    <w:rsid w:val="00D85FF9"/>
    <w:rsid w:val="00D96F53"/>
    <w:rsid w:val="00DD0D4B"/>
    <w:rsid w:val="00DD4CDF"/>
    <w:rsid w:val="00DD4F0C"/>
    <w:rsid w:val="00DD5FAC"/>
    <w:rsid w:val="00DE6F8E"/>
    <w:rsid w:val="00DF30C8"/>
    <w:rsid w:val="00DF6328"/>
    <w:rsid w:val="00DF7B9A"/>
    <w:rsid w:val="00E01B76"/>
    <w:rsid w:val="00E06508"/>
    <w:rsid w:val="00E078A3"/>
    <w:rsid w:val="00E32E7F"/>
    <w:rsid w:val="00E3391D"/>
    <w:rsid w:val="00E3548E"/>
    <w:rsid w:val="00E36141"/>
    <w:rsid w:val="00E44291"/>
    <w:rsid w:val="00E4537F"/>
    <w:rsid w:val="00E47054"/>
    <w:rsid w:val="00E47772"/>
    <w:rsid w:val="00E51636"/>
    <w:rsid w:val="00E63D8A"/>
    <w:rsid w:val="00E80C22"/>
    <w:rsid w:val="00E83C57"/>
    <w:rsid w:val="00E86D99"/>
    <w:rsid w:val="00E914F5"/>
    <w:rsid w:val="00E91A35"/>
    <w:rsid w:val="00E925C1"/>
    <w:rsid w:val="00E97A14"/>
    <w:rsid w:val="00EA00AC"/>
    <w:rsid w:val="00EA1030"/>
    <w:rsid w:val="00EA419B"/>
    <w:rsid w:val="00EB33ED"/>
    <w:rsid w:val="00EB55FF"/>
    <w:rsid w:val="00EC54A8"/>
    <w:rsid w:val="00EC6152"/>
    <w:rsid w:val="00ED51CE"/>
    <w:rsid w:val="00EE4AB1"/>
    <w:rsid w:val="00EF0CB8"/>
    <w:rsid w:val="00EF46A0"/>
    <w:rsid w:val="00EF6417"/>
    <w:rsid w:val="00F06AA3"/>
    <w:rsid w:val="00F06EB0"/>
    <w:rsid w:val="00F1041C"/>
    <w:rsid w:val="00F15D59"/>
    <w:rsid w:val="00F21F82"/>
    <w:rsid w:val="00F22B89"/>
    <w:rsid w:val="00F405A6"/>
    <w:rsid w:val="00F44126"/>
    <w:rsid w:val="00F52AB4"/>
    <w:rsid w:val="00F55864"/>
    <w:rsid w:val="00F63B3F"/>
    <w:rsid w:val="00F7033D"/>
    <w:rsid w:val="00F94894"/>
    <w:rsid w:val="00F95EB4"/>
    <w:rsid w:val="00FA6AF7"/>
    <w:rsid w:val="00FB458C"/>
    <w:rsid w:val="00FB7A98"/>
    <w:rsid w:val="00FC10EE"/>
    <w:rsid w:val="00FC151C"/>
    <w:rsid w:val="00FC1FDE"/>
    <w:rsid w:val="00FD0A75"/>
    <w:rsid w:val="00FD1C17"/>
    <w:rsid w:val="00FD2ACF"/>
    <w:rsid w:val="00FF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0D443"/>
  <w15:chartTrackingRefBased/>
  <w15:docId w15:val="{29DD1D02-CADA-4509-85C3-151CCEC1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C17"/>
    <w:pPr>
      <w:keepNext/>
      <w:keepLines/>
      <w:numPr>
        <w:numId w:val="21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C17"/>
    <w:pPr>
      <w:keepNext/>
      <w:keepLines/>
      <w:numPr>
        <w:ilvl w:val="1"/>
        <w:numId w:val="21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C17"/>
    <w:pPr>
      <w:keepNext/>
      <w:keepLines/>
      <w:numPr>
        <w:ilvl w:val="2"/>
        <w:numId w:val="21"/>
      </w:numPr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1C17"/>
    <w:pPr>
      <w:keepNext/>
      <w:keepLines/>
      <w:numPr>
        <w:ilvl w:val="3"/>
        <w:numId w:val="2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1C17"/>
    <w:pPr>
      <w:keepNext/>
      <w:keepLines/>
      <w:numPr>
        <w:ilvl w:val="4"/>
        <w:numId w:val="21"/>
      </w:numPr>
      <w:spacing w:before="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D1C17"/>
    <w:pPr>
      <w:keepNext/>
      <w:keepLines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D1C17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C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1C17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1C1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D1C1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D1C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FD1C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FD1C1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99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link w:val="ListParagraphChar"/>
    <w:uiPriority w:val="99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tyle1-Numbered">
    <w:name w:val="Style1-Numbered"/>
    <w:basedOn w:val="Heading1"/>
    <w:next w:val="Normal"/>
    <w:link w:val="Style1-NumberedChar"/>
    <w:rsid w:val="002D072F"/>
    <w:pPr>
      <w:numPr>
        <w:numId w:val="2"/>
      </w:numPr>
    </w:pPr>
    <w:rPr>
      <w:rFonts w:eastAsia="Times New Roman"/>
      <w:lang w:val="en-GB"/>
    </w:rPr>
  </w:style>
  <w:style w:type="character" w:customStyle="1" w:styleId="Style1-NumberedChar">
    <w:name w:val="Style1-Numbered Char"/>
    <w:basedOn w:val="Heading1Char"/>
    <w:link w:val="Style1-Numbered"/>
    <w:rsid w:val="002D072F"/>
    <w:rPr>
      <w:rFonts w:asciiTheme="majorHAnsi" w:eastAsia="Times New Roman" w:hAnsiTheme="majorHAnsi" w:cstheme="majorBidi"/>
      <w:color w:val="000000" w:themeColor="text1"/>
      <w:sz w:val="32"/>
      <w:szCs w:val="32"/>
      <w:lang w:val="en-GB"/>
    </w:rPr>
  </w:style>
  <w:style w:type="paragraph" w:customStyle="1" w:styleId="B3">
    <w:name w:val="B3+"/>
    <w:basedOn w:val="Normal"/>
    <w:rsid w:val="00927829"/>
    <w:pPr>
      <w:numPr>
        <w:numId w:val="4"/>
      </w:numPr>
      <w:tabs>
        <w:tab w:val="left" w:pos="1134"/>
      </w:tabs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39"/>
    <w:rsid w:val="006D3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L">
    <w:name w:val="TAL"/>
    <w:basedOn w:val="Normal"/>
    <w:rsid w:val="0000610B"/>
    <w:pPr>
      <w:keepNext/>
      <w:keepLines/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sz w:val="18"/>
      <w:szCs w:val="20"/>
      <w:lang w:val="en-GB"/>
    </w:rPr>
  </w:style>
  <w:style w:type="paragraph" w:styleId="NoSpacing">
    <w:name w:val="No Spacing"/>
    <w:uiPriority w:val="1"/>
    <w:qFormat/>
    <w:rsid w:val="003A52E8"/>
  </w:style>
  <w:style w:type="paragraph" w:customStyle="1" w:styleId="B1">
    <w:name w:val="B1+"/>
    <w:basedOn w:val="Normal"/>
    <w:rsid w:val="00C22B2E"/>
    <w:pPr>
      <w:numPr>
        <w:numId w:val="13"/>
      </w:numPr>
      <w:overflowPunct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B2">
    <w:name w:val="B2+"/>
    <w:basedOn w:val="Normal"/>
    <w:rsid w:val="00613F39"/>
    <w:pPr>
      <w:numPr>
        <w:numId w:val="15"/>
      </w:numPr>
      <w:overflowPunct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EB55FF"/>
  </w:style>
  <w:style w:type="paragraph" w:customStyle="1" w:styleId="FL">
    <w:name w:val="FL"/>
    <w:basedOn w:val="Normal"/>
    <w:rsid w:val="00975904"/>
    <w:pPr>
      <w:keepNext/>
      <w:keepLines/>
      <w:overflowPunct w:val="0"/>
      <w:autoSpaceDE w:val="0"/>
      <w:autoSpaceDN w:val="0"/>
      <w:adjustRightInd w:val="0"/>
      <w:spacing w:before="60"/>
      <w:jc w:val="center"/>
    </w:pPr>
    <w:rPr>
      <w:rFonts w:ascii="Arial" w:eastAsia="Times New Roman" w:hAnsi="Arial" w:cs="Times New Roman"/>
      <w:b/>
      <w:sz w:val="20"/>
      <w:szCs w:val="20"/>
      <w:lang w:val="en-GB"/>
    </w:rPr>
  </w:style>
  <w:style w:type="paragraph" w:customStyle="1" w:styleId="TF">
    <w:name w:val="TF"/>
    <w:basedOn w:val="FL"/>
    <w:rsid w:val="00975904"/>
    <w:pPr>
      <w:keepNext w:val="0"/>
      <w:spacing w:before="0" w:after="240"/>
    </w:pPr>
  </w:style>
  <w:style w:type="paragraph" w:customStyle="1" w:styleId="Default">
    <w:name w:val="Default"/>
    <w:rsid w:val="00E925C1"/>
    <w:pPr>
      <w:autoSpaceDE w:val="0"/>
      <w:autoSpaceDN w:val="0"/>
      <w:adjustRightInd w:val="0"/>
      <w:spacing w:after="8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Titlesubtitle">
    <w:name w:val="Title subtitle"/>
    <w:basedOn w:val="Normal"/>
    <w:rsid w:val="00E925C1"/>
    <w:pPr>
      <w:tabs>
        <w:tab w:val="right" w:pos="9360"/>
      </w:tabs>
      <w:ind w:left="-835"/>
    </w:pPr>
    <w:rPr>
      <w:rFonts w:ascii="Arial" w:eastAsia="Times New Roman" w:hAnsi="Arial" w:cs="Times New Roman"/>
      <w:i/>
      <w:color w:val="000080"/>
      <w:spacing w:val="-5"/>
      <w:sz w:val="36"/>
      <w:szCs w:val="20"/>
    </w:rPr>
  </w:style>
  <w:style w:type="paragraph" w:customStyle="1" w:styleId="Cover">
    <w:name w:val="Cover"/>
    <w:basedOn w:val="Normal"/>
    <w:qFormat/>
    <w:rsid w:val="00E925C1"/>
    <w:pPr>
      <w:widowControl w:val="0"/>
      <w:tabs>
        <w:tab w:val="left" w:pos="0"/>
      </w:tabs>
      <w:spacing w:before="3000" w:after="500" w:line="640" w:lineRule="exact"/>
    </w:pPr>
    <w:rPr>
      <w:rFonts w:ascii="Arial Black" w:eastAsia="Times New Roman" w:hAnsi="Arial Black" w:cs="Times New Roman"/>
      <w:b/>
      <w:color w:val="404040"/>
      <w:kern w:val="28"/>
      <w:sz w:val="6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7127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E752A9-5C61-4CB2-8287-3E4959350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658</TotalTime>
  <Pages>15</Pages>
  <Words>3208</Words>
  <Characters>18288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ARUN</dc:creator>
  <cp:keywords/>
  <dc:description/>
  <cp:lastModifiedBy>GUPTA, ARUN</cp:lastModifiedBy>
  <cp:revision>134</cp:revision>
  <dcterms:created xsi:type="dcterms:W3CDTF">2019-03-13T18:49:00Z</dcterms:created>
  <dcterms:modified xsi:type="dcterms:W3CDTF">2019-03-29T17:46:00Z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