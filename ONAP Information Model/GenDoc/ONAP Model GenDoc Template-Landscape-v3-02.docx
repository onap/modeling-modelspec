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1C" w:rsidRDefault="00F1041C" w:rsidP="002245FB">
      <w:pPr>
        <w:rPr>
          <w:lang w:val="en-GB"/>
        </w:rPr>
      </w:pPr>
      <w:r w:rsidRPr="002245F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</w:t>
      </w:r>
      <w:r w:rsidR="00900E8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navigates the UML model package by package.                                                          </w:t>
      </w:r>
      <w:r w:rsidRPr="002456A0">
        <w:rPr>
          <w:lang w:val="en-GB"/>
        </w:rPr>
        <w:t xml:space="preserve"> </w:t>
      </w:r>
      <w:r w:rsidR="002245FB">
        <w:rPr>
          <w:lang w:val="en-GB"/>
        </w:rPr>
        <w:t xml:space="preserve">       </w:t>
      </w:r>
      <w:r>
        <w:rPr>
          <w:lang w:val="en-GB"/>
        </w:rPr>
        <w:t xml:space="preserve"> </w:t>
      </w:r>
      <w:r w:rsidR="002456A0" w:rsidRPr="002245F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  <w:r>
        <w:rPr>
          <w:lang w:val="en-GB"/>
        </w:rPr>
        <w:t xml:space="preserve">           </w:t>
      </w:r>
      <w:r w:rsidR="002456A0">
        <w:rPr>
          <w:lang w:val="en-GB"/>
        </w:rPr>
        <w:t xml:space="preserve">                            </w:t>
      </w:r>
    </w:p>
    <w:p w:rsidR="002456A0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12335E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is Letter 8.5”x 11” (21.59 cm * 27.94cm), </w:t>
      </w:r>
      <w:r w:rsidR="00611336" w:rsidRPr="00702C61">
        <w:rPr>
          <w:rFonts w:ascii="Times New Roman" w:eastAsia="Times New Roman" w:hAnsi="Times New Roman" w:cs="Times New Roman"/>
          <w:b/>
          <w:color w:val="7030A0"/>
          <w:sz w:val="20"/>
          <w:szCs w:val="20"/>
          <w:lang w:val="en-GB"/>
        </w:rPr>
        <w:t>Landscape</w:t>
      </w:r>
      <w:r w:rsidRPr="0012335E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Orientation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                           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2456A0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10FFF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This template will display only the model elements that are packages or that are within packages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      &lt;drop/&gt;</w:t>
      </w:r>
    </w:p>
    <w:p w:rsidR="00DE6F8E" w:rsidRPr="004A3AE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All the text in red is comments and won</w:t>
      </w:r>
      <w:r w:rsidR="000241E9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'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 appear in the output. Do not remove the drop end-of-line. 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4A3AE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Three parameters need to be set to use this template: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</w:p>
    <w:p w:rsidR="00DE6F8E" w:rsidRDefault="00DE6F8E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4A3AE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model_name</w:t>
      </w:r>
      <w:proofErr w:type="spellEnd"/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change the name to that of the papyrus model file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590FC3" w:rsidRPr="004A3AEB" w:rsidRDefault="00590FC3" w:rsidP="00590FC3">
      <w:pPr>
        <w:numPr>
          <w:ilvl w:val="1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e</w:t>
      </w:r>
      <w:r w:rsidRPr="00590FC3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g., Common, Infrastructure, Party, Resource, Service,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Vnf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output_doc_name</w:t>
      </w:r>
      <w:proofErr w:type="spellEnd"/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change if so desired                 </w:t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4A3AE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output_folder</w:t>
      </w:r>
      <w:proofErr w:type="spellEnd"/>
      <w:r w:rsidR="00DE6F8E" w:rsidRPr="00FB458C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</w:t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set to desired value</w:t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4A3AE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Only change text in </w:t>
      </w:r>
      <w:r w:rsidRPr="004A3AEB">
        <w:rPr>
          <w:rFonts w:ascii="Times New Roman" w:eastAsia="Times New Roman" w:hAnsi="Times New Roman" w:cs="Times New Roman"/>
          <w:b/>
          <w:color w:val="C45911" w:themeColor="accent2" w:themeShade="BF"/>
          <w:sz w:val="20"/>
          <w:szCs w:val="20"/>
          <w:lang w:val="en-GB"/>
        </w:rPr>
        <w:t>brown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below.</w:t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The generated documentation will be in the doc folder in the eclipse workspace project folder                       </w:t>
      </w:r>
      <w:r w:rsidR="00DE6F8E" w:rsidRPr="004A3AE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12335E" w:rsidRPr="004A3AE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Within Eclipse,  if necessary, refresh (F5 key) the project folder after generation of the document from the template.   &lt;drop/&gt;</w:t>
      </w:r>
    </w:p>
    <w:p w:rsidR="00DE6F8E" w:rsidRPr="004A3AE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Note that none of the red text in this document will appear in the output </w:t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DE6F8E" w:rsidRPr="004A3AE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>Note that commands that do not result in tex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t being printed are </w:t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>in purple. Text and commands that cau</w:t>
      </w:r>
      <w:r w:rsidR="00CE1E6E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se print are in black  </w:t>
      </w:r>
      <w:r w:rsidRPr="004A3AEB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&lt;config services='</w:t>
      </w:r>
      <w:proofErr w:type="spellStart"/>
      <w:r w:rsidRPr="005B7E58">
        <w:rPr>
          <w:rFonts w:ascii="Consolas" w:hAnsi="Consolas"/>
          <w:color w:val="7030A0"/>
          <w:sz w:val="20"/>
        </w:rPr>
        <w:t>TagFileBuffer</w:t>
      </w:r>
      <w:proofErr w:type="spellEnd"/>
      <w:r w:rsidRPr="005B7E58">
        <w:rPr>
          <w:rFonts w:ascii="Consolas" w:hAnsi="Consolas"/>
          <w:color w:val="7030A0"/>
          <w:sz w:val="20"/>
        </w:rPr>
        <w:t>'&gt;&lt;drop/&gt;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&lt;param key='</w:t>
      </w:r>
      <w:proofErr w:type="spellStart"/>
      <w:r w:rsidRPr="005B7E58">
        <w:rPr>
          <w:rFonts w:ascii="Consolas" w:hAnsi="Consolas"/>
          <w:color w:val="7030A0"/>
          <w:sz w:val="20"/>
        </w:rPr>
        <w:t>model_name</w:t>
      </w:r>
      <w:proofErr w:type="spellEnd"/>
      <w:r w:rsidRPr="005B7E58">
        <w:rPr>
          <w:rFonts w:ascii="Consolas" w:hAnsi="Consolas"/>
          <w:color w:val="7030A0"/>
          <w:sz w:val="20"/>
        </w:rPr>
        <w:t>' value='</w:t>
      </w:r>
      <w:r w:rsidR="00BD5078">
        <w:rPr>
          <w:rFonts w:ascii="Consolas" w:hAnsi="Consolas"/>
          <w:color w:val="833C0B" w:themeColor="accent2" w:themeShade="80"/>
          <w:sz w:val="20"/>
        </w:rPr>
        <w:t>Common</w:t>
      </w:r>
      <w:r w:rsidRPr="005B7E58">
        <w:rPr>
          <w:rFonts w:ascii="Consolas" w:hAnsi="Consolas"/>
          <w:color w:val="7030A0"/>
          <w:sz w:val="20"/>
        </w:rPr>
        <w:t>'/&gt;&lt;drop/&gt;</w:t>
      </w:r>
    </w:p>
    <w:p w:rsidR="008D3D71" w:rsidRDefault="008D3D71" w:rsidP="005B7E58">
      <w:pPr>
        <w:rPr>
          <w:rFonts w:ascii="Consolas" w:hAnsi="Consolas"/>
          <w:color w:val="7030A0"/>
          <w:sz w:val="20"/>
        </w:rPr>
      </w:pPr>
      <w:r w:rsidRPr="008D3D71">
        <w:rPr>
          <w:rFonts w:ascii="Consolas" w:hAnsi="Consolas"/>
          <w:color w:val="7030A0"/>
          <w:sz w:val="20"/>
        </w:rPr>
        <w:t>&lt;param key='</w:t>
      </w:r>
      <w:proofErr w:type="spellStart"/>
      <w:r w:rsidRPr="008D3D71">
        <w:rPr>
          <w:rFonts w:ascii="Consolas" w:hAnsi="Consolas"/>
          <w:color w:val="7030A0"/>
          <w:sz w:val="20"/>
        </w:rPr>
        <w:t>output_doc_name</w:t>
      </w:r>
      <w:proofErr w:type="spellEnd"/>
      <w:r w:rsidRPr="008D3D71">
        <w:rPr>
          <w:rFonts w:ascii="Consolas" w:hAnsi="Consolas"/>
          <w:color w:val="7030A0"/>
          <w:sz w:val="20"/>
        </w:rPr>
        <w:t>' value='${</w:t>
      </w:r>
      <w:proofErr w:type="spellStart"/>
      <w:r w:rsidRPr="008D3D71">
        <w:rPr>
          <w:rFonts w:ascii="Consolas" w:hAnsi="Consolas"/>
          <w:color w:val="7030A0"/>
          <w:sz w:val="20"/>
        </w:rPr>
        <w:t>model_name</w:t>
      </w:r>
      <w:proofErr w:type="spellEnd"/>
      <w:r w:rsidRPr="008D3D71">
        <w:rPr>
          <w:rFonts w:ascii="Consolas" w:hAnsi="Consolas"/>
          <w:color w:val="7030A0"/>
          <w:sz w:val="20"/>
        </w:rPr>
        <w:t>}Model</w:t>
      </w:r>
      <w:r w:rsidR="00832218">
        <w:rPr>
          <w:rFonts w:ascii="Consolas" w:hAnsi="Consolas"/>
          <w:color w:val="7030A0"/>
          <w:sz w:val="20"/>
        </w:rPr>
        <w:t>-${date}</w:t>
      </w:r>
      <w:r w:rsidRPr="008D3D71">
        <w:rPr>
          <w:rFonts w:ascii="Consolas" w:hAnsi="Consolas"/>
          <w:color w:val="7030A0"/>
          <w:sz w:val="20"/>
        </w:rPr>
        <w:t>.docx'/&gt;&lt;drop/&gt;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&lt;param key='</w:t>
      </w:r>
      <w:proofErr w:type="spellStart"/>
      <w:r w:rsidRPr="005B7E58">
        <w:rPr>
          <w:rFonts w:ascii="Consolas" w:hAnsi="Consolas"/>
          <w:color w:val="7030A0"/>
          <w:sz w:val="20"/>
        </w:rPr>
        <w:t>output_folder</w:t>
      </w:r>
      <w:proofErr w:type="spellEnd"/>
      <w:r w:rsidRPr="005B7E58">
        <w:rPr>
          <w:rFonts w:ascii="Consolas" w:hAnsi="Consolas"/>
          <w:color w:val="7030A0"/>
          <w:sz w:val="20"/>
        </w:rPr>
        <w:t>' value=</w:t>
      </w:r>
      <w:r w:rsidRPr="004E1ECC">
        <w:rPr>
          <w:rFonts w:ascii="Consolas" w:hAnsi="Consolas"/>
          <w:color w:val="833C0B" w:themeColor="accent2" w:themeShade="80"/>
          <w:sz w:val="20"/>
        </w:rPr>
        <w:t>’c:\users\</w:t>
      </w:r>
      <w:r w:rsidR="007B43F2">
        <w:rPr>
          <w:rFonts w:ascii="Consolas" w:hAnsi="Consolas"/>
          <w:color w:val="833C0B" w:themeColor="accent2" w:themeShade="80"/>
          <w:sz w:val="20"/>
        </w:rPr>
        <w:t>jjewitt58</w:t>
      </w:r>
      <w:r w:rsidRPr="004E1ECC">
        <w:rPr>
          <w:rFonts w:ascii="Consolas" w:hAnsi="Consolas"/>
          <w:color w:val="833C0B" w:themeColor="accent2" w:themeShade="80"/>
          <w:sz w:val="20"/>
        </w:rPr>
        <w:t>\</w:t>
      </w:r>
      <w:proofErr w:type="spellStart"/>
      <w:r w:rsidRPr="004E1ECC">
        <w:rPr>
          <w:rFonts w:ascii="Consolas" w:hAnsi="Consolas"/>
          <w:color w:val="833C0B" w:themeColor="accent2" w:themeShade="80"/>
          <w:sz w:val="20"/>
        </w:rPr>
        <w:t>gendoc</w:t>
      </w:r>
      <w:proofErr w:type="spellEnd"/>
      <w:r w:rsidR="007B43F2">
        <w:rPr>
          <w:rFonts w:ascii="Consolas" w:hAnsi="Consolas"/>
          <w:color w:val="833C0B" w:themeColor="accent2" w:themeShade="80"/>
          <w:sz w:val="20"/>
        </w:rPr>
        <w:t>\output</w:t>
      </w:r>
      <w:r w:rsidRPr="005B7E58">
        <w:rPr>
          <w:rFonts w:ascii="Consolas" w:hAnsi="Consolas"/>
          <w:color w:val="7030A0"/>
          <w:sz w:val="20"/>
        </w:rPr>
        <w:t>'/&gt;&lt;drop/&gt;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&lt;output path='${</w:t>
      </w:r>
      <w:proofErr w:type="spellStart"/>
      <w:r w:rsidRPr="005B7E58">
        <w:rPr>
          <w:rFonts w:ascii="Consolas" w:hAnsi="Consolas"/>
          <w:color w:val="7030A0"/>
          <w:sz w:val="20"/>
        </w:rPr>
        <w:t>output_folder</w:t>
      </w:r>
      <w:proofErr w:type="spellEnd"/>
      <w:r w:rsidRPr="005B7E58">
        <w:rPr>
          <w:rFonts w:ascii="Consolas" w:hAnsi="Consolas"/>
          <w:color w:val="7030A0"/>
          <w:sz w:val="20"/>
        </w:rPr>
        <w:t>}/${</w:t>
      </w:r>
      <w:proofErr w:type="spellStart"/>
      <w:r w:rsidRPr="005B7E58">
        <w:rPr>
          <w:rFonts w:ascii="Consolas" w:hAnsi="Consolas"/>
          <w:color w:val="7030A0"/>
          <w:sz w:val="20"/>
        </w:rPr>
        <w:t>output_doc_name</w:t>
      </w:r>
      <w:proofErr w:type="spellEnd"/>
      <w:r w:rsidRPr="005B7E58">
        <w:rPr>
          <w:rFonts w:ascii="Consolas" w:hAnsi="Consolas"/>
          <w:color w:val="7030A0"/>
          <w:sz w:val="20"/>
        </w:rPr>
        <w:t>}'/&gt;&lt;drop/&gt;</w:t>
      </w:r>
    </w:p>
    <w:p w:rsidR="005B7E58" w:rsidRPr="005B7E58" w:rsidRDefault="005B7E58" w:rsidP="005B7E58">
      <w:pPr>
        <w:rPr>
          <w:rFonts w:ascii="Consolas" w:hAnsi="Consolas"/>
          <w:color w:val="7030A0"/>
          <w:sz w:val="20"/>
        </w:rPr>
      </w:pPr>
      <w:r w:rsidRPr="005B7E58">
        <w:rPr>
          <w:rFonts w:ascii="Consolas" w:hAnsi="Consolas"/>
          <w:color w:val="7030A0"/>
          <w:sz w:val="20"/>
        </w:rPr>
        <w:t>&lt;/config&gt;&lt;drop/&gt;</w:t>
      </w:r>
    </w:p>
    <w:p w:rsidR="00B40345" w:rsidRDefault="00B40345" w:rsidP="004A3AEB">
      <w:pPr>
        <w:rPr>
          <w:color w:val="7030A0"/>
        </w:rPr>
      </w:pPr>
      <w:r w:rsidRPr="00B348D1">
        <w:rPr>
          <w:color w:val="7030A0"/>
        </w:rPr>
        <w:t>&lt;context model=</w:t>
      </w:r>
      <w:r w:rsidR="000241E9">
        <w:rPr>
          <w:color w:val="7030A0"/>
        </w:rPr>
        <w:t>'</w:t>
      </w:r>
      <w:r w:rsidRPr="00B348D1">
        <w:rPr>
          <w:color w:val="7030A0"/>
        </w:rPr>
        <w:t>${</w:t>
      </w:r>
      <w:proofErr w:type="spellStart"/>
      <w:r w:rsidRPr="00B348D1">
        <w:rPr>
          <w:color w:val="7030A0"/>
        </w:rPr>
        <w:t>project_loc</w:t>
      </w:r>
      <w:proofErr w:type="spellEnd"/>
      <w:r w:rsidRPr="00B348D1">
        <w:rPr>
          <w:color w:val="7030A0"/>
        </w:rPr>
        <w:t>}/${</w:t>
      </w:r>
      <w:proofErr w:type="spellStart"/>
      <w:r w:rsidRPr="00B348D1">
        <w:rPr>
          <w:color w:val="7030A0"/>
        </w:rPr>
        <w:t>model_name</w:t>
      </w:r>
      <w:proofErr w:type="spellEnd"/>
      <w:r w:rsidRPr="00B348D1">
        <w:rPr>
          <w:color w:val="7030A0"/>
        </w:rPr>
        <w:t>}</w:t>
      </w:r>
      <w:r w:rsidR="005B7E58">
        <w:rPr>
          <w:color w:val="7030A0"/>
        </w:rPr>
        <w:t>.</w:t>
      </w:r>
      <w:proofErr w:type="spellStart"/>
      <w:r w:rsidR="005B7E58">
        <w:rPr>
          <w:color w:val="7030A0"/>
        </w:rPr>
        <w:t>uml</w:t>
      </w:r>
      <w:proofErr w:type="spellEnd"/>
      <w:r w:rsidR="000241E9">
        <w:rPr>
          <w:color w:val="7030A0"/>
        </w:rPr>
        <w:t>'</w:t>
      </w:r>
      <w:r w:rsidRPr="00B348D1">
        <w:rPr>
          <w:color w:val="7030A0"/>
        </w:rPr>
        <w:t xml:space="preserve"> element=</w:t>
      </w:r>
      <w:r w:rsidR="000241E9">
        <w:rPr>
          <w:color w:val="7030A0"/>
        </w:rPr>
        <w:t>'</w:t>
      </w:r>
      <w:r w:rsidRPr="00B348D1">
        <w:rPr>
          <w:color w:val="7030A0"/>
        </w:rPr>
        <w:t>{0}</w:t>
      </w:r>
      <w:r w:rsidR="000241E9">
        <w:rPr>
          <w:color w:val="7030A0"/>
        </w:rPr>
        <w:t>'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importedBundles</w:t>
      </w:r>
      <w:proofErr w:type="spellEnd"/>
      <w:r>
        <w:rPr>
          <w:color w:val="7030A0"/>
        </w:rPr>
        <w:t>=</w:t>
      </w:r>
      <w:r w:rsidR="000241E9">
        <w:rPr>
          <w:color w:val="7030A0"/>
        </w:rPr>
        <w:t>'</w:t>
      </w:r>
      <w:proofErr w:type="spellStart"/>
      <w:r w:rsidR="000074E0">
        <w:rPr>
          <w:color w:val="7030A0"/>
        </w:rPr>
        <w:t>commons;</w:t>
      </w:r>
      <w:r>
        <w:rPr>
          <w:color w:val="7030A0"/>
        </w:rPr>
        <w:t>gmf;papyrus</w:t>
      </w:r>
      <w:proofErr w:type="spellEnd"/>
      <w:r w:rsidR="000241E9">
        <w:rPr>
          <w:color w:val="7030A0"/>
        </w:rPr>
        <w:t>'</w:t>
      </w:r>
      <w:r>
        <w:rPr>
          <w:color w:val="7030A0"/>
        </w:rPr>
        <w:t xml:space="preserve"> </w:t>
      </w:r>
      <w:proofErr w:type="spellStart"/>
      <w:r w:rsidRPr="00B348D1">
        <w:rPr>
          <w:color w:val="7030A0"/>
        </w:rPr>
        <w:t>searchMetamodels</w:t>
      </w:r>
      <w:proofErr w:type="spellEnd"/>
      <w:r w:rsidRPr="00B348D1">
        <w:rPr>
          <w:color w:val="7030A0"/>
        </w:rPr>
        <w:t>=</w:t>
      </w:r>
      <w:r w:rsidR="000241E9">
        <w:rPr>
          <w:color w:val="7030A0"/>
        </w:rPr>
        <w:t>'</w:t>
      </w:r>
      <w:r w:rsidRPr="00B348D1">
        <w:rPr>
          <w:color w:val="7030A0"/>
        </w:rPr>
        <w:t>true</w:t>
      </w:r>
      <w:r w:rsidR="000241E9">
        <w:rPr>
          <w:color w:val="7030A0"/>
        </w:rPr>
        <w:t>'</w:t>
      </w:r>
      <w:r w:rsidRPr="00B348D1">
        <w:rPr>
          <w:color w:val="7030A0"/>
        </w:rPr>
        <w:t>/&gt;</w:t>
      </w:r>
      <w:r>
        <w:rPr>
          <w:color w:val="7030A0"/>
        </w:rPr>
        <w:t>&lt;drop/&gt;</w:t>
      </w:r>
    </w:p>
    <w:p w:rsidR="00E925C1" w:rsidRPr="00E925C1" w:rsidRDefault="006B7C76" w:rsidP="00E925C1">
      <w:pPr>
        <w:rPr>
          <w:color w:val="7030A0"/>
        </w:rPr>
      </w:pPr>
      <w:r>
        <w:rPr>
          <w:color w:val="7030A0"/>
        </w:rPr>
        <w:t>&lt;</w:t>
      </w:r>
      <w:proofErr w:type="spellStart"/>
      <w:r>
        <w:rPr>
          <w:color w:val="7030A0"/>
        </w:rPr>
        <w:t>gendoc</w:t>
      </w:r>
      <w:proofErr w:type="spellEnd"/>
      <w:r>
        <w:rPr>
          <w:color w:val="7030A0"/>
        </w:rPr>
        <w:t>&gt;&lt;drop/&gt;</w:t>
      </w:r>
    </w:p>
    <w:p w:rsidR="00E925C1" w:rsidRPr="00D43635" w:rsidRDefault="00E925C1" w:rsidP="00E925C1">
      <w:pPr>
        <w:pStyle w:val="Cover"/>
        <w:rPr>
          <w:sz w:val="56"/>
        </w:rPr>
      </w:pPr>
      <w:r w:rsidRPr="00D43635">
        <w:rPr>
          <w:sz w:val="56"/>
        </w:rPr>
        <w:t>ONAP Information Model</w:t>
      </w:r>
      <w:r w:rsidRPr="00D43635">
        <w:rPr>
          <w:sz w:val="56"/>
        </w:rPr>
        <w:br/>
        <w:t>[</w:t>
      </w:r>
      <w:proofErr w:type="spellStart"/>
      <w:r w:rsidRPr="00D43635">
        <w:rPr>
          <w:sz w:val="56"/>
        </w:rPr>
        <w:t>gGet</w:t>
      </w:r>
      <w:proofErr w:type="spellEnd"/>
      <w:r w:rsidRPr="00D43635">
        <w:rPr>
          <w:sz w:val="56"/>
        </w:rPr>
        <w:t>('</w:t>
      </w:r>
      <w:proofErr w:type="spellStart"/>
      <w:r w:rsidRPr="00D43635">
        <w:rPr>
          <w:sz w:val="56"/>
        </w:rPr>
        <w:t>model_name</w:t>
      </w:r>
      <w:proofErr w:type="spellEnd"/>
      <w:r w:rsidRPr="00D43635">
        <w:rPr>
          <w:sz w:val="56"/>
        </w:rPr>
        <w:t>')/]</w:t>
      </w: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Titlesubtitle"/>
      </w:pPr>
    </w:p>
    <w:p w:rsidR="00E925C1" w:rsidRDefault="00E925C1" w:rsidP="00E925C1">
      <w:pPr>
        <w:pStyle w:val="Default"/>
        <w:rPr>
          <w:rFonts w:ascii="Calibri" w:eastAsia="Times New Roman" w:hAnsi="Calibri" w:cs="Calibri"/>
          <w:i/>
          <w:color w:val="auto"/>
          <w:sz w:val="20"/>
          <w:szCs w:val="20"/>
          <w:lang w:val="en-GB"/>
        </w:rPr>
      </w:pPr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This document was generated on [</w:t>
      </w:r>
      <w:proofErr w:type="spell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gGet</w:t>
      </w:r>
      <w:proofErr w:type="spellEnd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('date').</w:t>
      </w:r>
      <w:proofErr w:type="spell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oclAsType</w:t>
      </w:r>
      <w:proofErr w:type="spellEnd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(St</w:t>
      </w:r>
      <w:r w:rsidR="00F63B3F">
        <w:rPr>
          <w:rFonts w:ascii="Calibri" w:eastAsia="Times New Roman" w:hAnsi="Calibri" w:cs="Calibri"/>
          <w:color w:val="auto"/>
          <w:sz w:val="20"/>
          <w:szCs w:val="20"/>
          <w:lang w:val="en-GB"/>
        </w:rPr>
        <w:t>ring).substring(1,10)/]</w:t>
      </w:r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by “ONAP Model </w:t>
      </w:r>
      <w:proofErr w:type="spellStart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00E85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Template” version 3.0</w:t>
      </w:r>
      <w:r w:rsidR="002A1CEF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</w:t>
      </w:r>
    </w:p>
    <w:p w:rsidR="00E925C1" w:rsidRDefault="00E925C1" w:rsidP="00E925C1">
      <w:pPr>
        <w:rPr>
          <w:rFonts w:ascii="Calibri" w:hAnsi="Calibri"/>
          <w:i/>
          <w:sz w:val="20"/>
          <w:lang w:val="en-GB"/>
        </w:rPr>
      </w:pPr>
      <w:r>
        <w:rPr>
          <w:rFonts w:ascii="Calibri" w:hAnsi="Calibri"/>
          <w:i/>
          <w:sz w:val="20"/>
          <w:lang w:val="en-GB"/>
        </w:rPr>
        <w:br w:type="page"/>
      </w:r>
    </w:p>
    <w:p w:rsidR="0012335E" w:rsidRPr="006B7C76" w:rsidRDefault="0012335E" w:rsidP="002D072F">
      <w:pPr>
        <w:rPr>
          <w:b/>
          <w:bCs/>
        </w:rPr>
      </w:pPr>
    </w:p>
    <w:p w:rsidR="002D072F" w:rsidRPr="002D072F" w:rsidRDefault="002D072F" w:rsidP="008957FD">
      <w:pPr>
        <w:pStyle w:val="Heading1"/>
        <w:rPr>
          <w:lang w:val="en-GB"/>
        </w:rPr>
      </w:pPr>
      <w:r w:rsidRPr="002D072F">
        <w:rPr>
          <w:lang w:val="en-GB"/>
        </w:rPr>
        <w:t>Introduction</w:t>
      </w:r>
    </w:p>
    <w:p w:rsidR="002D072F" w:rsidRDefault="002D072F" w:rsidP="002D072F">
      <w:pPr>
        <w:rPr>
          <w:lang w:val="en-GB"/>
        </w:rPr>
      </w:pPr>
    </w:p>
    <w:p w:rsidR="002D072F" w:rsidRDefault="002D072F" w:rsidP="002D072F">
      <w:pPr>
        <w:rPr>
          <w:lang w:val="en-GB"/>
        </w:rPr>
      </w:pPr>
      <w:r>
        <w:rPr>
          <w:lang w:val="en-GB"/>
        </w:rPr>
        <w:t xml:space="preserve">This document contains the Word presentation of the model generated from </w:t>
      </w:r>
      <w:r w:rsidR="00E925C1">
        <w:rPr>
          <w:lang w:val="en-GB"/>
        </w:rPr>
        <w:t xml:space="preserve">the ONAP </w:t>
      </w:r>
      <w:r>
        <w:rPr>
          <w:lang w:val="en-GB"/>
        </w:rPr>
        <w:t>Eclipse Papyrus UML</w:t>
      </w:r>
      <w:r w:rsidR="00E925C1">
        <w:rPr>
          <w:lang w:val="en-GB"/>
        </w:rPr>
        <w:t xml:space="preserve"> Information model </w:t>
      </w:r>
      <w:r>
        <w:rPr>
          <w:lang w:val="en-GB"/>
        </w:rPr>
        <w:t xml:space="preserve"> using </w:t>
      </w:r>
      <w:proofErr w:type="spellStart"/>
      <w:r>
        <w:rPr>
          <w:lang w:val="en-GB"/>
        </w:rPr>
        <w:t>gendoc</w:t>
      </w:r>
      <w:proofErr w:type="spellEnd"/>
      <w:r>
        <w:rPr>
          <w:lang w:val="en-GB"/>
        </w:rPr>
        <w:t>.  This format is provided to assist the reader that does not use UML or has no access to UML tools.</w:t>
      </w:r>
    </w:p>
    <w:p w:rsidR="002D072F" w:rsidRDefault="002D072F" w:rsidP="002D072F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2D072F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Add specific text related to your contribution here that you would like to see in the output document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2D072F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292509" w:rsidRPr="006B7C76" w:rsidRDefault="006B7C76" w:rsidP="00A23849">
      <w:pPr>
        <w:rPr>
          <w:color w:val="7030A0"/>
        </w:rPr>
      </w:pPr>
      <w:r w:rsidRPr="006B7C76">
        <w:rPr>
          <w:color w:val="7030A0"/>
        </w:rPr>
        <w:t>&lt;/</w:t>
      </w:r>
      <w:proofErr w:type="spellStart"/>
      <w:r w:rsidRPr="006B7C76">
        <w:rPr>
          <w:color w:val="7030A0"/>
        </w:rPr>
        <w:t>gendoc</w:t>
      </w:r>
      <w:proofErr w:type="spellEnd"/>
      <w:r w:rsidRPr="006B7C76">
        <w:rPr>
          <w:color w:val="7030A0"/>
        </w:rPr>
        <w:t>&gt;</w:t>
      </w:r>
      <w:r>
        <w:rPr>
          <w:color w:val="7030A0"/>
        </w:rPr>
        <w:t>&lt;drop/&gt;</w:t>
      </w:r>
    </w:p>
    <w:p w:rsidR="006B7C76" w:rsidRDefault="006B7C76" w:rsidP="00A23849">
      <w:pPr>
        <w:rPr>
          <w:lang w:val="en-GB"/>
        </w:rPr>
      </w:pPr>
    </w:p>
    <w:p w:rsidR="001A2916" w:rsidRPr="001A2916" w:rsidRDefault="001A2916" w:rsidP="00A23849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1A2916">
        <w:rPr>
          <w:rFonts w:ascii="Times New Roman" w:eastAsia="Calibri" w:hAnsi="Times New Roman" w:cs="Times New Roman"/>
          <w:color w:val="FF0000"/>
          <w:sz w:val="20"/>
          <w:szCs w:val="20"/>
        </w:rPr>
        <w:t># Main display routine 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p:Package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self.ownedElement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613F39" w:rsidRDefault="006B7C76" w:rsidP="00613F39">
      <w:pPr>
        <w:pStyle w:val="Heading1"/>
      </w:pPr>
      <w:r w:rsidRPr="00613F39">
        <w:t>[p.name/]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p.displayInfo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(3)/]&lt;drop/&gt;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(p2:Package |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p.ownedElement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2"/>
      </w:pPr>
      <w:r>
        <w:t>[p2.name/]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[p2.displayInfo(4)/]&lt;drop/&gt;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(p3:Package | p2.ownedElement-&gt;filter(Package)-&gt;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613F39">
      <w:pPr>
        <w:pStyle w:val="Heading3"/>
        <w:rPr>
          <w:sz w:val="22"/>
          <w:szCs w:val="22"/>
        </w:rPr>
      </w:pPr>
      <w:r>
        <w:t>[p3.name/]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[p3.displayInfo(5)/]&lt;drop/&gt;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(p4:Package | p3.ownedElement-&gt;filter(Package)-&gt;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4"/>
      </w:pPr>
      <w:r>
        <w:t>[p4.name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4.displayInfo</w:t>
      </w:r>
      <w:proofErr w:type="gramEnd"/>
      <w:r>
        <w:rPr>
          <w:rFonts w:ascii="Consolas" w:hAnsi="Consolas" w:cs="Consolas"/>
          <w:color w:val="7030A0"/>
          <w:sz w:val="20"/>
          <w:szCs w:val="20"/>
        </w:rPr>
        <w:t>(6)/]&lt;drop/&gt;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(p5:Package | p4.ownedElement-&gt;filter(Package)-&gt;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5"/>
      </w:pPr>
      <w:r>
        <w:t>[p5.name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[p5.displayInfo(7)/]&lt;drop/&gt;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(p6:Package | p5.ownedElement-&gt;filter(Package)-&gt;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613F39">
      <w:pPr>
        <w:pStyle w:val="Heading6"/>
      </w:pPr>
      <w:r>
        <w:t>[p6.name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6.displayInfo</w:t>
      </w:r>
      <w:proofErr w:type="gramEnd"/>
      <w:r>
        <w:rPr>
          <w:rFonts w:ascii="Consolas" w:hAnsi="Consolas" w:cs="Consolas"/>
          <w:color w:val="7030A0"/>
          <w:sz w:val="20"/>
          <w:szCs w:val="20"/>
        </w:rPr>
        <w:t>(8)/]&lt;drop/&gt;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(p7:Package | p6.ownedElement-&gt;filter(Package)-&gt;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Default="006B7C76" w:rsidP="00BC6C44">
      <w:pPr>
        <w:pStyle w:val="Heading7"/>
      </w:pPr>
      <w:r>
        <w:t>[p7.name</w:t>
      </w:r>
      <w:r w:rsidR="00722938">
        <w:t>/</w:t>
      </w:r>
      <w:r>
        <w:t>]</w:t>
      </w:r>
    </w:p>
    <w:p w:rsidR="006B7C76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[p7.displayInfo(9)/]&lt;drop/&gt;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7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6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5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4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3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2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#End level 1 header loop&lt;drop/&gt;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Default="001A2916" w:rsidP="006B7C76">
      <w:pPr>
        <w:rPr>
          <w:rStyle w:val="SubtleEmphasis"/>
          <w:i w:val="0"/>
          <w:iCs w:val="0"/>
          <w:color w:val="7030A0"/>
        </w:rPr>
      </w:pPr>
      <w:r w:rsidRPr="001A2916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#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>End m</w:t>
      </w:r>
      <w:r w:rsidRPr="001A2916">
        <w:rPr>
          <w:rFonts w:ascii="Times New Roman" w:eastAsia="Calibri" w:hAnsi="Times New Roman" w:cs="Times New Roman"/>
          <w:color w:val="FF0000"/>
          <w:sz w:val="20"/>
          <w:szCs w:val="20"/>
        </w:rPr>
        <w:t>ain display routine &lt;drop/&gt;</w:t>
      </w:r>
    </w:p>
    <w:p w:rsidR="006B7C76" w:rsidRDefault="006B7C76" w:rsidP="00314D2D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</w:rPr>
        <w:t>Display text with headers fragment &lt;drop/&gt;</w:t>
      </w:r>
    </w:p>
    <w:p w:rsidR="00AA72AB" w:rsidRDefault="00AA72AB" w:rsidP="00AA72AB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>Display text using the header of the level provided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displayText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text1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text2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level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Integer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=2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2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=3)]&lt;drop/&gt;</w:t>
      </w:r>
    </w:p>
    <w:p w:rsidR="00AA72AB" w:rsidRDefault="00AA72AB" w:rsidP="00AA72AB">
      <w:pPr>
        <w:pStyle w:val="Heading3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=4)]&lt;drop/&gt;</w:t>
      </w:r>
    </w:p>
    <w:p w:rsidR="00AA72AB" w:rsidRDefault="00AA72AB" w:rsidP="00AA72AB">
      <w:pPr>
        <w:pStyle w:val="Heading4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=5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5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=6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pStyle w:val="Heading6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=7)]&lt;drop/&gt;</w:t>
      </w:r>
    </w:p>
    <w:p w:rsidR="00AA72AB" w:rsidRDefault="00AA72AB" w:rsidP="00AA72AB">
      <w:pPr>
        <w:pStyle w:val="Heading7"/>
      </w:pPr>
      <w: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&gt;7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AA72AB" w:rsidRDefault="00AA72AB" w:rsidP="00AA72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[text1/] [text2/]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Default="006B7C76" w:rsidP="00314D2D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Display single element attributes fragment 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Display the attributes of a single element (class, notification, datatype). 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Element is the element for which attributes will be displayed. 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Base is the original class. If B inherits from A, to display all attributes of B,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Default="006B7C76" w:rsidP="006B7C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the fragment will be called twice: first element=base=B, element=A, base=B</w:t>
      </w:r>
      <w:r>
        <w:rPr>
          <w:rFonts w:ascii="Times New Roman" w:hAnsi="Times New Roman" w:cs="Times New Roman"/>
          <w:color w:val="FF0000"/>
          <w:sz w:val="20"/>
          <w:szCs w:val="20"/>
        </w:rPr>
        <w:tab/>
        <w:t xml:space="preserve">&lt;drop/&gt; 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displaySingleElementAttributes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base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(p:uml::Property|element.eContents()-&gt;filter(uml::Property))]&lt;drop/&gt;</w:t>
      </w:r>
    </w:p>
    <w:tbl>
      <w:tblPr>
        <w:tblStyle w:val="TableGrid"/>
        <w:tblW w:w="144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4"/>
        <w:gridCol w:w="2494"/>
        <w:gridCol w:w="1114"/>
        <w:gridCol w:w="4149"/>
        <w:gridCol w:w="4149"/>
      </w:tblGrid>
      <w:tr w:rsidR="00702C61" w:rsidTr="00702C61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Default="00702C61">
            <w:pPr>
              <w:rPr>
                <w:lang w:val="en-GB"/>
              </w:rPr>
            </w:pPr>
            <w:r>
              <w:rPr>
                <w:lang w:val="en-GB"/>
              </w:rPr>
              <w:t>[p.name/]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D85FF9" w:rsidRDefault="00702C61" w:rsidP="0019567C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 (not</w:t>
            </w: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</w:t>
            </w:r>
            <w:proofErr w:type="spellStart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702C61" w:rsidRPr="001D6800" w:rsidRDefault="00702C61" w:rsidP="0019567C">
            <w:r w:rsidRPr="00D85FF9">
              <w:t>[</w:t>
            </w:r>
            <w:proofErr w:type="gramStart"/>
            <w:r w:rsidRPr="00D85FF9">
              <w:t>p.type.name</w:t>
            </w:r>
            <w:proofErr w:type="gramEnd"/>
            <w:r w:rsidRPr="00D85FF9">
              <w:t>/]</w:t>
            </w:r>
          </w:p>
          <w:p w:rsidR="00702C61" w:rsidRPr="0019567C" w:rsidRDefault="00702C61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>[</w:t>
            </w:r>
            <w:r w:rsidRPr="00AE571E">
              <w:rPr>
                <w:rFonts w:ascii="Consolas" w:hAnsi="Consolas" w:cs="Consolas"/>
                <w:color w:val="7030A0"/>
                <w:sz w:val="16"/>
                <w:szCs w:val="16"/>
              </w:rPr>
              <w:t>/if]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Default="00702C61">
            <w:pPr>
              <w:rPr>
                <w:rFonts w:ascii="Consolas" w:eastAsia="Times New Roman" w:hAnsi="Consolas" w:cs="Consolas"/>
                <w:color w:val="7030A0"/>
                <w:sz w:val="20"/>
                <w:szCs w:val="20"/>
                <w:lang w:val="en-GB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D85FF9">
              <w:t>1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6D6A14">
              <w:rPr>
                <w:rFonts w:cstheme="minorHAnsi"/>
              </w:rPr>
              <w:t>[p.lower/]..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D85FF9">
              <w:t>*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D85FF9">
              <w:t>[p.upper/]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())]</w:t>
            </w:r>
            <w:r w:rsidRPr="008D149C">
              <w:rPr>
                <w:rFonts w:ascii="Consolas" w:hAnsi="Consolas" w:cs="Consolas"/>
                <w:color w:val="7030A0"/>
                <w:sz w:val="16"/>
                <w:szCs w:val="16"/>
              </w:rPr>
              <w:t>&lt;drop/&gt;</w:t>
            </w:r>
          </w:p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proofErr w:type="gram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)]</w:t>
            </w:r>
            <w:r w:rsidRPr="008D149C">
              <w:rPr>
                <w:rFonts w:ascii="Consolas" w:hAnsi="Consolas" w:cs="Consolas"/>
                <w:color w:val="7030A0"/>
                <w:sz w:val="16"/>
                <w:szCs w:val="16"/>
              </w:rPr>
              <w:t>&lt;drop/&gt;</w:t>
            </w:r>
          </w:p>
          <w:p w:rsidR="00702C61" w:rsidRPr="00E01B76" w:rsidRDefault="00702C61" w:rsidP="00CB00EA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E01B76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r w:rsidRPr="00E01B76">
              <w:rPr>
                <w:rFonts w:asciiTheme="minorHAnsi" w:hAnsiTheme="minorHAnsi" w:cstheme="minorHAnsi"/>
                <w:sz w:val="22"/>
                <w:szCs w:val="22"/>
              </w:rPr>
              <w:t>body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.cleanAndFormat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E01B76">
              <w:rPr>
                <w:rFonts w:asciiTheme="minorHAnsi" w:hAnsiTheme="minorHAnsi" w:cstheme="minorHAnsi"/>
                <w:sz w:val="22"/>
                <w:szCs w:val="22"/>
              </w:rPr>
              <w:t>/]</w:t>
            </w:r>
          </w:p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</w:p>
          <w:p w:rsidR="00702C61" w:rsidRPr="00072DF4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702C61" w:rsidRDefault="00702C61" w:rsidP="002066D1">
            <w:pPr>
              <w:pStyle w:val="TAL"/>
              <w:rPr>
                <w:rFonts w:ascii="Consolas" w:hAnsi="Consolas" w:cs="Consolas"/>
                <w:color w:val="7030A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F7" w:rsidRPr="00900667" w:rsidRDefault="00B76AF7" w:rsidP="00B76AF7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B76AF7" w:rsidRDefault="00B76AF7" w:rsidP="00B76AF7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4291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B76AF7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B76AF7" w:rsidRPr="006C210C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900667">
              <w:t xml:space="preserve">AVC: </w:t>
            </w:r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).name/]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47B4">
              <w:rPr>
                <w:rFonts w:ascii="Consolas" w:hAnsi="Consolas" w:cstheme="minorHAnsi"/>
                <w:color w:val="7030A0"/>
                <w:sz w:val="16"/>
                <w:szCs w:val="16"/>
              </w:rPr>
              <w:t>[else]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&lt;drop/&gt;</w:t>
            </w:r>
            <w:r>
              <w:br/>
            </w:r>
            <w:r w:rsidRPr="00B9790A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B76AF7" w:rsidRPr="00A774D8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626744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Invariant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B76AF7" w:rsidRPr="00EC6152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900667">
              <w:rPr>
                <w:szCs w:val="16"/>
              </w:rPr>
              <w:t>valueRange</w:t>
            </w:r>
            <w:proofErr w:type="spellEnd"/>
            <w:r w:rsidRPr="00900667">
              <w:rPr>
                <w:szCs w:val="16"/>
              </w:rPr>
              <w:t>:</w:t>
            </w:r>
            <w:r w:rsidRPr="00DE56B2">
              <w:rPr>
                <w:sz w:val="16"/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900667">
              <w:rPr>
                <w:rFonts w:cstheme="minorHAnsi"/>
                <w:color w:val="7030A0"/>
              </w:rPr>
              <w:t xml:space="preserve"> </w:t>
            </w:r>
            <w:r w:rsidRPr="00900667">
              <w:rPr>
                <w:szCs w:val="16"/>
              </w:rPr>
              <w:t xml:space="preserve">no range constraint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B85C49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900667">
              <w:rPr>
                <w:szCs w:val="16"/>
              </w:rPr>
              <w:t>support:  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EnumerationLiteral</w:t>
            </w:r>
            <w:proofErr w:type="spellEnd"/>
            <w:r w:rsidRPr="00900667">
              <w:rPr>
                <w:szCs w:val="16"/>
              </w:rPr>
              <w:t>).name/]</w:t>
            </w:r>
            <w:r>
              <w:rPr>
                <w:szCs w:val="16"/>
              </w:rPr>
              <w:t xml:space="preserve"> </w:t>
            </w:r>
            <w:r w:rsidRPr="00EC6152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1E666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condition:</w:t>
            </w:r>
            <w:r>
              <w:rPr>
                <w:szCs w:val="16"/>
              </w:rPr>
              <w:t xml:space="preserve"> 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>
              <w:rPr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&lt;drop/&gt;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3175AE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F52AB4" w:rsidRPr="00F52AB4" w:rsidRDefault="001E666B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="0035121B"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>state</w:t>
            </w:r>
            <w:r w:rsidR="0035121B"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>)</w:t>
            </w:r>
            <w:r w:rsidR="00702A4C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proofErr w:type="spellStart"/>
            <w:r w:rsidR="0035121B" w:rsidRPr="0035121B">
              <w:rPr>
                <w:rFonts w:cstheme="minorHAnsi"/>
                <w:szCs w:val="16"/>
              </w:rPr>
              <w:t>LifecycleState</w:t>
            </w:r>
            <w:proofErr w:type="spellEnd"/>
            <w:r w:rsidR="0035121B" w:rsidRPr="0035121B">
              <w:rPr>
                <w:rFonts w:cstheme="minorHAnsi"/>
                <w:szCs w:val="16"/>
              </w:rPr>
              <w:t>: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="0035121B" w:rsidRPr="00900667">
              <w:rPr>
                <w:szCs w:val="16"/>
              </w:rPr>
              <w:t>[</w:t>
            </w:r>
            <w:proofErr w:type="spellStart"/>
            <w:r w:rsidR="0035121B" w:rsidRPr="00900667">
              <w:rPr>
                <w:szCs w:val="16"/>
              </w:rPr>
              <w:t>p.getValue</w:t>
            </w:r>
            <w:proofErr w:type="spellEnd"/>
            <w:r w:rsidR="0035121B" w:rsidRPr="00900667">
              <w:rPr>
                <w:szCs w:val="16"/>
              </w:rPr>
              <w:t>(</w:t>
            </w:r>
            <w:proofErr w:type="spellStart"/>
            <w:r w:rsidR="0035121B" w:rsidRPr="00900667">
              <w:rPr>
                <w:szCs w:val="16"/>
              </w:rPr>
              <w:t>st</w:t>
            </w:r>
            <w:proofErr w:type="spellEnd"/>
            <w:r w:rsidR="0035121B" w:rsidRPr="00900667">
              <w:rPr>
                <w:szCs w:val="16"/>
              </w:rPr>
              <w:t>, oa.name).</w:t>
            </w:r>
            <w:proofErr w:type="spellStart"/>
            <w:r w:rsidR="0035121B" w:rsidRPr="00900667">
              <w:rPr>
                <w:szCs w:val="16"/>
              </w:rPr>
              <w:t>oclAsType</w:t>
            </w:r>
            <w:proofErr w:type="spellEnd"/>
            <w:r w:rsidR="0035121B" w:rsidRPr="00900667">
              <w:rPr>
                <w:szCs w:val="16"/>
              </w:rPr>
              <w:t>(</w:t>
            </w:r>
            <w:proofErr w:type="spellStart"/>
            <w:r w:rsidR="00F06AA3">
              <w:rPr>
                <w:szCs w:val="16"/>
              </w:rPr>
              <w:t>EnumerationLiteral</w:t>
            </w:r>
            <w:proofErr w:type="spellEnd"/>
            <w:r w:rsidR="0035121B" w:rsidRPr="00900667">
              <w:rPr>
                <w:szCs w:val="16"/>
              </w:rPr>
              <w:t>).</w:t>
            </w:r>
            <w:r w:rsidR="00F06AA3">
              <w:rPr>
                <w:szCs w:val="16"/>
              </w:rPr>
              <w:t>name</w:t>
            </w:r>
            <w:r w:rsidR="0035121B" w:rsidRPr="00900667">
              <w:rPr>
                <w:szCs w:val="16"/>
              </w:rPr>
              <w:t>/]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="0035121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77284" w:rsidRPr="00856F94" w:rsidRDefault="00F52AB4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,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oa.name).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F52AB4">
              <w:rPr>
                <w:rFonts w:cstheme="minorHAnsi"/>
                <w:szCs w:val="16"/>
              </w:rPr>
              <w:t>[</w:t>
            </w:r>
            <w:proofErr w:type="spellStart"/>
            <w:r w:rsidRPr="00F52AB4">
              <w:rPr>
                <w:rFonts w:cstheme="minorHAnsi"/>
                <w:szCs w:val="16"/>
              </w:rPr>
              <w:t>p.getValue</w:t>
            </w:r>
            <w:proofErr w:type="spellEnd"/>
            <w:r w:rsidRPr="00F52AB4">
              <w:rPr>
                <w:rFonts w:cstheme="minorHAnsi"/>
                <w:szCs w:val="16"/>
              </w:rPr>
              <w:t>(</w:t>
            </w:r>
            <w:proofErr w:type="spellStart"/>
            <w:r w:rsidRPr="00F52AB4">
              <w:rPr>
                <w:rFonts w:cstheme="minorHAnsi"/>
                <w:szCs w:val="16"/>
              </w:rPr>
              <w:t>st</w:t>
            </w:r>
            <w:proofErr w:type="spellEnd"/>
            <w:r w:rsidRPr="00F52AB4">
              <w:rPr>
                <w:rFonts w:cstheme="minorHAnsi"/>
                <w:szCs w:val="16"/>
              </w:rPr>
              <w:t xml:space="preserve">, </w:t>
            </w:r>
            <w:r w:rsidRPr="00F52AB4">
              <w:rPr>
                <w:szCs w:val="16"/>
              </w:rPr>
              <w:t>oa.name).</w:t>
            </w:r>
            <w:proofErr w:type="spellStart"/>
            <w:r w:rsidRPr="00F52AB4">
              <w:rPr>
                <w:szCs w:val="16"/>
              </w:rPr>
              <w:t>oclAsType</w:t>
            </w:r>
            <w:proofErr w:type="spellEnd"/>
            <w:r w:rsidRPr="00F52AB4">
              <w:rPr>
                <w:szCs w:val="16"/>
              </w:rPr>
              <w:t>(Boolean)/]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F52AB4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52AB4">
              <w:rPr>
                <w:szCs w:val="16"/>
              </w:rPr>
              <w:t>undefined</w:t>
            </w:r>
            <w:r w:rsidRPr="00F52AB4">
              <w:rPr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56F94" w:rsidRPr="00856F94" w:rsidRDefault="00856F94" w:rsidP="00856F94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C279C3">
              <w:rPr>
                <w:szCs w:val="16"/>
              </w:rPr>
              <w:t>reference:</w:t>
            </w:r>
            <w:r>
              <w:rPr>
                <w:szCs w:val="16"/>
              </w:rPr>
              <w:t xml:space="preserve"> </w:t>
            </w:r>
            <w:r w:rsidRPr="00C279C3">
              <w:rPr>
                <w:szCs w:val="16"/>
              </w:rPr>
              <w:t>[</w:t>
            </w:r>
            <w:proofErr w:type="spellStart"/>
            <w:r w:rsidRPr="00C279C3">
              <w:rPr>
                <w:szCs w:val="16"/>
              </w:rPr>
              <w:t>p.getValue</w:t>
            </w:r>
            <w:proofErr w:type="spellEnd"/>
            <w:r w:rsidRPr="00C279C3">
              <w:rPr>
                <w:szCs w:val="16"/>
              </w:rPr>
              <w:t>(</w:t>
            </w:r>
            <w:proofErr w:type="spellStart"/>
            <w:r w:rsidRPr="00C279C3">
              <w:rPr>
                <w:szCs w:val="16"/>
              </w:rPr>
              <w:t>st</w:t>
            </w:r>
            <w:proofErr w:type="spellEnd"/>
            <w:r w:rsidRPr="00C279C3">
              <w:rPr>
                <w:szCs w:val="16"/>
              </w:rPr>
              <w:t>, oa.name).oclAsType(String).clean()/]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702C61" w:rsidRPr="00072DF4" w:rsidRDefault="00B76AF7" w:rsidP="00B76AF7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8668E1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Default="008668E1" w:rsidP="00314D2D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Display comments fragment &lt;drop/&gt;</w:t>
      </w:r>
    </w:p>
    <w:p w:rsidR="00C22B2E" w:rsidRPr="00C22B2E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C22B2E">
        <w:rPr>
          <w:rFonts w:ascii="Times New Roman" w:hAnsi="Times New Roman" w:cs="Times New Roman"/>
          <w:color w:val="FF0000"/>
          <w:sz w:val="20"/>
          <w:szCs w:val="20"/>
        </w:rPr>
        <w:t>Display all the comments of the element &lt;drop/&gt;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displayComments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</w:t>
      </w:r>
      <w:proofErr w:type="spellStart"/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.ownedComment</w:t>
      </w:r>
      <w:proofErr w:type="spellEnd"/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notEmpty</w:t>
      </w:r>
      <w:proofErr w:type="spell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())]&lt;drop/&gt;</w:t>
      </w:r>
    </w:p>
    <w:p w:rsidR="00C22B2E" w:rsidRPr="00C22B2E" w:rsidRDefault="00C22B2E" w:rsidP="00C22B2E">
      <w:pPr>
        <w:rPr>
          <w:rStyle w:val="Strong"/>
        </w:rPr>
      </w:pPr>
      <w:r w:rsidRPr="00C22B2E">
        <w:rPr>
          <w:rStyle w:val="Strong"/>
        </w:rPr>
        <w:t>Description:</w:t>
      </w:r>
    </w:p>
    <w:p w:rsidR="00C22B2E" w:rsidRPr="001076CA" w:rsidRDefault="001076CA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(description : String  |  </w:t>
      </w:r>
      <w:proofErr w:type="spell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.eContents</w:t>
      </w:r>
      <w:proofErr w:type="spellEnd"/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()-&gt;filter(</w:t>
      </w:r>
      <w:proofErr w:type="spellStart"/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::Comment)-&gt;select(c | c.annotatedElement-&gt;includes(e</w:t>
      </w: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C22B2E"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))._body.splitNewLine())]&lt;drop/&gt;</w:t>
      </w:r>
    </w:p>
    <w:p w:rsidR="00C22B2E" w:rsidRDefault="00C22B2E" w:rsidP="00C22B2E">
      <w:r>
        <w:t>[</w:t>
      </w:r>
      <w:proofErr w:type="spellStart"/>
      <w:r>
        <w:t>description.</w:t>
      </w:r>
      <w:r w:rsidR="002A1CEF">
        <w:t>cleanAndFormat</w:t>
      </w:r>
      <w:proofErr w:type="spellEnd"/>
      <w:r w:rsidR="002A1CEF">
        <w:t>()</w:t>
      </w:r>
      <w:r>
        <w:t>/]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for]&lt;</w:t>
      </w:r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</w:t>
      </w:r>
      <w:proofErr w:type="gramStart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if]&lt;</w:t>
      </w:r>
      <w:proofErr w:type="gramEnd"/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drop/&gt;</w:t>
      </w:r>
    </w:p>
    <w:p w:rsidR="00C22B2E" w:rsidRPr="001076CA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1076CA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C22B2E" w:rsidRDefault="00C22B2E" w:rsidP="00C22B2E">
      <w:pPr>
        <w:rPr>
          <w:color w:val="7030A0"/>
        </w:rPr>
      </w:pPr>
    </w:p>
    <w:p w:rsidR="00C22B2E" w:rsidRDefault="00C22B2E" w:rsidP="00C22B2E">
      <w:pPr>
        <w:rPr>
          <w:color w:val="7030A0"/>
        </w:rPr>
      </w:pPr>
    </w:p>
    <w:p w:rsidR="001076CA" w:rsidRDefault="001076CA" w:rsidP="00C22B2E">
      <w:pPr>
        <w:rPr>
          <w:color w:val="7030A0"/>
        </w:rPr>
      </w:pPr>
    </w:p>
    <w:p w:rsidR="001B10F1" w:rsidRDefault="001B10F1" w:rsidP="00C22B2E">
      <w:pPr>
        <w:rPr>
          <w:color w:val="7030A0"/>
        </w:rPr>
      </w:pPr>
    </w:p>
    <w:p w:rsidR="00C22B2E" w:rsidRDefault="00C22B2E" w:rsidP="00C22B2E">
      <w:pPr>
        <w:pStyle w:val="Heading1"/>
      </w:pPr>
      <w:r>
        <w:t>Display stereotypes fragment &lt;drop/&gt;</w:t>
      </w:r>
    </w:p>
    <w:p w:rsidR="00C22B2E" w:rsidRPr="00C22B2E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C22B2E">
        <w:rPr>
          <w:rFonts w:ascii="Times New Roman" w:hAnsi="Times New Roman" w:cs="Times New Roman"/>
          <w:color w:val="FF0000"/>
          <w:sz w:val="20"/>
          <w:szCs w:val="20"/>
        </w:rPr>
        <w:t>Display a list of stereotypes</w:t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C22B2E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Used for: Package, </w:t>
      </w:r>
      <w:proofErr w:type="spellStart"/>
      <w:r w:rsidR="00786AA8">
        <w:rPr>
          <w:rFonts w:ascii="Times New Roman" w:hAnsi="Times New Roman" w:cs="Times New Roman"/>
          <w:color w:val="FF0000"/>
          <w:sz w:val="20"/>
          <w:szCs w:val="20"/>
        </w:rPr>
        <w:t>DataType</w:t>
      </w:r>
      <w:proofErr w:type="spellEnd"/>
      <w:r w:rsidR="00786AA8">
        <w:rPr>
          <w:rFonts w:ascii="Times New Roman" w:hAnsi="Times New Roman" w:cs="Times New Roman"/>
          <w:color w:val="FF0000"/>
          <w:sz w:val="20"/>
          <w:szCs w:val="20"/>
        </w:rPr>
        <w:t xml:space="preserve">, Association                   </w:t>
      </w:r>
      <w:r w:rsidRPr="00C22B2E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786AA8" w:rsidRPr="00C22B2E" w:rsidRDefault="00786AA8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Not used for: Class, Notification                                                 &lt;drop/&gt;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displayStereotypes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076CA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1076CA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proofErr w:type="gramEnd"/>
      <w:r w:rsidRPr="001076CA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C22B2E" w:rsidRPr="001076CA" w:rsidRDefault="00C22B2E" w:rsidP="00C22B2E">
      <w:pPr>
        <w:rPr>
          <w:rStyle w:val="Strong"/>
        </w:rPr>
      </w:pPr>
      <w:r w:rsidRPr="001076CA">
        <w:rPr>
          <w:rStyle w:val="Strong"/>
        </w:rPr>
        <w:t>Applied Stereotypes: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1076CA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1076CA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C22B2E" w:rsidRDefault="00C22B2E" w:rsidP="001076CA">
      <w:pPr>
        <w:pStyle w:val="ListParagraph"/>
        <w:numPr>
          <w:ilvl w:val="0"/>
          <w:numId w:val="12"/>
        </w:numPr>
      </w:pPr>
      <w:r>
        <w:t>[st.name/]</w:t>
      </w:r>
    </w:p>
    <w:p w:rsidR="00C22B2E" w:rsidRPr="001076CA" w:rsidRDefault="0081412D" w:rsidP="00C22B2E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for]</w:t>
      </w:r>
      <w:r w:rsidR="00C70AD7">
        <w:rPr>
          <w:rFonts w:ascii="Consolas" w:hAnsi="Consolas" w:cs="Consolas"/>
          <w:color w:val="7030A0"/>
          <w:sz w:val="20"/>
          <w:szCs w:val="20"/>
        </w:rPr>
        <w:t>&lt;</w:t>
      </w:r>
      <w:proofErr w:type="gramEnd"/>
      <w:r w:rsidR="00C70AD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22B2E" w:rsidRPr="001076CA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1076CA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1076CA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22B2E" w:rsidRDefault="00C22B2E" w:rsidP="00C22B2E">
      <w:pPr>
        <w:rPr>
          <w:rFonts w:ascii="Consolas" w:hAnsi="Consolas" w:cs="Consolas"/>
          <w:color w:val="7030A0"/>
          <w:sz w:val="20"/>
          <w:szCs w:val="20"/>
        </w:rPr>
      </w:pPr>
      <w:r w:rsidRPr="001076CA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Default="001A2916" w:rsidP="00C22B2E">
      <w:pPr>
        <w:rPr>
          <w:rFonts w:ascii="Consolas" w:hAnsi="Consolas" w:cs="Consolas"/>
          <w:color w:val="7030A0"/>
          <w:sz w:val="20"/>
          <w:szCs w:val="20"/>
        </w:rPr>
      </w:pPr>
    </w:p>
    <w:p w:rsidR="001A2916" w:rsidRDefault="001A2916" w:rsidP="001A2916">
      <w:pPr>
        <w:pStyle w:val="Heading1"/>
      </w:pPr>
      <w:r>
        <w:t>Display all attributes fragment &lt;drop/&gt;</w:t>
      </w:r>
    </w:p>
    <w:p w:rsidR="001B10F1" w:rsidRPr="001B10F1" w:rsidRDefault="001B10F1" w:rsidP="001B10F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B10F1">
        <w:rPr>
          <w:rFonts w:ascii="Times New Roman" w:hAnsi="Times New Roman" w:cs="Times New Roman"/>
          <w:color w:val="FF0000"/>
          <w:sz w:val="20"/>
          <w:szCs w:val="20"/>
        </w:rPr>
        <w:t>Display all the attribute information in a class, a notification or a datatype</w:t>
      </w:r>
      <w:r w:rsidR="002E7AD0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1B10F1">
        <w:rPr>
          <w:rFonts w:ascii="Times New Roman" w:hAnsi="Times New Roman" w:cs="Times New Roman"/>
          <w:color w:val="FF0000"/>
          <w:sz w:val="20"/>
          <w:szCs w:val="20"/>
        </w:rPr>
        <w:t>&lt;drop/&gt;</w:t>
      </w:r>
    </w:p>
    <w:p w:rsidR="001B10F1" w:rsidRPr="001B10F1" w:rsidRDefault="001B10F1" w:rsidP="001B10F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B10F1">
        <w:rPr>
          <w:rFonts w:ascii="Times New Roman" w:hAnsi="Times New Roman" w:cs="Times New Roman"/>
          <w:color w:val="FF0000"/>
          <w:sz w:val="20"/>
          <w:szCs w:val="20"/>
        </w:rPr>
        <w:t>It includes attributes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from parents. Only two</w:t>
      </w:r>
      <w:r w:rsidRPr="001B10F1">
        <w:rPr>
          <w:rFonts w:ascii="Times New Roman" w:hAnsi="Times New Roman" w:cs="Times New Roman"/>
          <w:color w:val="FF0000"/>
          <w:sz w:val="20"/>
          <w:szCs w:val="20"/>
        </w:rPr>
        <w:t xml:space="preserve"> levels of parent </w:t>
      </w:r>
      <w:r w:rsidR="002E7AD0">
        <w:rPr>
          <w:rFonts w:ascii="Times New Roman" w:hAnsi="Times New Roman" w:cs="Times New Roman"/>
          <w:color w:val="FF0000"/>
          <w:sz w:val="20"/>
          <w:szCs w:val="20"/>
        </w:rPr>
        <w:t xml:space="preserve">are </w:t>
      </w:r>
      <w:proofErr w:type="gramStart"/>
      <w:r w:rsidRPr="001B10F1">
        <w:rPr>
          <w:rFonts w:ascii="Times New Roman" w:hAnsi="Times New Roman" w:cs="Times New Roman"/>
          <w:color w:val="FF0000"/>
          <w:sz w:val="20"/>
          <w:szCs w:val="20"/>
        </w:rPr>
        <w:t xml:space="preserve">supported </w:t>
      </w:r>
      <w:r w:rsidR="002E7AD0"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End"/>
      <w:r w:rsidRPr="001B10F1">
        <w:rPr>
          <w:rFonts w:ascii="Times New Roman" w:hAnsi="Times New Roman" w:cs="Times New Roman"/>
          <w:color w:val="FF0000"/>
          <w:sz w:val="20"/>
          <w:szCs w:val="20"/>
        </w:rPr>
        <w:t>&lt;drop/&gt;</w:t>
      </w:r>
    </w:p>
    <w:p w:rsidR="001B10F1" w:rsidRPr="001B10F1" w:rsidRDefault="001B10F1" w:rsidP="001B10F1">
      <w:pPr>
        <w:rPr>
          <w:rFonts w:ascii="Consolas" w:hAnsi="Consolas" w:cs="Consolas"/>
          <w:color w:val="7030A0"/>
          <w:sz w:val="20"/>
          <w:szCs w:val="20"/>
        </w:rPr>
      </w:pPr>
      <w:r w:rsidRPr="001B10F1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displayAllAttributes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1B10F1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displayComments;displaySingleElementAttributes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1B10F1" w:rsidRPr="001B10F1" w:rsidRDefault="001B10F1" w:rsidP="001B10F1">
      <w:pPr>
        <w:rPr>
          <w:rFonts w:ascii="Consolas" w:hAnsi="Consolas" w:cs="Consolas"/>
          <w:color w:val="7030A0"/>
          <w:sz w:val="20"/>
          <w:szCs w:val="20"/>
        </w:rPr>
      </w:pPr>
      <w:r w:rsidRPr="001B10F1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1B10F1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1B10F1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1B10F1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1B10F1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1B10F1" w:rsidRDefault="001B10F1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[if  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element.eContents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()-&gt;filter(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::Property)-&gt;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BC71A0" w:rsidRDefault="002E7AD0" w:rsidP="000241E9">
      <w:pPr>
        <w:jc w:val="center"/>
        <w:rPr>
          <w:rStyle w:val="Strong"/>
        </w:rPr>
      </w:pPr>
      <w:r w:rsidRPr="002E7AD0">
        <w:rPr>
          <w:rStyle w:val="Strong"/>
        </w:rPr>
        <w:t xml:space="preserve">Table </w:t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STYLEREF 1 \s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7</w:t>
      </w:r>
      <w:r w:rsidR="00421709">
        <w:rPr>
          <w:rStyle w:val="Strong"/>
        </w:rPr>
        <w:fldChar w:fldCharType="end"/>
      </w:r>
      <w:r w:rsidR="00421709">
        <w:rPr>
          <w:rStyle w:val="Strong"/>
        </w:rPr>
        <w:noBreakHyphen/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SEQ Table \* ARABIC \s 1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1</w:t>
      </w:r>
      <w:r w:rsidR="00421709">
        <w:rPr>
          <w:rStyle w:val="Strong"/>
        </w:rPr>
        <w:fldChar w:fldCharType="end"/>
      </w:r>
      <w:r w:rsidRPr="002E7AD0">
        <w:rPr>
          <w:rStyle w:val="Strong"/>
        </w:rPr>
        <w:t xml:space="preserve"> Attributes for [</w:t>
      </w:r>
      <w:proofErr w:type="spellStart"/>
      <w:r w:rsidRPr="002E7AD0">
        <w:rPr>
          <w:rStyle w:val="Strong"/>
        </w:rPr>
        <w:t>element.getText</w:t>
      </w:r>
      <w:proofErr w:type="spellEnd"/>
      <w:r w:rsidRPr="002E7AD0">
        <w:rPr>
          <w:rStyle w:val="Strong"/>
        </w:rPr>
        <w:t>()/]</w:t>
      </w:r>
    </w:p>
    <w:p w:rsidR="00072DF4" w:rsidRPr="002E7AD0" w:rsidRDefault="00072DF4" w:rsidP="000241E9">
      <w:pPr>
        <w:jc w:val="center"/>
        <w:rPr>
          <w:rStyle w:val="Strong"/>
        </w:rPr>
      </w:pPr>
    </w:p>
    <w:p w:rsidR="002E7AD0" w:rsidRPr="005D6535" w:rsidRDefault="002E7AD0" w:rsidP="000241E9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0241E9">
        <w:rPr>
          <w:rFonts w:ascii="Consolas" w:hAnsi="Consolas" w:cs="Consolas"/>
          <w:bCs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D47194" w:rsidRPr="00BC71A0" w:rsidTr="00D47194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D47194" w:rsidP="000241E9">
            <w:pPr>
              <w:jc w:val="center"/>
              <w:rPr>
                <w:rStyle w:val="Strong"/>
              </w:rPr>
            </w:pPr>
            <w:r w:rsidRPr="00BC71A0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D47194" w:rsidP="000241E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122D1F" w:rsidP="000241E9">
            <w:pPr>
              <w:jc w:val="center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Mult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Pr="00BC71A0" w:rsidRDefault="00D47194" w:rsidP="000241E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47194" w:rsidRDefault="00122D1F" w:rsidP="000241E9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Stereotypes</w:t>
            </w:r>
          </w:p>
        </w:tc>
      </w:tr>
    </w:tbl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element.displaySingleElementAttributes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element.oclAsType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 xml:space="preserve">())]&lt;drop/&gt; 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parent:uml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 | element.oclAsType(uml::Classifier).general-&gt;asSequence())]&lt;drop/&gt;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parent.oclIsUndefined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()))]&lt;drop/&gt;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parent.displaySingleElementAttributes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[for (parent2:uml::Classifier | 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asSequence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(not(parent2.oclIsUndefined()))]&lt;drop/&gt;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[parent2.displaySingleElementAttributes(element) 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/]&lt;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FF6682" w:rsidRPr="000241E9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[else] </w:t>
      </w:r>
    </w:p>
    <w:p w:rsidR="00BC71A0" w:rsidRPr="005B5E16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element.oclAsType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Default="002E7AD0" w:rsidP="000241E9">
      <w:pPr>
        <w:jc w:val="center"/>
        <w:rPr>
          <w:rStyle w:val="Strong"/>
        </w:rPr>
      </w:pPr>
      <w:r w:rsidRPr="005B5E16">
        <w:rPr>
          <w:rStyle w:val="Strong"/>
        </w:rPr>
        <w:t xml:space="preserve">Table </w:t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STYLEREF 1 \s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7</w:t>
      </w:r>
      <w:r w:rsidR="00421709">
        <w:rPr>
          <w:rStyle w:val="Strong"/>
        </w:rPr>
        <w:fldChar w:fldCharType="end"/>
      </w:r>
      <w:r w:rsidR="00421709">
        <w:rPr>
          <w:rStyle w:val="Strong"/>
        </w:rPr>
        <w:noBreakHyphen/>
      </w:r>
      <w:r w:rsidR="00421709">
        <w:rPr>
          <w:rStyle w:val="Strong"/>
        </w:rPr>
        <w:fldChar w:fldCharType="begin"/>
      </w:r>
      <w:r w:rsidR="00421709">
        <w:rPr>
          <w:rStyle w:val="Strong"/>
        </w:rPr>
        <w:instrText xml:space="preserve"> SEQ Table \* ARABIC \s 1 </w:instrText>
      </w:r>
      <w:r w:rsidR="00421709">
        <w:rPr>
          <w:rStyle w:val="Strong"/>
        </w:rPr>
        <w:fldChar w:fldCharType="separate"/>
      </w:r>
      <w:r w:rsidR="00B45989">
        <w:rPr>
          <w:rStyle w:val="Strong"/>
          <w:noProof/>
        </w:rPr>
        <w:t>2</w:t>
      </w:r>
      <w:r w:rsidR="00421709">
        <w:rPr>
          <w:rStyle w:val="Strong"/>
        </w:rPr>
        <w:fldChar w:fldCharType="end"/>
      </w:r>
      <w:r w:rsidRPr="005B5E16">
        <w:rPr>
          <w:rStyle w:val="Strong"/>
        </w:rPr>
        <w:t xml:space="preserve"> Attributes for [</w:t>
      </w:r>
      <w:proofErr w:type="spellStart"/>
      <w:r w:rsidRPr="005B5E16">
        <w:rPr>
          <w:rStyle w:val="Strong"/>
        </w:rPr>
        <w:t>element.getText</w:t>
      </w:r>
      <w:proofErr w:type="spellEnd"/>
      <w:r w:rsidRPr="005B5E16">
        <w:rPr>
          <w:rStyle w:val="Strong"/>
        </w:rPr>
        <w:t>()/]</w:t>
      </w:r>
    </w:p>
    <w:p w:rsidR="00072DF4" w:rsidRPr="005B5E16" w:rsidRDefault="00072DF4" w:rsidP="000241E9">
      <w:pPr>
        <w:jc w:val="center"/>
        <w:rPr>
          <w:rStyle w:val="Strong"/>
        </w:rPr>
      </w:pPr>
    </w:p>
    <w:p w:rsidR="002E7AD0" w:rsidRDefault="002E7AD0" w:rsidP="000241E9">
      <w:pPr>
        <w:rPr>
          <w:rFonts w:ascii="Consolas" w:hAnsi="Consolas" w:cs="Consolas"/>
          <w:bCs/>
          <w:color w:val="7030A0"/>
          <w:szCs w:val="20"/>
        </w:rPr>
      </w:pPr>
      <w:r w:rsidRPr="000241E9">
        <w:rPr>
          <w:rFonts w:ascii="Consolas" w:hAnsi="Consolas" w:cs="Consolas"/>
          <w:bCs/>
          <w:color w:val="7030A0"/>
          <w:szCs w:val="20"/>
        </w:rPr>
        <w:t>&lt;table&gt;&lt;drop/&gt;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1113"/>
        <w:gridCol w:w="4148"/>
        <w:gridCol w:w="4148"/>
      </w:tblGrid>
      <w:tr w:rsidR="00122D1F" w:rsidTr="001E666B">
        <w:trPr>
          <w:tblHeader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r w:rsidRPr="00BC71A0">
              <w:rPr>
                <w:rStyle w:val="Strong"/>
              </w:rPr>
              <w:t>Attribute 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Mult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Pr="00BC71A0" w:rsidRDefault="00122D1F" w:rsidP="001E666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22D1F" w:rsidRDefault="00122D1F" w:rsidP="001E666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Stereotypes</w:t>
            </w:r>
          </w:p>
        </w:tc>
      </w:tr>
    </w:tbl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parent:uml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 | element.oclAsType(uml::Classifier).general-&gt;asSequence())]&lt;drop/&gt;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(not(</w:t>
      </w:r>
      <w:proofErr w:type="spellStart"/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parent.oclIsUndefined</w:t>
      </w:r>
      <w:proofErr w:type="spellEnd"/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()))]&lt;drop/&gt;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parent.displaySingleElementAttributes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(element) /]&lt;drop/&gt;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 xml:space="preserve">())] 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[for (parent2:uml::Classifier | 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parent.oclAsType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0241E9">
        <w:rPr>
          <w:rFonts w:ascii="Consolas" w:hAnsi="Consolas" w:cs="Consolas"/>
          <w:color w:val="7030A0"/>
          <w:sz w:val="20"/>
          <w:szCs w:val="20"/>
        </w:rPr>
        <w:t>asSequence</w:t>
      </w:r>
      <w:proofErr w:type="spellEnd"/>
      <w:r w:rsidRPr="000241E9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[if (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not(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parent2.oclIsUndefined()))]&lt;drop/&gt;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[parent2.displaySingleElementAttributes(element) /]&lt;drop/&gt;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0241E9" w:rsidRDefault="002E7AD0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A378F6" w:rsidRPr="000241E9" w:rsidRDefault="00A378F6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2E7AD0" w:rsidRPr="000241E9" w:rsidRDefault="00FF6682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2E7AD0" w:rsidRPr="000241E9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E7AD0" w:rsidRPr="005B5E16" w:rsidRDefault="00A378F6" w:rsidP="000241E9">
      <w:pPr>
        <w:shd w:val="clear" w:color="auto" w:fill="FFFFFF" w:themeFill="background1"/>
        <w:rPr>
          <w:rFonts w:ascii="Consolas" w:hAnsi="Consolas" w:cs="Consolas"/>
          <w:color w:val="7030A0"/>
          <w:sz w:val="20"/>
          <w:szCs w:val="20"/>
        </w:rPr>
      </w:pPr>
      <w:r w:rsidRPr="000241E9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2E7AD0" w:rsidRPr="000241E9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="002E7AD0" w:rsidRPr="000241E9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="002E7AD0" w:rsidRPr="000241E9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2E7AD0" w:rsidRPr="002E7AD0" w:rsidRDefault="002E7AD0" w:rsidP="000241E9">
      <w:pPr>
        <w:rPr>
          <w:rFonts w:ascii="Consolas" w:hAnsi="Consolas" w:cs="Consolas"/>
          <w:color w:val="7030A0"/>
          <w:sz w:val="20"/>
          <w:szCs w:val="20"/>
        </w:rPr>
      </w:pPr>
      <w:r w:rsidRPr="005B5E16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BC71A0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BC71A0" w:rsidRDefault="002836F2" w:rsidP="002836F2">
      <w:pPr>
        <w:pStyle w:val="Heading1"/>
      </w:pPr>
      <w:r>
        <w:t>Display package fragment &lt;drop/&gt;</w:t>
      </w:r>
    </w:p>
    <w:p w:rsidR="002836F2" w:rsidRPr="002836F2" w:rsidRDefault="002836F2" w:rsidP="002836F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2836F2">
        <w:rPr>
          <w:rFonts w:ascii="Times New Roman" w:hAnsi="Times New Roman" w:cs="Times New Roman"/>
          <w:color w:val="FF0000"/>
          <w:sz w:val="20"/>
          <w:szCs w:val="20"/>
        </w:rPr>
        <w:t>Display all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the information of a package: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</w:rPr>
        <w:t>qualififed</w:t>
      </w:r>
      <w:r w:rsidRPr="002836F2">
        <w:rPr>
          <w:rFonts w:ascii="Times New Roman" w:hAnsi="Times New Roman" w:cs="Times New Roman"/>
          <w:color w:val="FF0000"/>
          <w:sz w:val="20"/>
          <w:szCs w:val="20"/>
        </w:rPr>
        <w:t>Name</w:t>
      </w:r>
      <w:proofErr w:type="spellEnd"/>
      <w:r w:rsidRPr="002836F2">
        <w:rPr>
          <w:rFonts w:ascii="Times New Roman" w:hAnsi="Times New Roman" w:cs="Times New Roman"/>
          <w:color w:val="FF0000"/>
          <w:sz w:val="20"/>
          <w:szCs w:val="20"/>
        </w:rPr>
        <w:t xml:space="preserve">, comments, stereotypes </w:t>
      </w:r>
      <w:r w:rsidRPr="002836F2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2836F2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displayPackage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displayText;displayComments;displayStereotypes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>Overview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2836F2">
        <w:rPr>
          <w:rFonts w:ascii="Consolas" w:hAnsi="Consolas" w:cs="Consolas"/>
          <w:color w:val="7030A0"/>
          <w:sz w:val="20"/>
          <w:szCs w:val="20"/>
        </w:rPr>
        <w:t>,level-1)/]&lt;drop/&gt;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Style w:val="Strong"/>
        </w:rPr>
        <w:t>Qualified Name:</w:t>
      </w:r>
      <w:r w:rsidRPr="002836F2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2836F2">
        <w:t>[</w:t>
      </w:r>
      <w:proofErr w:type="spellStart"/>
      <w:r w:rsidRPr="002836F2">
        <w:t>element.oclAsType</w:t>
      </w:r>
      <w:proofErr w:type="spellEnd"/>
      <w:r w:rsidRPr="002836F2">
        <w:t>(Package).</w:t>
      </w:r>
      <w:proofErr w:type="spellStart"/>
      <w:r w:rsidRPr="002836F2">
        <w:t>qualifiedName</w:t>
      </w:r>
      <w:proofErr w:type="spellEnd"/>
      <w:r w:rsidRPr="002836F2">
        <w:t>/]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2836F2">
        <w:rPr>
          <w:rFonts w:ascii="Consolas" w:hAnsi="Consolas" w:cs="Consolas"/>
          <w:color w:val="7030A0"/>
          <w:sz w:val="20"/>
          <w:szCs w:val="20"/>
        </w:rPr>
        <w:t>element.displayComments</w:t>
      </w:r>
      <w:proofErr w:type="spellEnd"/>
      <w:proofErr w:type="gramEnd"/>
      <w:r w:rsidRPr="002836F2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2836F2">
        <w:rPr>
          <w:rFonts w:ascii="Consolas" w:hAnsi="Consolas" w:cs="Consolas"/>
          <w:color w:val="7030A0"/>
          <w:sz w:val="20"/>
          <w:szCs w:val="20"/>
        </w:rPr>
        <w:t>element.displayStereotypes</w:t>
      </w:r>
      <w:proofErr w:type="spellEnd"/>
      <w:r w:rsidRPr="002836F2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2836F2" w:rsidRPr="002836F2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2836F2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836F2" w:rsidRPr="002836F2" w:rsidRDefault="002836F2" w:rsidP="002836F2"/>
    <w:p w:rsidR="00BC71A0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1B10F1" w:rsidRPr="001B10F1" w:rsidRDefault="00613F39" w:rsidP="00613F39">
      <w:pPr>
        <w:pStyle w:val="Heading1"/>
      </w:pPr>
      <w:r>
        <w:t>Display classes fragment &lt;drop/&gt;</w:t>
      </w:r>
    </w:p>
    <w:p w:rsidR="00613F39" w:rsidRPr="004A0C68" w:rsidRDefault="00613F39" w:rsidP="00613F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4A0C68">
        <w:rPr>
          <w:rFonts w:ascii="Times New Roman" w:hAnsi="Times New Roman" w:cs="Times New Roman"/>
          <w:color w:val="FF0000"/>
          <w:sz w:val="20"/>
          <w:szCs w:val="20"/>
        </w:rPr>
        <w:t>Display all the information in a class: comments, stereotypes and attributes 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displayClasses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displayComments;displayAllAttributes;displayText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-&gt;filter(Class)-&gt;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Classes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4A0C68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::Class | 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-&gt;filter(Class) -&gt;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class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4A0C68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613F39" w:rsidRDefault="00613F39" w:rsidP="00613F39">
      <w:pPr>
        <w:rPr>
          <w:sz w:val="20"/>
        </w:rPr>
      </w:pPr>
      <w:r w:rsidRPr="004A0C68">
        <w:rPr>
          <w:rStyle w:val="Strong"/>
        </w:rPr>
        <w:t>Qualified Name:</w:t>
      </w:r>
      <w:r>
        <w:t xml:space="preserve"> </w:t>
      </w:r>
      <w:r w:rsidRPr="004A0C68">
        <w:t>[</w:t>
      </w:r>
      <w:proofErr w:type="spellStart"/>
      <w:proofErr w:type="gramStart"/>
      <w:r w:rsidRPr="004A0C68">
        <w:t>cl.qualifiedName</w:t>
      </w:r>
      <w:proofErr w:type="spellEnd"/>
      <w:proofErr w:type="gramEnd"/>
      <w:r w:rsidRPr="004A0C68">
        <w:t>/]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cl.isAbstract</w:t>
      </w:r>
      <w:proofErr w:type="spellEnd"/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13F39" w:rsidRDefault="00613F39" w:rsidP="004A0C68">
      <w:r>
        <w:t>This class is abstract.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cl.oclAsType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::Classifier).general-&gt;</w:t>
      </w:r>
      <w:proofErr w:type="spellStart"/>
      <w:r w:rsidRPr="004A0C68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4A0C68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613F39" w:rsidRDefault="00613F39" w:rsidP="00613F39">
      <w:r w:rsidRPr="004A0C68">
        <w:rPr>
          <w:rStyle w:val="Strong"/>
        </w:rPr>
        <w:t>Parent class:</w:t>
      </w:r>
      <w:r>
        <w:t xml:space="preserve"> </w:t>
      </w:r>
      <w:r w:rsidRPr="004A0C68">
        <w:t>[</w:t>
      </w:r>
      <w:proofErr w:type="spellStart"/>
      <w:r w:rsidRPr="004A0C68">
        <w:t>cl.oclAsType</w:t>
      </w:r>
      <w:proofErr w:type="spellEnd"/>
      <w:r w:rsidRPr="004A0C68">
        <w:t>(</w:t>
      </w:r>
      <w:proofErr w:type="spellStart"/>
      <w:r w:rsidRPr="004A0C68">
        <w:t>uml</w:t>
      </w:r>
      <w:proofErr w:type="spellEnd"/>
      <w:r w:rsidRPr="004A0C68">
        <w:t>::Classifier).general -&gt;</w:t>
      </w:r>
      <w:proofErr w:type="spellStart"/>
      <w:r w:rsidRPr="004A0C68">
        <w:t>asSequence</w:t>
      </w:r>
      <w:proofErr w:type="spellEnd"/>
      <w:r w:rsidRPr="004A0C68">
        <w:t>()-&gt;first().name/]</w:t>
      </w:r>
      <w:r>
        <w:t xml:space="preserve"> 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4A0C68" w:rsidRDefault="00613F39" w:rsidP="00613F39">
      <w:pPr>
        <w:rPr>
          <w:rStyle w:val="Strong"/>
        </w:rPr>
      </w:pPr>
      <w:r w:rsidRPr="004A0C68">
        <w:rPr>
          <w:rStyle w:val="Strong"/>
        </w:rPr>
        <w:t>Applied Stereotypes:</w:t>
      </w:r>
    </w:p>
    <w:p w:rsidR="00BB4343" w:rsidRPr="00914DE6" w:rsidRDefault="00BB4343" w:rsidP="00BB4343">
      <w:pPr>
        <w:rPr>
          <w:rFonts w:ascii="Consolas" w:hAnsi="Consolas" w:cs="Consolas"/>
          <w:color w:val="7030A0"/>
          <w:sz w:val="20"/>
          <w:szCs w:val="20"/>
        </w:rPr>
      </w:pPr>
      <w:r w:rsidRPr="00914DE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st:uml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 xml:space="preserve">::Stereotype | 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cl.getAppliedStereo</w:t>
      </w:r>
      <w:r w:rsidR="00C70AD7">
        <w:rPr>
          <w:rFonts w:ascii="Consolas" w:hAnsi="Consolas" w:cs="Consolas"/>
          <w:color w:val="7030A0"/>
          <w:sz w:val="20"/>
          <w:szCs w:val="20"/>
        </w:rPr>
        <w:t>types</w:t>
      </w:r>
      <w:proofErr w:type="spellEnd"/>
      <w:r w:rsidR="00C70AD7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="00C70AD7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="00C70AD7">
        <w:rPr>
          <w:rFonts w:ascii="Consolas" w:hAnsi="Consolas" w:cs="Consolas"/>
          <w:color w:val="7030A0"/>
          <w:sz w:val="20"/>
          <w:szCs w:val="20"/>
        </w:rPr>
        <w:t>(name))]</w:t>
      </w:r>
      <w:r w:rsidR="003A632B">
        <w:rPr>
          <w:rFonts w:ascii="Consolas" w:hAnsi="Consolas" w:cs="Consolas"/>
          <w:color w:val="7030A0"/>
          <w:sz w:val="20"/>
          <w:szCs w:val="20"/>
        </w:rPr>
        <w:t>&lt;drop/&gt;</w:t>
      </w:r>
    </w:p>
    <w:p w:rsidR="003A632B" w:rsidRPr="003F0332" w:rsidRDefault="003F0332" w:rsidP="003A632B">
      <w:pPr>
        <w:pStyle w:val="ListParagraph"/>
        <w:numPr>
          <w:ilvl w:val="0"/>
          <w:numId w:val="12"/>
        </w:numPr>
        <w:rPr>
          <w:rFonts w:ascii="Consolas" w:hAnsi="Consolas" w:cs="Consolas"/>
          <w:color w:val="7030A0"/>
          <w:sz w:val="20"/>
          <w:szCs w:val="20"/>
        </w:rPr>
      </w:pPr>
      <w:r>
        <w:t>[st.name/]</w:t>
      </w:r>
    </w:p>
    <w:p w:rsidR="003B1F51" w:rsidRPr="003B1F51" w:rsidRDefault="003B1F51" w:rsidP="003B1F51">
      <w:pPr>
        <w:rPr>
          <w:rFonts w:ascii="Consolas" w:hAnsi="Consolas" w:cs="Consolas"/>
          <w:color w:val="7030A0"/>
          <w:sz w:val="20"/>
          <w:szCs w:val="20"/>
        </w:rPr>
      </w:pPr>
      <w:r w:rsidRPr="003B1F51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3B1F51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3B1F51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3B1F51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3B1F51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3B1F51" w:rsidRPr="006C210C" w:rsidRDefault="003B1F51" w:rsidP="003B1F51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9790A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B9790A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B9790A">
        <w:rPr>
          <w:rFonts w:ascii="Consolas" w:hAnsi="Consolas"/>
          <w:color w:val="7030A0"/>
          <w:sz w:val="16"/>
          <w:szCs w:val="16"/>
        </w:rPr>
        <w:t>('attribute')]</w:t>
      </w:r>
      <w:r w:rsidRPr="00900667">
        <w:t xml:space="preserve">AVC: </w:t>
      </w:r>
      <w:r>
        <w:rPr>
          <w:rFonts w:asciiTheme="minorHAnsi" w:hAnsiTheme="minorHAnsi" w:cstheme="minorHAnsi"/>
          <w:sz w:val="22"/>
          <w:szCs w:val="22"/>
        </w:rPr>
        <w:t>[</w:t>
      </w:r>
      <w:proofErr w:type="spellStart"/>
      <w:r>
        <w:rPr>
          <w:rFonts w:asciiTheme="minorHAnsi" w:hAnsiTheme="minorHAnsi" w:cstheme="minorHAnsi"/>
          <w:sz w:val="22"/>
          <w:szCs w:val="22"/>
        </w:rPr>
        <w:t>cl</w:t>
      </w:r>
      <w:r w:rsidRPr="00B9790A">
        <w:rPr>
          <w:rFonts w:asciiTheme="minorHAnsi" w:hAnsiTheme="minorHAnsi" w:cstheme="minorHAnsi"/>
          <w:sz w:val="22"/>
          <w:szCs w:val="22"/>
        </w:rPr>
        <w:t>.getValue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st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EnumerationLiteral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).name/]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47B4">
        <w:rPr>
          <w:rFonts w:ascii="Consolas" w:hAnsi="Consolas" w:cstheme="minorHAnsi"/>
          <w:color w:val="7030A0"/>
          <w:sz w:val="16"/>
          <w:szCs w:val="16"/>
        </w:rPr>
        <w:t>[else]</w:t>
      </w:r>
      <w:r>
        <w:rPr>
          <w:rFonts w:ascii="Consolas" w:hAnsi="Consolas" w:cstheme="minorHAnsi"/>
          <w:color w:val="7030A0"/>
          <w:sz w:val="16"/>
          <w:szCs w:val="16"/>
        </w:rPr>
        <w:t>&lt;drop/&gt;</w:t>
      </w:r>
      <w:r>
        <w:t xml:space="preserve"> </w:t>
      </w:r>
      <w:r w:rsidRPr="00B9790A">
        <w:rPr>
          <w:rFonts w:ascii="Consolas" w:hAnsi="Consolas"/>
          <w:color w:val="7030A0"/>
          <w:sz w:val="16"/>
        </w:rPr>
        <w:t>[/if]</w:t>
      </w:r>
    </w:p>
    <w:p w:rsidR="003B1F51" w:rsidRPr="007A4C8F" w:rsidRDefault="003B1F51" w:rsidP="003B1F51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/>
          <w:color w:val="7030A0"/>
          <w:sz w:val="16"/>
        </w:rPr>
        <w:t xml:space="preserve">[if </w:t>
      </w:r>
      <w:proofErr w:type="spellStart"/>
      <w:r>
        <w:rPr>
          <w:rFonts w:ascii="Consolas" w:hAnsi="Consolas"/>
          <w:color w:val="7030A0"/>
          <w:sz w:val="16"/>
        </w:rPr>
        <w:t>oa.name.contains</w:t>
      </w:r>
      <w:proofErr w:type="spellEnd"/>
      <w:r>
        <w:rPr>
          <w:rFonts w:ascii="Consolas" w:hAnsi="Consolas"/>
          <w:color w:val="7030A0"/>
          <w:sz w:val="16"/>
        </w:rPr>
        <w:t>(‘</w:t>
      </w:r>
      <w:proofErr w:type="spellStart"/>
      <w:r>
        <w:rPr>
          <w:rFonts w:ascii="Consolas" w:hAnsi="Consolas"/>
          <w:color w:val="7030A0"/>
          <w:sz w:val="16"/>
        </w:rPr>
        <w:t>isInvariant</w:t>
      </w:r>
      <w:proofErr w:type="spellEnd"/>
      <w:r>
        <w:rPr>
          <w:rFonts w:ascii="Consolas" w:hAnsi="Consolas"/>
          <w:color w:val="7030A0"/>
          <w:sz w:val="16"/>
        </w:rPr>
        <w:t>’)]</w:t>
      </w:r>
      <w:proofErr w:type="spellStart"/>
      <w:r w:rsidRPr="00626744">
        <w:rPr>
          <w:rFonts w:asciiTheme="minorHAnsi" w:hAnsiTheme="minorHAnsi" w:cstheme="minorHAnsi"/>
          <w:sz w:val="22"/>
          <w:szCs w:val="22"/>
        </w:rPr>
        <w:t>is</w:t>
      </w:r>
      <w:r>
        <w:rPr>
          <w:rFonts w:asciiTheme="minorHAnsi" w:hAnsiTheme="minorHAnsi" w:cstheme="minorHAnsi"/>
          <w:sz w:val="22"/>
          <w:szCs w:val="22"/>
        </w:rPr>
        <w:t>Invariant</w:t>
      </w:r>
      <w:proofErr w:type="spellEnd"/>
      <w:r>
        <w:rPr>
          <w:rFonts w:asciiTheme="minorHAnsi" w:hAnsiTheme="minorHAnsi" w:cstheme="minorHAnsi"/>
          <w:sz w:val="22"/>
          <w:szCs w:val="22"/>
        </w:rPr>
        <w:t>: [</w:t>
      </w:r>
      <w:proofErr w:type="spellStart"/>
      <w:r>
        <w:rPr>
          <w:rFonts w:asciiTheme="minorHAnsi" w:hAnsiTheme="minorHAnsi" w:cstheme="minorHAnsi"/>
          <w:sz w:val="22"/>
          <w:szCs w:val="22"/>
        </w:rPr>
        <w:t>cl.getValue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st</w:t>
      </w:r>
      <w:proofErr w:type="spellEnd"/>
      <w:r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>
        <w:rPr>
          <w:rFonts w:asciiTheme="minorHAnsi" w:hAnsiTheme="minorHAnsi" w:cstheme="minorHAnsi"/>
          <w:sz w:val="22"/>
          <w:szCs w:val="22"/>
        </w:rPr>
        <w:t>(Boolean)/]</w:t>
      </w:r>
      <w:r>
        <w:rPr>
          <w:rFonts w:ascii="Consolas" w:hAnsi="Consolas" w:cstheme="minorHAnsi"/>
          <w:color w:val="7030A0"/>
          <w:sz w:val="16"/>
          <w:szCs w:val="16"/>
        </w:rPr>
        <w:t>[else]&lt;drop/&gt; [/if]</w:t>
      </w:r>
    </w:p>
    <w:p w:rsidR="003B1F51" w:rsidRPr="007A4C8F" w:rsidRDefault="003B1F51" w:rsidP="003B1F51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4C8F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('value')]</w:t>
      </w:r>
      <w:proofErr w:type="spellStart"/>
      <w:r w:rsidRPr="007A4C8F">
        <w:rPr>
          <w:szCs w:val="16"/>
        </w:rPr>
        <w:t>valueRange</w:t>
      </w:r>
      <w:proofErr w:type="spellEnd"/>
      <w:r w:rsidRPr="007A4C8F">
        <w:rPr>
          <w:szCs w:val="16"/>
        </w:rPr>
        <w:t>:</w:t>
      </w:r>
      <w:r w:rsidRPr="007A4C8F">
        <w:rPr>
          <w:sz w:val="16"/>
          <w:szCs w:val="16"/>
        </w:rPr>
        <w:t xml:space="preserve"> </w:t>
      </w:r>
      <w:r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7A4C8F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())]</w:t>
      </w:r>
      <w:r>
        <w:rPr>
          <w:szCs w:val="16"/>
        </w:rPr>
        <w:t>[</w:t>
      </w:r>
      <w:proofErr w:type="spellStart"/>
      <w:r>
        <w:rPr>
          <w:szCs w:val="16"/>
        </w:rPr>
        <w:t>cl</w:t>
      </w:r>
      <w:r w:rsidRPr="007A4C8F">
        <w:rPr>
          <w:szCs w:val="16"/>
        </w:rPr>
        <w:t>.getValue</w:t>
      </w:r>
      <w:proofErr w:type="spellEnd"/>
      <w:r w:rsidRPr="007A4C8F">
        <w:rPr>
          <w:szCs w:val="16"/>
        </w:rPr>
        <w:t>(</w:t>
      </w:r>
      <w:proofErr w:type="spellStart"/>
      <w:r w:rsidRPr="007A4C8F">
        <w:rPr>
          <w:szCs w:val="16"/>
        </w:rPr>
        <w:t>st</w:t>
      </w:r>
      <w:proofErr w:type="spellEnd"/>
      <w:r w:rsidRPr="007A4C8F">
        <w:rPr>
          <w:szCs w:val="16"/>
        </w:rPr>
        <w:t>, oa.name).</w:t>
      </w:r>
      <w:proofErr w:type="spellStart"/>
      <w:r w:rsidRPr="007A4C8F">
        <w:rPr>
          <w:szCs w:val="16"/>
        </w:rPr>
        <w:t>oclAsType</w:t>
      </w:r>
      <w:proofErr w:type="spellEnd"/>
      <w:r w:rsidRPr="007A4C8F">
        <w:rPr>
          <w:szCs w:val="16"/>
        </w:rPr>
        <w:t>(String).clean()/]</w:t>
      </w:r>
      <w:r w:rsidRPr="007A4C8F">
        <w:rPr>
          <w:rFonts w:ascii="Consolas" w:hAnsi="Consolas"/>
          <w:color w:val="7030A0"/>
          <w:sz w:val="16"/>
          <w:szCs w:val="16"/>
        </w:rPr>
        <w:t>[else]</w:t>
      </w:r>
      <w:r w:rsidRPr="007A4C8F">
        <w:rPr>
          <w:rFonts w:cstheme="minorHAnsi"/>
          <w:color w:val="7030A0"/>
        </w:rPr>
        <w:t xml:space="preserve"> </w:t>
      </w:r>
      <w:r w:rsidRPr="007A4C8F">
        <w:rPr>
          <w:szCs w:val="16"/>
        </w:rPr>
        <w:t xml:space="preserve">no range constraint </w:t>
      </w:r>
      <w:r w:rsidRPr="007A4C8F">
        <w:rPr>
          <w:rFonts w:ascii="Consolas" w:hAnsi="Consolas"/>
          <w:color w:val="7030A0"/>
          <w:sz w:val="16"/>
          <w:szCs w:val="16"/>
        </w:rPr>
        <w:t>[/if] [else]&lt;drop/&gt;[/if]</w:t>
      </w:r>
    </w:p>
    <w:p w:rsidR="003B1F51" w:rsidRPr="00B85C49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('support')]</w:t>
      </w:r>
      <w:r>
        <w:rPr>
          <w:szCs w:val="16"/>
        </w:rPr>
        <w:t>support:  [</w:t>
      </w:r>
      <w:proofErr w:type="spellStart"/>
      <w:r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EnumerationLiteral</w:t>
      </w:r>
      <w:proofErr w:type="spellEnd"/>
      <w:r w:rsidRPr="00900667">
        <w:rPr>
          <w:szCs w:val="16"/>
        </w:rPr>
        <w:t>).name/]</w:t>
      </w:r>
      <w:r>
        <w:rPr>
          <w:szCs w:val="16"/>
        </w:rPr>
        <w:t xml:space="preserve"> </w:t>
      </w:r>
      <w:r w:rsidRPr="00EC6152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3B1F51" w:rsidRPr="001E666B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oa.name.</w:t>
      </w:r>
      <w:r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>
        <w:rPr>
          <w:rFonts w:ascii="Consolas" w:hAnsi="Consolas"/>
          <w:color w:val="7030A0"/>
          <w:sz w:val="16"/>
          <w:szCs w:val="16"/>
        </w:rPr>
        <w:t xml:space="preserve">('condition')][if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900667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())]</w:t>
      </w:r>
      <w:r w:rsidRPr="00900667">
        <w:rPr>
          <w:szCs w:val="16"/>
        </w:rPr>
        <w:t>condition:</w:t>
      </w:r>
      <w:r>
        <w:rPr>
          <w:szCs w:val="16"/>
        </w:rPr>
        <w:t xml:space="preserve"> [</w:t>
      </w:r>
      <w:proofErr w:type="spellStart"/>
      <w:r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(String).clean()/]</w:t>
      </w:r>
      <w:r>
        <w:rPr>
          <w:szCs w:val="16"/>
        </w:rPr>
        <w:t xml:space="preserve"> </w:t>
      </w:r>
      <w:r w:rsidRPr="00900667">
        <w:rPr>
          <w:rFonts w:ascii="Consolas" w:hAnsi="Consolas"/>
          <w:color w:val="7030A0"/>
          <w:sz w:val="16"/>
          <w:szCs w:val="16"/>
        </w:rPr>
        <w:t>[else]</w:t>
      </w:r>
      <w:r w:rsidRPr="00073611">
        <w:rPr>
          <w:color w:val="7030A0"/>
          <w:sz w:val="16"/>
          <w:szCs w:val="16"/>
        </w:rPr>
        <w:t xml:space="preserve"> </w:t>
      </w:r>
      <w:r>
        <w:rPr>
          <w:rFonts w:ascii="Consolas" w:hAnsi="Consolas"/>
          <w:color w:val="7030A0"/>
          <w:sz w:val="16"/>
          <w:szCs w:val="16"/>
        </w:rPr>
        <w:t>&lt;drop/&gt;</w:t>
      </w:r>
      <w:r w:rsidRPr="00900667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3175AE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3B1F51" w:rsidRPr="00F52AB4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>
        <w:rPr>
          <w:rFonts w:ascii="Consolas" w:hAnsi="Consolas"/>
          <w:color w:val="7030A0"/>
          <w:sz w:val="16"/>
          <w:szCs w:val="16"/>
        </w:rPr>
        <w:t>(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state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)]</w:t>
      </w:r>
      <w:proofErr w:type="spellStart"/>
      <w:r w:rsidRPr="0035121B">
        <w:rPr>
          <w:rFonts w:cstheme="minorHAnsi"/>
          <w:szCs w:val="16"/>
        </w:rPr>
        <w:t>LifecycleState</w:t>
      </w:r>
      <w:proofErr w:type="spellEnd"/>
      <w:r w:rsidRPr="0035121B">
        <w:rPr>
          <w:rFonts w:cstheme="minorHAnsi"/>
          <w:szCs w:val="16"/>
        </w:rPr>
        <w:t>: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>
        <w:rPr>
          <w:szCs w:val="16"/>
        </w:rPr>
        <w:t>[</w:t>
      </w:r>
      <w:proofErr w:type="spellStart"/>
      <w:r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>
        <w:rPr>
          <w:szCs w:val="16"/>
        </w:rPr>
        <w:t>EnumerationLiteral</w:t>
      </w:r>
      <w:proofErr w:type="spellEnd"/>
      <w:r w:rsidRPr="00900667">
        <w:rPr>
          <w:szCs w:val="16"/>
        </w:rPr>
        <w:t>).</w:t>
      </w:r>
      <w:r>
        <w:rPr>
          <w:szCs w:val="16"/>
        </w:rPr>
        <w:t>name</w:t>
      </w:r>
      <w:r w:rsidRPr="00900667">
        <w:rPr>
          <w:szCs w:val="16"/>
        </w:rPr>
        <w:t>/]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3B1F51" w:rsidRPr="00856F94" w:rsidRDefault="003B1F51" w:rsidP="003B1F51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52AB4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oa.name.con</w:t>
      </w:r>
      <w:r>
        <w:rPr>
          <w:rFonts w:ascii="Consolas" w:hAnsi="Consolas"/>
          <w:color w:val="7030A0"/>
          <w:sz w:val="16"/>
          <w:szCs w:val="16"/>
        </w:rPr>
        <w:t>tains</w:t>
      </w:r>
      <w:proofErr w:type="spellEnd"/>
      <w:r>
        <w:rPr>
          <w:rFonts w:ascii="Consolas" w:hAnsi="Consolas"/>
          <w:color w:val="7030A0"/>
          <w:sz w:val="16"/>
          <w:szCs w:val="16"/>
        </w:rPr>
        <w:t>('</w:t>
      </w:r>
      <w:proofErr w:type="spellStart"/>
      <w:r>
        <w:rPr>
          <w:rFonts w:ascii="Consolas" w:hAnsi="Consolas"/>
          <w:color w:val="7030A0"/>
          <w:sz w:val="16"/>
          <w:szCs w:val="16"/>
        </w:rPr>
        <w:t>passedByRef</w:t>
      </w:r>
      <w:proofErr w:type="spellEnd"/>
      <w:r>
        <w:rPr>
          <w:rFonts w:ascii="Consolas" w:hAnsi="Consolas"/>
          <w:color w:val="7030A0"/>
          <w:sz w:val="16"/>
          <w:szCs w:val="16"/>
        </w:rPr>
        <w:t xml:space="preserve">')] 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F52AB4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,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oa.name).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())]</w:t>
      </w:r>
      <w:r>
        <w:rPr>
          <w:rFonts w:cstheme="minorHAnsi"/>
          <w:szCs w:val="16"/>
        </w:rPr>
        <w:t>[</w:t>
      </w:r>
      <w:proofErr w:type="spellStart"/>
      <w:r>
        <w:rPr>
          <w:rFonts w:cstheme="minorHAnsi"/>
          <w:szCs w:val="16"/>
        </w:rPr>
        <w:t>cl</w:t>
      </w:r>
      <w:r w:rsidRPr="00F52AB4">
        <w:rPr>
          <w:rFonts w:cstheme="minorHAnsi"/>
          <w:szCs w:val="16"/>
        </w:rPr>
        <w:t>.getValue</w:t>
      </w:r>
      <w:proofErr w:type="spellEnd"/>
      <w:r w:rsidRPr="00F52AB4">
        <w:rPr>
          <w:rFonts w:cstheme="minorHAnsi"/>
          <w:szCs w:val="16"/>
        </w:rPr>
        <w:t>(</w:t>
      </w:r>
      <w:proofErr w:type="spellStart"/>
      <w:r w:rsidRPr="00F52AB4">
        <w:rPr>
          <w:rFonts w:cstheme="minorHAnsi"/>
          <w:szCs w:val="16"/>
        </w:rPr>
        <w:t>st</w:t>
      </w:r>
      <w:proofErr w:type="spellEnd"/>
      <w:r w:rsidRPr="00F52AB4">
        <w:rPr>
          <w:rFonts w:cstheme="minorHAnsi"/>
          <w:szCs w:val="16"/>
        </w:rPr>
        <w:t xml:space="preserve">, </w:t>
      </w:r>
      <w:r w:rsidRPr="00F52AB4">
        <w:rPr>
          <w:szCs w:val="16"/>
        </w:rPr>
        <w:t>oa.name).</w:t>
      </w:r>
      <w:proofErr w:type="spellStart"/>
      <w:r w:rsidRPr="00F52AB4">
        <w:rPr>
          <w:szCs w:val="16"/>
        </w:rPr>
        <w:t>oclAsType</w:t>
      </w:r>
      <w:proofErr w:type="spellEnd"/>
      <w:r w:rsidRPr="00F52AB4">
        <w:rPr>
          <w:szCs w:val="16"/>
        </w:rPr>
        <w:t>(Boolean)/]</w:t>
      </w:r>
      <w:r w:rsidRPr="00F52AB4">
        <w:rPr>
          <w:rFonts w:ascii="Consolas" w:hAnsi="Consolas"/>
          <w:color w:val="7030A0"/>
          <w:sz w:val="16"/>
          <w:szCs w:val="16"/>
        </w:rPr>
        <w:t>[else]</w:t>
      </w:r>
      <w:r>
        <w:rPr>
          <w:rFonts w:ascii="Consolas" w:hAnsi="Consolas"/>
          <w:sz w:val="16"/>
          <w:szCs w:val="16"/>
        </w:rPr>
        <w:t xml:space="preserve"> </w:t>
      </w:r>
      <w:r w:rsidRPr="00F52AB4">
        <w:rPr>
          <w:szCs w:val="16"/>
        </w:rPr>
        <w:t>undefined</w:t>
      </w:r>
      <w:r w:rsidRPr="00F52AB4">
        <w:rPr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3B1F51" w:rsidRPr="00856F94" w:rsidRDefault="003B1F51" w:rsidP="003B1F51">
      <w:pPr>
        <w:pStyle w:val="ListParagraph"/>
        <w:numPr>
          <w:ilvl w:val="1"/>
          <w:numId w:val="12"/>
        </w:numPr>
        <w:rPr>
          <w:rFonts w:ascii="Consolas" w:hAnsi="Consolas"/>
          <w:sz w:val="16"/>
          <w:szCs w:val="16"/>
        </w:rPr>
      </w:pPr>
      <w:r w:rsidRPr="00C279C3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oa.name.</w:t>
      </w:r>
      <w:r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>
        <w:rPr>
          <w:rFonts w:ascii="Consolas" w:hAnsi="Consolas"/>
          <w:color w:val="7030A0"/>
          <w:sz w:val="16"/>
          <w:szCs w:val="16"/>
        </w:rPr>
        <w:t xml:space="preserve">('reference')][if (not </w:t>
      </w:r>
      <w:proofErr w:type="spellStart"/>
      <w:r>
        <w:rPr>
          <w:rFonts w:ascii="Consolas" w:hAnsi="Consolas"/>
          <w:color w:val="7030A0"/>
          <w:sz w:val="16"/>
          <w:szCs w:val="16"/>
        </w:rPr>
        <w:t>cl</w:t>
      </w:r>
      <w:r w:rsidRPr="00C279C3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())]</w:t>
      </w:r>
      <w:r w:rsidRPr="00C279C3">
        <w:rPr>
          <w:szCs w:val="16"/>
        </w:rPr>
        <w:t>reference:</w:t>
      </w:r>
      <w:r>
        <w:rPr>
          <w:szCs w:val="16"/>
        </w:rPr>
        <w:t xml:space="preserve"> [</w:t>
      </w:r>
      <w:proofErr w:type="spellStart"/>
      <w:r>
        <w:rPr>
          <w:szCs w:val="16"/>
        </w:rPr>
        <w:t>cl.getValue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st</w:t>
      </w:r>
      <w:proofErr w:type="spellEnd"/>
      <w:r>
        <w:rPr>
          <w:szCs w:val="16"/>
        </w:rPr>
        <w:t xml:space="preserve">, </w:t>
      </w:r>
      <w:r w:rsidRPr="00C279C3">
        <w:rPr>
          <w:szCs w:val="16"/>
        </w:rPr>
        <w:t>oa.name).oclAsType(String).clean()/]</w:t>
      </w:r>
      <w:r>
        <w:rPr>
          <w:rFonts w:ascii="Consolas" w:hAnsi="Consolas"/>
          <w:color w:val="7030A0"/>
          <w:sz w:val="16"/>
          <w:szCs w:val="16"/>
        </w:rPr>
        <w:t>[else]&lt;drop/&gt;</w:t>
      </w:r>
      <w:r w:rsidRPr="00C279C3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3F0332" w:rsidRPr="003F0332" w:rsidRDefault="003B1F51" w:rsidP="003B1F51">
      <w:pPr>
        <w:rPr>
          <w:rFonts w:ascii="Consolas" w:hAnsi="Consolas" w:cs="Consolas"/>
          <w:color w:val="7030A0"/>
          <w:sz w:val="20"/>
          <w:szCs w:val="20"/>
        </w:rPr>
      </w:pPr>
      <w:r w:rsidRPr="007A4C8F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7A4C8F">
        <w:rPr>
          <w:rFonts w:ascii="Consolas" w:hAnsi="Consolas"/>
          <w:color w:val="7030A0"/>
          <w:sz w:val="20"/>
          <w:szCs w:val="16"/>
        </w:rPr>
        <w:t>for]</w:t>
      </w:r>
      <w:r>
        <w:rPr>
          <w:rFonts w:ascii="Consolas" w:hAnsi="Consolas"/>
          <w:color w:val="7030A0"/>
          <w:sz w:val="20"/>
          <w:szCs w:val="16"/>
        </w:rPr>
        <w:t>&lt;</w:t>
      </w:r>
      <w:proofErr w:type="gramEnd"/>
      <w:r>
        <w:rPr>
          <w:rFonts w:ascii="Consolas" w:hAnsi="Consolas"/>
          <w:color w:val="7030A0"/>
          <w:sz w:val="20"/>
          <w:szCs w:val="16"/>
        </w:rPr>
        <w:t>drop/&gt;</w:t>
      </w:r>
    </w:p>
    <w:p w:rsidR="00BB4343" w:rsidRPr="003A632B" w:rsidRDefault="00BB4343" w:rsidP="003A632B">
      <w:pPr>
        <w:rPr>
          <w:rFonts w:ascii="Consolas" w:hAnsi="Consolas" w:cs="Consolas"/>
          <w:color w:val="7030A0"/>
          <w:sz w:val="20"/>
          <w:szCs w:val="20"/>
        </w:rPr>
      </w:pPr>
      <w:r w:rsidRPr="003A632B">
        <w:rPr>
          <w:rFonts w:ascii="Consolas" w:hAnsi="Consolas" w:cs="Consolas"/>
          <w:color w:val="7030A0"/>
          <w:sz w:val="20"/>
          <w:szCs w:val="20"/>
        </w:rPr>
        <w:t>[</w:t>
      </w:r>
      <w:r w:rsidR="00556FE2" w:rsidRPr="003A632B">
        <w:rPr>
          <w:rFonts w:ascii="Consolas" w:hAnsi="Consolas" w:cs="Consolas"/>
          <w:color w:val="7030A0"/>
          <w:sz w:val="20"/>
          <w:szCs w:val="20"/>
        </w:rPr>
        <w:t>/for]</w:t>
      </w:r>
    </w:p>
    <w:p w:rsidR="00613F39" w:rsidRPr="004A0C68" w:rsidRDefault="00613F39" w:rsidP="00BB4343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cl.displayAllAttributes</w:t>
      </w:r>
      <w:proofErr w:type="spellEnd"/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()/]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4A0C68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4A0C68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613F39" w:rsidRPr="004A0C68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4A0C68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Default="001A2916" w:rsidP="001A2916"/>
    <w:p w:rsidR="00EB55FF" w:rsidRDefault="00EB55FF" w:rsidP="001A2916"/>
    <w:p w:rsidR="00EB55FF" w:rsidRDefault="00EB55FF" w:rsidP="001A2916"/>
    <w:p w:rsidR="00EB55FF" w:rsidRDefault="00EB55FF" w:rsidP="001A2916"/>
    <w:p w:rsidR="00EB55FF" w:rsidRPr="001A2916" w:rsidRDefault="00EB55FF" w:rsidP="00EB55FF">
      <w:pPr>
        <w:pStyle w:val="Heading1"/>
      </w:pPr>
      <w:r>
        <w:t>Display notifications fragment &lt;drop/&gt;</w:t>
      </w:r>
    </w:p>
    <w:p w:rsidR="00EB55FF" w:rsidRPr="00EB55FF" w:rsidRDefault="00EB55FF" w:rsidP="00EB55F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B55FF">
        <w:rPr>
          <w:rFonts w:ascii="Times New Roman" w:hAnsi="Times New Roman" w:cs="Times New Roman"/>
          <w:color w:val="FF0000"/>
          <w:sz w:val="20"/>
          <w:szCs w:val="20"/>
        </w:rPr>
        <w:t>Display all the information in a notification: comments, stereotypes and attributes</w:t>
      </w:r>
      <w:r w:rsidR="00914DE6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EB55FF">
        <w:rPr>
          <w:rFonts w:ascii="Times New Roman" w:hAnsi="Times New Roman" w:cs="Times New Roman"/>
          <w:color w:val="FF0000"/>
          <w:sz w:val="20"/>
          <w:szCs w:val="20"/>
        </w:rPr>
        <w:t xml:space="preserve"> &lt;drop/&gt;</w:t>
      </w:r>
    </w:p>
    <w:p w:rsidR="008668E1" w:rsidRDefault="00EB55FF" w:rsidP="00C22B2E">
      <w:pPr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  <w:r w:rsidRPr="00EB55FF">
        <w:rPr>
          <w:rFonts w:ascii="Times New Roman" w:hAnsi="Times New Roman" w:cs="Times New Roman"/>
          <w:color w:val="FF0000"/>
          <w:sz w:val="20"/>
          <w:szCs w:val="20"/>
          <w:lang w:val="en-GB"/>
        </w:rPr>
        <w:t>Notification = UML Signal</w:t>
      </w:r>
      <w:r>
        <w:rPr>
          <w:rFonts w:ascii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9F50CA">
        <w:rPr>
          <w:rFonts w:ascii="Times New Roman" w:hAnsi="Times New Roman" w:cs="Times New Roman"/>
          <w:color w:val="FF0000"/>
          <w:sz w:val="20"/>
          <w:szCs w:val="20"/>
          <w:lang w:val="en-GB"/>
        </w:rPr>
        <w:t>– notification should be amended to signal.</w:t>
      </w:r>
      <w:r>
        <w:rPr>
          <w:rFonts w:ascii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displayNotifications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displayComments;displayAllAttributes;displayText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proofErr w:type="gramStart"/>
      <w:r w:rsidRPr="009F50CA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::</w:t>
      </w:r>
      <w:proofErr w:type="gramEnd"/>
      <w:r w:rsidRPr="009F50CA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-&gt;filter(Signal)-&gt;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Notifications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9F50CA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 xml:space="preserve">::Signal | 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-&gt;filter(Signal) -&gt;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EB55FF" w:rsidRPr="009F50CA" w:rsidRDefault="00EB55FF" w:rsidP="00EB55FF">
      <w:pPr>
        <w:rPr>
          <w:rFonts w:ascii="Consolas" w:hAnsi="Consolas" w:cs="Consolas"/>
          <w:b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9F50CA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9F50CA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="0013485F">
        <w:rPr>
          <w:rFonts w:ascii="Consolas" w:hAnsi="Consolas" w:cs="Consolas"/>
          <w:color w:val="7030A0"/>
          <w:sz w:val="20"/>
          <w:szCs w:val="20"/>
        </w:rPr>
        <w:t>signal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9F50CA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EB55FF" w:rsidRDefault="00EB55FF" w:rsidP="00EB55FF">
      <w:pPr>
        <w:rPr>
          <w:sz w:val="20"/>
        </w:rPr>
      </w:pPr>
      <w:r w:rsidRPr="009F50CA">
        <w:rPr>
          <w:rStyle w:val="Strong"/>
        </w:rPr>
        <w:t>Qualified Name:</w:t>
      </w:r>
      <w:r>
        <w:t xml:space="preserve"> </w:t>
      </w:r>
      <w:r w:rsidRPr="009F50CA">
        <w:t>[</w:t>
      </w:r>
      <w:proofErr w:type="spellStart"/>
      <w:proofErr w:type="gramStart"/>
      <w:r w:rsidRPr="009F50CA">
        <w:t>cl.qualifiedName</w:t>
      </w:r>
      <w:proofErr w:type="spellEnd"/>
      <w:proofErr w:type="gramEnd"/>
      <w:r w:rsidRPr="009F50CA">
        <w:t>/]</w:t>
      </w:r>
    </w:p>
    <w:p w:rsidR="00EB55FF" w:rsidRPr="009F50CA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F50CA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9F50CA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9F50CA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EB55FF" w:rsidRPr="009F50CA" w:rsidRDefault="00EB55FF" w:rsidP="00EB55FF">
      <w:pPr>
        <w:rPr>
          <w:rStyle w:val="Strong"/>
        </w:rPr>
      </w:pPr>
      <w:r w:rsidRPr="009F50CA">
        <w:rPr>
          <w:rStyle w:val="Strong"/>
        </w:rPr>
        <w:t>Applied Stereotypes:</w:t>
      </w:r>
    </w:p>
    <w:p w:rsidR="00EB55FF" w:rsidRPr="00914DE6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914DE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st:uml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 xml:space="preserve">::Stereotype | 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cl.getAppliedStereotypes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914DE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914DE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A4C8F" w:rsidRPr="007A4C8F" w:rsidRDefault="00EB55FF" w:rsidP="007A4C8F">
      <w:pPr>
        <w:pStyle w:val="ListParagraph"/>
        <w:numPr>
          <w:ilvl w:val="0"/>
          <w:numId w:val="12"/>
        </w:numPr>
        <w:rPr>
          <w:rFonts w:ascii="Consolas" w:hAnsi="Consolas" w:cs="Consolas"/>
          <w:color w:val="7030A0"/>
          <w:sz w:val="20"/>
          <w:szCs w:val="20"/>
        </w:rPr>
      </w:pPr>
      <w:r>
        <w:t xml:space="preserve">[st.name/] </w:t>
      </w:r>
      <w:r w:rsidR="0013485F">
        <w:br/>
      </w:r>
      <w:r w:rsidRPr="0013485F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13485F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13485F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13485F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13485F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7A4C8F" w:rsidRPr="006C210C" w:rsidRDefault="007A4C8F" w:rsidP="007A4C8F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9790A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B9790A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B9790A">
        <w:rPr>
          <w:rFonts w:ascii="Consolas" w:hAnsi="Consolas"/>
          <w:color w:val="7030A0"/>
          <w:sz w:val="16"/>
          <w:szCs w:val="16"/>
        </w:rPr>
        <w:t>('attribute')]</w:t>
      </w:r>
      <w:r w:rsidRPr="00900667">
        <w:t xml:space="preserve">AVC: </w:t>
      </w:r>
      <w:r w:rsidR="00A24A0D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="00A24A0D">
        <w:rPr>
          <w:rFonts w:asciiTheme="minorHAnsi" w:hAnsiTheme="minorHAnsi" w:cstheme="minorHAnsi"/>
          <w:sz w:val="22"/>
          <w:szCs w:val="22"/>
        </w:rPr>
        <w:t>cl</w:t>
      </w:r>
      <w:r w:rsidRPr="00B9790A">
        <w:rPr>
          <w:rFonts w:asciiTheme="minorHAnsi" w:hAnsiTheme="minorHAnsi" w:cstheme="minorHAnsi"/>
          <w:sz w:val="22"/>
          <w:szCs w:val="22"/>
        </w:rPr>
        <w:t>.getValue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st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9790A">
        <w:rPr>
          <w:rFonts w:asciiTheme="minorHAnsi" w:hAnsiTheme="minorHAnsi" w:cstheme="minorHAnsi"/>
          <w:sz w:val="22"/>
          <w:szCs w:val="22"/>
        </w:rPr>
        <w:t>EnumerationLiteral</w:t>
      </w:r>
      <w:proofErr w:type="spellEnd"/>
      <w:r w:rsidRPr="00B9790A">
        <w:rPr>
          <w:rFonts w:asciiTheme="minorHAnsi" w:hAnsiTheme="minorHAnsi" w:cstheme="minorHAnsi"/>
          <w:sz w:val="22"/>
          <w:szCs w:val="22"/>
        </w:rPr>
        <w:t>).name/]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47B4">
        <w:rPr>
          <w:rFonts w:ascii="Consolas" w:hAnsi="Consolas" w:cstheme="minorHAnsi"/>
          <w:color w:val="7030A0"/>
          <w:sz w:val="16"/>
          <w:szCs w:val="16"/>
        </w:rPr>
        <w:t>[else]</w:t>
      </w:r>
      <w:r>
        <w:rPr>
          <w:rFonts w:ascii="Consolas" w:hAnsi="Consolas" w:cstheme="minorHAnsi"/>
          <w:color w:val="7030A0"/>
          <w:sz w:val="16"/>
          <w:szCs w:val="16"/>
        </w:rPr>
        <w:t>&lt;drop/&gt;</w:t>
      </w:r>
      <w:r>
        <w:t xml:space="preserve"> </w:t>
      </w:r>
      <w:r w:rsidRPr="00B9790A">
        <w:rPr>
          <w:rFonts w:ascii="Consolas" w:hAnsi="Consolas"/>
          <w:color w:val="7030A0"/>
          <w:sz w:val="16"/>
        </w:rPr>
        <w:t>[/if]</w:t>
      </w:r>
    </w:p>
    <w:p w:rsidR="007A4C8F" w:rsidRPr="007A4C8F" w:rsidRDefault="007A4C8F" w:rsidP="007A4C8F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Consolas" w:hAnsi="Consolas"/>
          <w:color w:val="7030A0"/>
          <w:sz w:val="16"/>
        </w:rPr>
        <w:t xml:space="preserve">[if </w:t>
      </w:r>
      <w:proofErr w:type="spellStart"/>
      <w:r>
        <w:rPr>
          <w:rFonts w:ascii="Consolas" w:hAnsi="Consolas"/>
          <w:color w:val="7030A0"/>
          <w:sz w:val="16"/>
        </w:rPr>
        <w:t>oa.name.contains</w:t>
      </w:r>
      <w:proofErr w:type="spellEnd"/>
      <w:r>
        <w:rPr>
          <w:rFonts w:ascii="Consolas" w:hAnsi="Consolas"/>
          <w:color w:val="7030A0"/>
          <w:sz w:val="16"/>
        </w:rPr>
        <w:t>(‘</w:t>
      </w:r>
      <w:proofErr w:type="spellStart"/>
      <w:r>
        <w:rPr>
          <w:rFonts w:ascii="Consolas" w:hAnsi="Consolas"/>
          <w:color w:val="7030A0"/>
          <w:sz w:val="16"/>
        </w:rPr>
        <w:t>isInvariant</w:t>
      </w:r>
      <w:proofErr w:type="spellEnd"/>
      <w:r>
        <w:rPr>
          <w:rFonts w:ascii="Consolas" w:hAnsi="Consolas"/>
          <w:color w:val="7030A0"/>
          <w:sz w:val="16"/>
        </w:rPr>
        <w:t>’)]</w:t>
      </w:r>
      <w:proofErr w:type="spellStart"/>
      <w:r w:rsidRPr="00626744">
        <w:rPr>
          <w:rFonts w:asciiTheme="minorHAnsi" w:hAnsiTheme="minorHAnsi" w:cstheme="minorHAnsi"/>
          <w:sz w:val="22"/>
          <w:szCs w:val="22"/>
        </w:rPr>
        <w:t>is</w:t>
      </w:r>
      <w:r w:rsidR="00A24A0D">
        <w:rPr>
          <w:rFonts w:asciiTheme="minorHAnsi" w:hAnsiTheme="minorHAnsi" w:cstheme="minorHAnsi"/>
          <w:sz w:val="22"/>
          <w:szCs w:val="22"/>
        </w:rPr>
        <w:t>Invariant</w:t>
      </w:r>
      <w:proofErr w:type="spellEnd"/>
      <w:r w:rsidR="00A24A0D">
        <w:rPr>
          <w:rFonts w:asciiTheme="minorHAnsi" w:hAnsiTheme="minorHAnsi" w:cstheme="minorHAnsi"/>
          <w:sz w:val="22"/>
          <w:szCs w:val="22"/>
        </w:rPr>
        <w:t>: [</w:t>
      </w:r>
      <w:proofErr w:type="spellStart"/>
      <w:r w:rsidR="00A24A0D">
        <w:rPr>
          <w:rFonts w:asciiTheme="minorHAnsi" w:hAnsiTheme="minorHAnsi" w:cstheme="minorHAnsi"/>
          <w:sz w:val="22"/>
          <w:szCs w:val="22"/>
        </w:rPr>
        <w:t>cl</w:t>
      </w:r>
      <w:r>
        <w:rPr>
          <w:rFonts w:asciiTheme="minorHAnsi" w:hAnsiTheme="minorHAnsi" w:cstheme="minorHAnsi"/>
          <w:sz w:val="22"/>
          <w:szCs w:val="22"/>
        </w:rPr>
        <w:t>.getValue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st</w:t>
      </w:r>
      <w:proofErr w:type="spellEnd"/>
      <w:r>
        <w:rPr>
          <w:rFonts w:asciiTheme="minorHAnsi" w:hAnsiTheme="minorHAnsi" w:cstheme="minorHAnsi"/>
          <w:sz w:val="22"/>
          <w:szCs w:val="22"/>
        </w:rPr>
        <w:t>, oa.name).</w:t>
      </w:r>
      <w:proofErr w:type="spellStart"/>
      <w:r>
        <w:rPr>
          <w:rFonts w:asciiTheme="minorHAnsi" w:hAnsiTheme="minorHAnsi" w:cstheme="minorHAnsi"/>
          <w:sz w:val="22"/>
          <w:szCs w:val="22"/>
        </w:rPr>
        <w:t>oclAsType</w:t>
      </w:r>
      <w:proofErr w:type="spellEnd"/>
      <w:r>
        <w:rPr>
          <w:rFonts w:asciiTheme="minorHAnsi" w:hAnsiTheme="minorHAnsi" w:cstheme="minorHAnsi"/>
          <w:sz w:val="22"/>
          <w:szCs w:val="22"/>
        </w:rPr>
        <w:t>(Boolean)/]</w:t>
      </w:r>
      <w:r>
        <w:rPr>
          <w:rFonts w:ascii="Consolas" w:hAnsi="Consolas" w:cstheme="minorHAnsi"/>
          <w:color w:val="7030A0"/>
          <w:sz w:val="16"/>
          <w:szCs w:val="16"/>
        </w:rPr>
        <w:t>[else]&lt;drop/&gt; [/if]</w:t>
      </w:r>
    </w:p>
    <w:p w:rsidR="007A4C8F" w:rsidRPr="007A4C8F" w:rsidRDefault="007A4C8F" w:rsidP="007A4C8F">
      <w:pPr>
        <w:pStyle w:val="TAL"/>
        <w:keepNext w:val="0"/>
        <w:keepLines w:val="0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A4C8F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('value')]</w:t>
      </w:r>
      <w:proofErr w:type="spellStart"/>
      <w:r w:rsidRPr="007A4C8F">
        <w:rPr>
          <w:szCs w:val="16"/>
        </w:rPr>
        <w:t>valueRange</w:t>
      </w:r>
      <w:proofErr w:type="spellEnd"/>
      <w:r w:rsidRPr="007A4C8F">
        <w:rPr>
          <w:szCs w:val="16"/>
        </w:rPr>
        <w:t>:</w:t>
      </w:r>
      <w:r w:rsidRPr="007A4C8F">
        <w:rPr>
          <w:sz w:val="16"/>
          <w:szCs w:val="16"/>
        </w:rPr>
        <w:t xml:space="preserve"> </w:t>
      </w:r>
      <w:r w:rsidR="00A24A0D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7A4C8F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7A4C8F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7A4C8F">
        <w:rPr>
          <w:rFonts w:ascii="Consolas" w:hAnsi="Consolas"/>
          <w:color w:val="7030A0"/>
          <w:sz w:val="16"/>
          <w:szCs w:val="16"/>
        </w:rPr>
        <w:t>())]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 w:rsidRPr="007A4C8F">
        <w:rPr>
          <w:szCs w:val="16"/>
        </w:rPr>
        <w:t>.getValue</w:t>
      </w:r>
      <w:proofErr w:type="spellEnd"/>
      <w:r w:rsidRPr="007A4C8F">
        <w:rPr>
          <w:szCs w:val="16"/>
        </w:rPr>
        <w:t>(</w:t>
      </w:r>
      <w:proofErr w:type="spellStart"/>
      <w:r w:rsidRPr="007A4C8F">
        <w:rPr>
          <w:szCs w:val="16"/>
        </w:rPr>
        <w:t>st</w:t>
      </w:r>
      <w:proofErr w:type="spellEnd"/>
      <w:r w:rsidRPr="007A4C8F">
        <w:rPr>
          <w:szCs w:val="16"/>
        </w:rPr>
        <w:t>, oa.name).</w:t>
      </w:r>
      <w:proofErr w:type="spellStart"/>
      <w:r w:rsidRPr="007A4C8F">
        <w:rPr>
          <w:szCs w:val="16"/>
        </w:rPr>
        <w:t>oclAsType</w:t>
      </w:r>
      <w:proofErr w:type="spellEnd"/>
      <w:r w:rsidRPr="007A4C8F">
        <w:rPr>
          <w:szCs w:val="16"/>
        </w:rPr>
        <w:t>(String).clean()/]</w:t>
      </w:r>
      <w:r w:rsidRPr="007A4C8F">
        <w:rPr>
          <w:rFonts w:ascii="Consolas" w:hAnsi="Consolas"/>
          <w:color w:val="7030A0"/>
          <w:sz w:val="16"/>
          <w:szCs w:val="16"/>
        </w:rPr>
        <w:t>[else]</w:t>
      </w:r>
      <w:r w:rsidRPr="007A4C8F">
        <w:rPr>
          <w:rFonts w:cstheme="minorHAnsi"/>
          <w:color w:val="7030A0"/>
        </w:rPr>
        <w:t xml:space="preserve"> </w:t>
      </w:r>
      <w:r w:rsidRPr="007A4C8F">
        <w:rPr>
          <w:szCs w:val="16"/>
        </w:rPr>
        <w:t xml:space="preserve">no range constraint </w:t>
      </w:r>
      <w:r w:rsidRPr="007A4C8F">
        <w:rPr>
          <w:rFonts w:ascii="Consolas" w:hAnsi="Consolas"/>
          <w:color w:val="7030A0"/>
          <w:sz w:val="16"/>
          <w:szCs w:val="16"/>
        </w:rPr>
        <w:t>[/if] [else]&lt;drop/&gt;[/if]</w:t>
      </w:r>
    </w:p>
    <w:p w:rsidR="007A4C8F" w:rsidRPr="00B85C49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('support')]</w:t>
      </w:r>
      <w:r w:rsidR="00A24A0D">
        <w:rPr>
          <w:szCs w:val="16"/>
        </w:rPr>
        <w:t>support:  [</w:t>
      </w:r>
      <w:proofErr w:type="spellStart"/>
      <w:r w:rsidR="00A24A0D"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EnumerationLiteral</w:t>
      </w:r>
      <w:proofErr w:type="spellEnd"/>
      <w:r w:rsidRPr="00900667">
        <w:rPr>
          <w:szCs w:val="16"/>
        </w:rPr>
        <w:t>).name/]</w:t>
      </w:r>
      <w:r>
        <w:rPr>
          <w:szCs w:val="16"/>
        </w:rPr>
        <w:t xml:space="preserve"> </w:t>
      </w:r>
      <w:r w:rsidRPr="00EC6152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7A4C8F" w:rsidRPr="001E666B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900667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oa.name.</w:t>
      </w:r>
      <w:r w:rsidR="00A24A0D"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 xml:space="preserve">('condition')][if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900667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900667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900667">
        <w:rPr>
          <w:rFonts w:ascii="Consolas" w:hAnsi="Consolas"/>
          <w:color w:val="7030A0"/>
          <w:sz w:val="16"/>
          <w:szCs w:val="16"/>
        </w:rPr>
        <w:t>())]</w:t>
      </w:r>
      <w:r w:rsidRPr="00900667">
        <w:rPr>
          <w:szCs w:val="16"/>
        </w:rPr>
        <w:t>condition:</w:t>
      </w:r>
      <w:r>
        <w:rPr>
          <w:szCs w:val="16"/>
        </w:rPr>
        <w:t xml:space="preserve"> 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(String).clean()/]</w:t>
      </w:r>
      <w:r>
        <w:rPr>
          <w:szCs w:val="16"/>
        </w:rPr>
        <w:t xml:space="preserve"> </w:t>
      </w:r>
      <w:r w:rsidRPr="00900667">
        <w:rPr>
          <w:rFonts w:ascii="Consolas" w:hAnsi="Consolas"/>
          <w:color w:val="7030A0"/>
          <w:sz w:val="16"/>
          <w:szCs w:val="16"/>
        </w:rPr>
        <w:t>[else]</w:t>
      </w:r>
      <w:r w:rsidRPr="00073611">
        <w:rPr>
          <w:color w:val="7030A0"/>
          <w:sz w:val="16"/>
          <w:szCs w:val="16"/>
        </w:rPr>
        <w:t xml:space="preserve"> </w:t>
      </w:r>
      <w:r>
        <w:rPr>
          <w:rFonts w:ascii="Consolas" w:hAnsi="Consolas"/>
          <w:color w:val="7030A0"/>
          <w:sz w:val="16"/>
          <w:szCs w:val="16"/>
        </w:rPr>
        <w:t>&lt;drop/&gt;</w:t>
      </w:r>
      <w:r w:rsidRPr="00900667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3175AE">
        <w:rPr>
          <w:rFonts w:ascii="Consolas" w:hAnsi="Consolas"/>
          <w:color w:val="7030A0"/>
          <w:sz w:val="16"/>
          <w:szCs w:val="16"/>
        </w:rPr>
        <w:t>[else]&lt;drop/&gt;</w:t>
      </w:r>
      <w:r>
        <w:rPr>
          <w:rFonts w:ascii="Consolas" w:hAnsi="Consolas"/>
          <w:color w:val="7030A0"/>
          <w:sz w:val="16"/>
          <w:szCs w:val="16"/>
        </w:rPr>
        <w:t>[/if]</w:t>
      </w:r>
    </w:p>
    <w:p w:rsidR="007A4C8F" w:rsidRPr="00F52AB4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>
        <w:rPr>
          <w:rFonts w:ascii="Consolas" w:hAnsi="Consolas"/>
          <w:color w:val="7030A0"/>
          <w:sz w:val="16"/>
          <w:szCs w:val="16"/>
        </w:rPr>
        <w:t>oa.name.contains</w:t>
      </w:r>
      <w:proofErr w:type="spellEnd"/>
      <w:r>
        <w:rPr>
          <w:rFonts w:ascii="Consolas" w:hAnsi="Consolas"/>
          <w:color w:val="7030A0"/>
          <w:sz w:val="16"/>
          <w:szCs w:val="16"/>
        </w:rPr>
        <w:t>(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state</w:t>
      </w:r>
      <w:r w:rsidRPr="00900667">
        <w:rPr>
          <w:rFonts w:ascii="Consolas" w:hAnsi="Consolas"/>
          <w:color w:val="7030A0"/>
          <w:sz w:val="16"/>
          <w:szCs w:val="16"/>
        </w:rPr>
        <w:t>'</w:t>
      </w:r>
      <w:r>
        <w:rPr>
          <w:rFonts w:ascii="Consolas" w:hAnsi="Consolas"/>
          <w:color w:val="7030A0"/>
          <w:sz w:val="16"/>
          <w:szCs w:val="16"/>
        </w:rPr>
        <w:t>)]</w:t>
      </w:r>
      <w:proofErr w:type="spellStart"/>
      <w:r w:rsidRPr="0035121B">
        <w:rPr>
          <w:rFonts w:cstheme="minorHAnsi"/>
          <w:szCs w:val="16"/>
        </w:rPr>
        <w:t>LifecycleState</w:t>
      </w:r>
      <w:proofErr w:type="spellEnd"/>
      <w:r w:rsidRPr="0035121B">
        <w:rPr>
          <w:rFonts w:cstheme="minorHAnsi"/>
          <w:szCs w:val="16"/>
        </w:rPr>
        <w:t>: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 w:rsidRPr="00900667">
        <w:rPr>
          <w:szCs w:val="16"/>
        </w:rPr>
        <w:t>.getValue</w:t>
      </w:r>
      <w:proofErr w:type="spellEnd"/>
      <w:r w:rsidRPr="00900667">
        <w:rPr>
          <w:szCs w:val="16"/>
        </w:rPr>
        <w:t>(</w:t>
      </w:r>
      <w:proofErr w:type="spellStart"/>
      <w:r w:rsidRPr="00900667">
        <w:rPr>
          <w:szCs w:val="16"/>
        </w:rPr>
        <w:t>st</w:t>
      </w:r>
      <w:proofErr w:type="spellEnd"/>
      <w:r w:rsidRPr="00900667">
        <w:rPr>
          <w:szCs w:val="16"/>
        </w:rPr>
        <w:t>, oa.name).</w:t>
      </w:r>
      <w:proofErr w:type="spellStart"/>
      <w:r w:rsidRPr="00900667">
        <w:rPr>
          <w:szCs w:val="16"/>
        </w:rPr>
        <w:t>oclAsType</w:t>
      </w:r>
      <w:proofErr w:type="spellEnd"/>
      <w:r w:rsidRPr="00900667">
        <w:rPr>
          <w:szCs w:val="16"/>
        </w:rPr>
        <w:t>(</w:t>
      </w:r>
      <w:proofErr w:type="spellStart"/>
      <w:r>
        <w:rPr>
          <w:szCs w:val="16"/>
        </w:rPr>
        <w:t>EnumerationLiteral</w:t>
      </w:r>
      <w:proofErr w:type="spellEnd"/>
      <w:r w:rsidRPr="00900667">
        <w:rPr>
          <w:szCs w:val="16"/>
        </w:rPr>
        <w:t>).</w:t>
      </w:r>
      <w:r>
        <w:rPr>
          <w:szCs w:val="16"/>
        </w:rPr>
        <w:t>name</w:t>
      </w:r>
      <w:r w:rsidRPr="00900667">
        <w:rPr>
          <w:szCs w:val="16"/>
        </w:rPr>
        <w:t>/]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7A4C8F" w:rsidRPr="00856F94" w:rsidRDefault="007A4C8F" w:rsidP="007A4C8F">
      <w:pPr>
        <w:pStyle w:val="ListParagraph"/>
        <w:numPr>
          <w:ilvl w:val="1"/>
          <w:numId w:val="12"/>
        </w:numPr>
        <w:rPr>
          <w:sz w:val="16"/>
          <w:szCs w:val="16"/>
        </w:rPr>
      </w:pPr>
      <w:r w:rsidRPr="00F52AB4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oa.name.con</w:t>
      </w:r>
      <w:r w:rsidR="00A24A0D">
        <w:rPr>
          <w:rFonts w:ascii="Consolas" w:hAnsi="Consolas"/>
          <w:color w:val="7030A0"/>
          <w:sz w:val="16"/>
          <w:szCs w:val="16"/>
        </w:rPr>
        <w:t>tains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>('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passedByRef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 xml:space="preserve">')] 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F52AB4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,</w:t>
      </w:r>
      <w:r>
        <w:rPr>
          <w:rFonts w:ascii="Consolas" w:hAnsi="Consolas"/>
          <w:color w:val="7030A0"/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oa.name).</w:t>
      </w:r>
      <w:proofErr w:type="spellStart"/>
      <w:r w:rsidRPr="00F52AB4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F52AB4">
        <w:rPr>
          <w:rFonts w:ascii="Consolas" w:hAnsi="Consolas"/>
          <w:color w:val="7030A0"/>
          <w:sz w:val="16"/>
          <w:szCs w:val="16"/>
        </w:rPr>
        <w:t>())]</w:t>
      </w:r>
      <w:r w:rsidR="00A24A0D">
        <w:rPr>
          <w:rFonts w:cstheme="minorHAnsi"/>
          <w:szCs w:val="16"/>
        </w:rPr>
        <w:t>[</w:t>
      </w:r>
      <w:proofErr w:type="spellStart"/>
      <w:r w:rsidR="00A24A0D">
        <w:rPr>
          <w:rFonts w:cstheme="minorHAnsi"/>
          <w:szCs w:val="16"/>
        </w:rPr>
        <w:t>cl</w:t>
      </w:r>
      <w:r w:rsidRPr="00F52AB4">
        <w:rPr>
          <w:rFonts w:cstheme="minorHAnsi"/>
          <w:szCs w:val="16"/>
        </w:rPr>
        <w:t>.getValue</w:t>
      </w:r>
      <w:proofErr w:type="spellEnd"/>
      <w:r w:rsidRPr="00F52AB4">
        <w:rPr>
          <w:rFonts w:cstheme="minorHAnsi"/>
          <w:szCs w:val="16"/>
        </w:rPr>
        <w:t>(</w:t>
      </w:r>
      <w:proofErr w:type="spellStart"/>
      <w:r w:rsidRPr="00F52AB4">
        <w:rPr>
          <w:rFonts w:cstheme="minorHAnsi"/>
          <w:szCs w:val="16"/>
        </w:rPr>
        <w:t>st</w:t>
      </w:r>
      <w:proofErr w:type="spellEnd"/>
      <w:r w:rsidRPr="00F52AB4">
        <w:rPr>
          <w:rFonts w:cstheme="minorHAnsi"/>
          <w:szCs w:val="16"/>
        </w:rPr>
        <w:t xml:space="preserve">, </w:t>
      </w:r>
      <w:r w:rsidRPr="00F52AB4">
        <w:rPr>
          <w:szCs w:val="16"/>
        </w:rPr>
        <w:t>oa.name).</w:t>
      </w:r>
      <w:proofErr w:type="spellStart"/>
      <w:r w:rsidRPr="00F52AB4">
        <w:rPr>
          <w:szCs w:val="16"/>
        </w:rPr>
        <w:t>oclAsType</w:t>
      </w:r>
      <w:proofErr w:type="spellEnd"/>
      <w:r w:rsidRPr="00F52AB4">
        <w:rPr>
          <w:szCs w:val="16"/>
        </w:rPr>
        <w:t>(Boolean)/]</w:t>
      </w:r>
      <w:r w:rsidRPr="00F52AB4">
        <w:rPr>
          <w:rFonts w:ascii="Consolas" w:hAnsi="Consolas"/>
          <w:color w:val="7030A0"/>
          <w:sz w:val="16"/>
          <w:szCs w:val="16"/>
        </w:rPr>
        <w:t>[else]</w:t>
      </w:r>
      <w:r>
        <w:rPr>
          <w:rFonts w:ascii="Consolas" w:hAnsi="Consolas"/>
          <w:sz w:val="16"/>
          <w:szCs w:val="16"/>
        </w:rPr>
        <w:t xml:space="preserve"> </w:t>
      </w:r>
      <w:r w:rsidRPr="00F52AB4">
        <w:rPr>
          <w:szCs w:val="16"/>
        </w:rPr>
        <w:t>undefined</w:t>
      </w:r>
      <w:r w:rsidRPr="00F52AB4">
        <w:rPr>
          <w:sz w:val="16"/>
          <w:szCs w:val="16"/>
        </w:rPr>
        <w:t xml:space="preserve"> </w:t>
      </w:r>
      <w:r w:rsidRPr="00F52AB4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7A4C8F" w:rsidRPr="00856F94" w:rsidRDefault="007A4C8F" w:rsidP="007A4C8F">
      <w:pPr>
        <w:pStyle w:val="ListParagraph"/>
        <w:numPr>
          <w:ilvl w:val="1"/>
          <w:numId w:val="12"/>
        </w:numPr>
        <w:rPr>
          <w:rFonts w:ascii="Consolas" w:hAnsi="Consolas"/>
          <w:sz w:val="16"/>
          <w:szCs w:val="16"/>
        </w:rPr>
      </w:pPr>
      <w:r w:rsidRPr="00C279C3">
        <w:rPr>
          <w:rFonts w:ascii="Consolas" w:hAnsi="Consolas"/>
          <w:color w:val="7030A0"/>
          <w:sz w:val="16"/>
          <w:szCs w:val="16"/>
        </w:rPr>
        <w:t xml:space="preserve">[if 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oa.name.</w:t>
      </w:r>
      <w:r w:rsidR="00A24A0D">
        <w:rPr>
          <w:rFonts w:ascii="Consolas" w:hAnsi="Consolas"/>
          <w:color w:val="7030A0"/>
          <w:sz w:val="16"/>
          <w:szCs w:val="16"/>
        </w:rPr>
        <w:t>contains</w:t>
      </w:r>
      <w:proofErr w:type="spellEnd"/>
      <w:r w:rsidR="00A24A0D">
        <w:rPr>
          <w:rFonts w:ascii="Consolas" w:hAnsi="Consolas"/>
          <w:color w:val="7030A0"/>
          <w:sz w:val="16"/>
          <w:szCs w:val="16"/>
        </w:rPr>
        <w:t xml:space="preserve">('reference')][if (not </w:t>
      </w:r>
      <w:proofErr w:type="spellStart"/>
      <w:r w:rsidR="00A24A0D">
        <w:rPr>
          <w:rFonts w:ascii="Consolas" w:hAnsi="Consolas"/>
          <w:color w:val="7030A0"/>
          <w:sz w:val="16"/>
          <w:szCs w:val="16"/>
        </w:rPr>
        <w:t>cl</w:t>
      </w:r>
      <w:r w:rsidRPr="00C279C3">
        <w:rPr>
          <w:rFonts w:ascii="Consolas" w:hAnsi="Consolas"/>
          <w:color w:val="7030A0"/>
          <w:sz w:val="16"/>
          <w:szCs w:val="16"/>
        </w:rPr>
        <w:t>.getValue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st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, oa.name).</w:t>
      </w:r>
      <w:proofErr w:type="spellStart"/>
      <w:r w:rsidRPr="00C279C3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C279C3">
        <w:rPr>
          <w:rFonts w:ascii="Consolas" w:hAnsi="Consolas"/>
          <w:color w:val="7030A0"/>
          <w:sz w:val="16"/>
          <w:szCs w:val="16"/>
        </w:rPr>
        <w:t>())]</w:t>
      </w:r>
      <w:r w:rsidRPr="00C279C3">
        <w:rPr>
          <w:szCs w:val="16"/>
        </w:rPr>
        <w:t>reference:</w:t>
      </w:r>
      <w:r>
        <w:rPr>
          <w:szCs w:val="16"/>
        </w:rPr>
        <w:t xml:space="preserve"> </w:t>
      </w:r>
      <w:r w:rsidR="00A24A0D">
        <w:rPr>
          <w:szCs w:val="16"/>
        </w:rPr>
        <w:t>[</w:t>
      </w:r>
      <w:proofErr w:type="spellStart"/>
      <w:r w:rsidR="00A24A0D">
        <w:rPr>
          <w:szCs w:val="16"/>
        </w:rPr>
        <w:t>cl</w:t>
      </w:r>
      <w:r>
        <w:rPr>
          <w:szCs w:val="16"/>
        </w:rPr>
        <w:t>.getValue</w:t>
      </w:r>
      <w:proofErr w:type="spellEnd"/>
      <w:r>
        <w:rPr>
          <w:szCs w:val="16"/>
        </w:rPr>
        <w:t>(</w:t>
      </w:r>
      <w:proofErr w:type="spellStart"/>
      <w:r>
        <w:rPr>
          <w:szCs w:val="16"/>
        </w:rPr>
        <w:t>st</w:t>
      </w:r>
      <w:proofErr w:type="spellEnd"/>
      <w:r>
        <w:rPr>
          <w:szCs w:val="16"/>
        </w:rPr>
        <w:t xml:space="preserve">, </w:t>
      </w:r>
      <w:r w:rsidRPr="00C279C3">
        <w:rPr>
          <w:szCs w:val="16"/>
        </w:rPr>
        <w:t>oa.name).oclAsType(String).clean()/]</w:t>
      </w:r>
      <w:r>
        <w:rPr>
          <w:rFonts w:ascii="Consolas" w:hAnsi="Consolas"/>
          <w:color w:val="7030A0"/>
          <w:sz w:val="16"/>
          <w:szCs w:val="16"/>
        </w:rPr>
        <w:t>[else]&lt;drop/&gt;</w:t>
      </w:r>
      <w:r w:rsidRPr="00C279C3">
        <w:rPr>
          <w:rFonts w:ascii="Consolas" w:hAnsi="Consolas"/>
          <w:color w:val="7030A0"/>
          <w:sz w:val="16"/>
          <w:szCs w:val="16"/>
        </w:rPr>
        <w:t>[/if]</w:t>
      </w:r>
      <w:r>
        <w:rPr>
          <w:rFonts w:ascii="Consolas" w:hAnsi="Consolas"/>
          <w:color w:val="7030A0"/>
          <w:sz w:val="16"/>
          <w:szCs w:val="16"/>
        </w:rPr>
        <w:t>[else]&lt;drop/&gt;[/if]</w:t>
      </w:r>
    </w:p>
    <w:p w:rsidR="00EB55FF" w:rsidRPr="007A4C8F" w:rsidRDefault="007A4C8F" w:rsidP="007A4C8F">
      <w:pPr>
        <w:pStyle w:val="TAL"/>
        <w:keepNext w:val="0"/>
        <w:keepLines w:val="0"/>
        <w:rPr>
          <w:rFonts w:ascii="Consolas" w:hAnsi="Consolas"/>
          <w:color w:val="7030A0"/>
          <w:sz w:val="16"/>
          <w:szCs w:val="16"/>
        </w:rPr>
      </w:pPr>
      <w:r>
        <w:rPr>
          <w:rFonts w:ascii="Consolas" w:hAnsi="Consolas"/>
          <w:color w:val="7030A0"/>
          <w:sz w:val="16"/>
          <w:szCs w:val="16"/>
        </w:rPr>
        <w:t xml:space="preserve">     </w:t>
      </w:r>
      <w:r w:rsidRPr="007A4C8F">
        <w:rPr>
          <w:rFonts w:ascii="Consolas" w:hAnsi="Consolas"/>
          <w:color w:val="7030A0"/>
          <w:sz w:val="20"/>
          <w:szCs w:val="16"/>
        </w:rPr>
        <w:t>[/</w:t>
      </w:r>
      <w:proofErr w:type="gramStart"/>
      <w:r w:rsidRPr="007A4C8F">
        <w:rPr>
          <w:rFonts w:ascii="Consolas" w:hAnsi="Consolas"/>
          <w:color w:val="7030A0"/>
          <w:sz w:val="20"/>
          <w:szCs w:val="16"/>
        </w:rPr>
        <w:t>for]</w:t>
      </w:r>
      <w:r>
        <w:rPr>
          <w:rFonts w:ascii="Consolas" w:hAnsi="Consolas"/>
          <w:color w:val="7030A0"/>
          <w:sz w:val="20"/>
          <w:szCs w:val="16"/>
        </w:rPr>
        <w:t>&lt;</w:t>
      </w:r>
      <w:proofErr w:type="gramEnd"/>
      <w:r>
        <w:rPr>
          <w:rFonts w:ascii="Consolas" w:hAnsi="Consolas"/>
          <w:color w:val="7030A0"/>
          <w:sz w:val="20"/>
          <w:szCs w:val="16"/>
        </w:rPr>
        <w:t>drop/&gt;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</w:t>
      </w:r>
      <w:r w:rsidR="00657290">
        <w:rPr>
          <w:rFonts w:ascii="Consolas" w:hAnsi="Consolas" w:cs="Consolas"/>
          <w:color w:val="7030A0"/>
          <w:sz w:val="20"/>
          <w:szCs w:val="20"/>
        </w:rPr>
        <w:t>/for]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13485F">
        <w:rPr>
          <w:rFonts w:ascii="Consolas" w:hAnsi="Consolas" w:cs="Consolas"/>
          <w:color w:val="7030A0"/>
          <w:sz w:val="20"/>
          <w:szCs w:val="20"/>
        </w:rPr>
        <w:t>cl.displayAllAttributes</w:t>
      </w:r>
      <w:proofErr w:type="spellEnd"/>
      <w:proofErr w:type="gramEnd"/>
      <w:r w:rsidRPr="0013485F">
        <w:rPr>
          <w:rFonts w:ascii="Consolas" w:hAnsi="Consolas" w:cs="Consolas"/>
          <w:color w:val="7030A0"/>
          <w:sz w:val="20"/>
          <w:szCs w:val="20"/>
        </w:rPr>
        <w:t>()/]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EB55FF" w:rsidRPr="0013485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13485F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13485F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EB55FF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13485F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5E7976" w:rsidRDefault="005E7976" w:rsidP="00EB55FF">
      <w:pPr>
        <w:rPr>
          <w:rFonts w:ascii="Consolas" w:hAnsi="Consolas" w:cs="Consolas"/>
          <w:color w:val="7030A0"/>
          <w:sz w:val="20"/>
          <w:szCs w:val="20"/>
        </w:rPr>
      </w:pPr>
    </w:p>
    <w:p w:rsidR="005E7976" w:rsidRDefault="0046274B" w:rsidP="005E7976">
      <w:pPr>
        <w:pStyle w:val="Heading1"/>
        <w:rPr>
          <w:lang w:val="en-GB"/>
        </w:rPr>
      </w:pPr>
      <w:r>
        <w:rPr>
          <w:lang w:val="en-GB"/>
        </w:rPr>
        <w:t xml:space="preserve">Display datatypes </w:t>
      </w:r>
      <w:r w:rsidR="005E7976">
        <w:rPr>
          <w:lang w:val="en-GB"/>
        </w:rPr>
        <w:t>fragment &lt;drop/&gt;</w:t>
      </w:r>
    </w:p>
    <w:p w:rsidR="005E7976" w:rsidRPr="005E7976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E7976">
        <w:rPr>
          <w:rFonts w:ascii="Times New Roman" w:hAnsi="Times New Roman" w:cs="Times New Roman"/>
          <w:color w:val="FF0000"/>
          <w:sz w:val="20"/>
          <w:szCs w:val="20"/>
        </w:rPr>
        <w:t>Display all the information in datatypes: comments, stereotypes and attributes &lt;drop/&gt;</w:t>
      </w:r>
    </w:p>
    <w:p w:rsidR="005E7976" w:rsidRPr="005E7976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E7976">
        <w:rPr>
          <w:rFonts w:ascii="Times New Roman" w:hAnsi="Times New Roman" w:cs="Times New Roman"/>
          <w:color w:val="FF0000"/>
          <w:sz w:val="20"/>
          <w:szCs w:val="20"/>
        </w:rPr>
        <w:t>Valid</w:t>
      </w:r>
      <w:r w:rsidR="0046274B">
        <w:rPr>
          <w:rFonts w:ascii="Times New Roman" w:hAnsi="Times New Roman" w:cs="Times New Roman"/>
          <w:color w:val="FF0000"/>
          <w:sz w:val="20"/>
          <w:szCs w:val="20"/>
        </w:rPr>
        <w:t xml:space="preserve"> for primitive &amp; </w:t>
      </w:r>
      <w:r w:rsidRPr="005E7976">
        <w:rPr>
          <w:rFonts w:ascii="Times New Roman" w:hAnsi="Times New Roman" w:cs="Times New Roman"/>
          <w:color w:val="FF0000"/>
          <w:sz w:val="20"/>
          <w:szCs w:val="20"/>
        </w:rPr>
        <w:t>standard datatypes 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displayDatatypes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displayComments;displayAllAttributes;displayText;displayStereotypes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[if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)-&gt;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Datatypes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5E7976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for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) -&gt;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if</w:t>
      </w:r>
      <w:r w:rsidRPr="005E797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5E7976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datatype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E7976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Default="005E7976" w:rsidP="005E7976">
      <w:pPr>
        <w:rPr>
          <w:sz w:val="20"/>
        </w:rPr>
      </w:pPr>
      <w:r w:rsidRPr="005E7976">
        <w:rPr>
          <w:rStyle w:val="Strong"/>
        </w:rPr>
        <w:t>Qualified Name:</w:t>
      </w:r>
      <w:r>
        <w:t xml:space="preserve"> </w:t>
      </w:r>
      <w:r w:rsidRPr="005E7976">
        <w:t>[</w:t>
      </w:r>
      <w:proofErr w:type="spellStart"/>
      <w:r w:rsidRPr="005E7976">
        <w:t>dt.qualifiedName</w:t>
      </w:r>
      <w:proofErr w:type="spellEnd"/>
      <w:r w:rsidRPr="005E7976">
        <w:t>/]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E7976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E797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E7976">
        <w:rPr>
          <w:rFonts w:ascii="Consolas" w:hAnsi="Consolas" w:cs="Consolas"/>
          <w:color w:val="7030A0"/>
          <w:sz w:val="20"/>
          <w:szCs w:val="20"/>
        </w:rPr>
        <w:t>dt.displayAllAttributes</w:t>
      </w:r>
      <w:proofErr w:type="spellEnd"/>
      <w:proofErr w:type="gramEnd"/>
      <w:r w:rsidRPr="005E7976">
        <w:rPr>
          <w:rFonts w:ascii="Consolas" w:hAnsi="Consolas" w:cs="Consolas"/>
          <w:color w:val="7030A0"/>
          <w:sz w:val="20"/>
          <w:szCs w:val="20"/>
        </w:rPr>
        <w:t>()/]</w:t>
      </w:r>
    </w:p>
    <w:p w:rsidR="005E7976" w:rsidRP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E7976">
        <w:rPr>
          <w:rFonts w:ascii="Consolas" w:hAnsi="Consolas" w:cs="Consolas"/>
          <w:color w:val="7030A0"/>
          <w:sz w:val="20"/>
          <w:szCs w:val="20"/>
        </w:rPr>
        <w:t>[/if] &lt;drop/&gt;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if</w:t>
      </w:r>
      <w:r w:rsidRPr="00AB6F2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PrimitiveType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AB6F2B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AB6F2B">
        <w:rPr>
          <w:rFonts w:ascii="Consolas" w:hAnsi="Consolas" w:cs="Consolas"/>
          <w:color w:val="7030A0"/>
          <w:sz w:val="20"/>
          <w:szCs w:val="20"/>
        </w:rPr>
        <w:t>primitive type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AB6F2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5E7976" w:rsidRDefault="005E7976" w:rsidP="005E7976">
      <w:pPr>
        <w:rPr>
          <w:sz w:val="20"/>
        </w:rPr>
      </w:pPr>
      <w:r w:rsidRPr="00AB6F2B">
        <w:rPr>
          <w:rStyle w:val="Strong"/>
        </w:rPr>
        <w:t>Qualified Name:</w:t>
      </w:r>
      <w:r>
        <w:t xml:space="preserve"> </w:t>
      </w:r>
      <w:r w:rsidRPr="00AB6F2B">
        <w:t>[</w:t>
      </w:r>
      <w:proofErr w:type="spellStart"/>
      <w:proofErr w:type="gramStart"/>
      <w:r w:rsidRPr="00AB6F2B">
        <w:t>dt.qualifiedName</w:t>
      </w:r>
      <w:proofErr w:type="spellEnd"/>
      <w:proofErr w:type="gramEnd"/>
      <w:r w:rsidRPr="00AB6F2B">
        <w:t>/]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AB6F2B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r w:rsidRPr="00AB6F2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</w:t>
      </w: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/</w:t>
      </w:r>
      <w:proofErr w:type="gramStart"/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if</w:t>
      </w:r>
      <w:r w:rsidRPr="00AB6F2B">
        <w:rPr>
          <w:rFonts w:ascii="Consolas" w:hAnsi="Consolas" w:cs="Consolas"/>
          <w:color w:val="7030A0"/>
          <w:sz w:val="20"/>
          <w:szCs w:val="20"/>
        </w:rPr>
        <w:t>]&lt;</w:t>
      </w:r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[/</w:t>
      </w:r>
      <w:proofErr w:type="gramStart"/>
      <w:r w:rsidRPr="002F15D6">
        <w:rPr>
          <w:rFonts w:ascii="Consolas" w:hAnsi="Consolas" w:cs="Consolas"/>
          <w:color w:val="7030A0"/>
          <w:sz w:val="20"/>
          <w:szCs w:val="20"/>
          <w:highlight w:val="yellow"/>
        </w:rPr>
        <w:t>for]&lt;</w:t>
      </w:r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AB6F2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AB6F2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AB6F2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AB6F2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F44126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F44126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F44126" w:rsidRDefault="00F44126" w:rsidP="00F44126">
      <w:pPr>
        <w:pStyle w:val="Heading1"/>
      </w:pPr>
      <w:r>
        <w:t>Display associations fragment &lt;drop/&gt;</w:t>
      </w:r>
    </w:p>
    <w:p w:rsidR="00F44126" w:rsidRPr="00F44126" w:rsidRDefault="00F44126" w:rsidP="00F4412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44126">
        <w:rPr>
          <w:rFonts w:ascii="Times New Roman" w:hAnsi="Times New Roman" w:cs="Times New Roman"/>
          <w:color w:val="FF0000"/>
          <w:sz w:val="20"/>
          <w:szCs w:val="20"/>
        </w:rPr>
        <w:t>Display all the information in an association: comments, stereotypes and attributes 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displayAssociations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displayComments;displayText;displayStereotypes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-&gt;filter(Association)-&gt;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Associations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F44126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as:uml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::Association | 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-&gt;filter(Association) -&gt;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F44126" w:rsidRPr="00F44126" w:rsidRDefault="00F44126" w:rsidP="00F44126">
      <w:pPr>
        <w:rPr>
          <w:rFonts w:ascii="Consolas" w:hAnsi="Consolas" w:cs="Consolas"/>
          <w:b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 xml:space="preserve">(as.name, 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association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F44126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Style w:val="Strong"/>
        </w:rPr>
        <w:t>Qualified Name:</w:t>
      </w:r>
      <w:r w:rsidRPr="00F44126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44126">
        <w:t>[</w:t>
      </w:r>
      <w:proofErr w:type="spellStart"/>
      <w:proofErr w:type="gramStart"/>
      <w:r w:rsidRPr="00F44126">
        <w:t>as.qualifiedName</w:t>
      </w:r>
      <w:proofErr w:type="spellEnd"/>
      <w:proofErr w:type="gramEnd"/>
      <w:r w:rsidRPr="00F44126">
        <w:t>/]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as.displayComments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F44126" w:rsidRP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F44126">
        <w:rPr>
          <w:rFonts w:ascii="Consolas" w:hAnsi="Consolas" w:cs="Consolas"/>
          <w:color w:val="7030A0"/>
          <w:sz w:val="20"/>
          <w:szCs w:val="20"/>
        </w:rPr>
        <w:t>as.displayStereotypes</w:t>
      </w:r>
      <w:proofErr w:type="spellEnd"/>
      <w:proofErr w:type="gramEnd"/>
      <w:r w:rsidRPr="00F44126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F44126" w:rsidRDefault="00F44126" w:rsidP="00F44126">
      <w:pPr>
        <w:rPr>
          <w:color w:val="7030A0"/>
        </w:rPr>
      </w:pPr>
    </w:p>
    <w:p w:rsidR="00F44126" w:rsidRDefault="00F44126" w:rsidP="00F44126">
      <w:pPr>
        <w:rPr>
          <w:rFonts w:ascii="Consolas" w:hAnsi="Consolas" w:cs="Consolas"/>
          <w:color w:val="7030A0"/>
          <w:sz w:val="20"/>
          <w:szCs w:val="20"/>
        </w:rPr>
      </w:pPr>
      <w:r w:rsidRPr="00F44126">
        <w:rPr>
          <w:rFonts w:ascii="Consolas" w:hAnsi="Consolas" w:cs="Consolas"/>
          <w:color w:val="7030A0"/>
          <w:sz w:val="20"/>
          <w:szCs w:val="20"/>
        </w:rPr>
        <w:t>[if  (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as.memberEnd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-&gt;</w:t>
      </w:r>
      <w:proofErr w:type="spellStart"/>
      <w:r w:rsidRPr="00F44126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F44126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D96F53" w:rsidRDefault="00421709" w:rsidP="003B538F">
      <w:pPr>
        <w:pStyle w:val="Caption"/>
        <w:jc w:val="center"/>
        <w:rPr>
          <w:rStyle w:val="Strong"/>
          <w:i w:val="0"/>
          <w:color w:val="000000" w:themeColor="text1"/>
          <w:sz w:val="22"/>
          <w:szCs w:val="22"/>
        </w:rPr>
      </w:pPr>
      <w:r w:rsidRPr="00421709">
        <w:rPr>
          <w:rStyle w:val="Strong"/>
          <w:i w:val="0"/>
          <w:color w:val="000000" w:themeColor="text1"/>
          <w:sz w:val="22"/>
          <w:szCs w:val="22"/>
        </w:rPr>
        <w:t xml:space="preserve">Table </w: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begin"/>
      </w:r>
      <w:r w:rsidRPr="00421709">
        <w:rPr>
          <w:rStyle w:val="Strong"/>
          <w:i w:val="0"/>
          <w:color w:val="000000" w:themeColor="text1"/>
          <w:sz w:val="22"/>
          <w:szCs w:val="22"/>
        </w:rPr>
        <w:instrText xml:space="preserve"> STYLEREF 1 \s </w:instrTex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separate"/>
      </w:r>
      <w:r w:rsidR="00B45989">
        <w:rPr>
          <w:rStyle w:val="Strong"/>
          <w:i w:val="0"/>
          <w:noProof/>
          <w:color w:val="000000" w:themeColor="text1"/>
          <w:sz w:val="22"/>
          <w:szCs w:val="22"/>
        </w:rPr>
        <w:t>12</w: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end"/>
      </w:r>
      <w:r w:rsidRPr="00421709">
        <w:rPr>
          <w:rStyle w:val="Strong"/>
          <w:i w:val="0"/>
          <w:color w:val="000000" w:themeColor="text1"/>
          <w:sz w:val="22"/>
          <w:szCs w:val="22"/>
        </w:rPr>
        <w:noBreakHyphen/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begin"/>
      </w:r>
      <w:r w:rsidRPr="00421709">
        <w:rPr>
          <w:rStyle w:val="Strong"/>
          <w:i w:val="0"/>
          <w:color w:val="000000" w:themeColor="text1"/>
          <w:sz w:val="22"/>
          <w:szCs w:val="22"/>
        </w:rPr>
        <w:instrText xml:space="preserve"> SEQ Table \* ARABIC \s 1 </w:instrTex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separate"/>
      </w:r>
      <w:r w:rsidR="00B45989">
        <w:rPr>
          <w:rStyle w:val="Strong"/>
          <w:i w:val="0"/>
          <w:noProof/>
          <w:color w:val="000000" w:themeColor="text1"/>
          <w:sz w:val="22"/>
          <w:szCs w:val="22"/>
        </w:rPr>
        <w:t>1</w:t>
      </w:r>
      <w:r w:rsidRPr="00421709">
        <w:rPr>
          <w:rStyle w:val="Strong"/>
          <w:i w:val="0"/>
          <w:color w:val="000000" w:themeColor="text1"/>
          <w:sz w:val="22"/>
          <w:szCs w:val="22"/>
        </w:rPr>
        <w:fldChar w:fldCharType="end"/>
      </w:r>
      <w:r w:rsidRPr="00421709">
        <w:rPr>
          <w:rStyle w:val="Strong"/>
          <w:i w:val="0"/>
          <w:color w:val="000000" w:themeColor="text1"/>
          <w:sz w:val="22"/>
          <w:szCs w:val="22"/>
        </w:rPr>
        <w:t xml:space="preserve"> Member ends for [</w:t>
      </w:r>
      <w:proofErr w:type="spellStart"/>
      <w:r w:rsidRPr="00421709">
        <w:rPr>
          <w:rStyle w:val="Strong"/>
          <w:i w:val="0"/>
          <w:color w:val="000000" w:themeColor="text1"/>
          <w:sz w:val="22"/>
          <w:szCs w:val="22"/>
        </w:rPr>
        <w:t>as.getText</w:t>
      </w:r>
      <w:proofErr w:type="spellEnd"/>
      <w:r w:rsidRPr="00421709">
        <w:rPr>
          <w:rStyle w:val="Strong"/>
          <w:i w:val="0"/>
          <w:color w:val="000000" w:themeColor="text1"/>
          <w:sz w:val="22"/>
          <w:szCs w:val="22"/>
        </w:rPr>
        <w:t>()/]</w:t>
      </w:r>
    </w:p>
    <w:p w:rsidR="0082455A" w:rsidRPr="0082455A" w:rsidRDefault="0082455A" w:rsidP="0082455A"/>
    <w:p w:rsidR="00421709" w:rsidRPr="00421709" w:rsidRDefault="00421709" w:rsidP="00421709">
      <w:pPr>
        <w:rPr>
          <w:rFonts w:ascii="Consolas" w:hAnsi="Consolas" w:cs="Consolas"/>
          <w:color w:val="7030A0"/>
          <w:sz w:val="20"/>
          <w:szCs w:val="20"/>
        </w:rPr>
      </w:pPr>
      <w:r w:rsidRPr="00421709">
        <w:rPr>
          <w:rFonts w:ascii="Consolas" w:hAnsi="Consolas" w:cs="Consolas"/>
          <w:color w:val="7030A0"/>
          <w:sz w:val="20"/>
          <w:szCs w:val="20"/>
        </w:rPr>
        <w:t>&lt;table&gt;&lt;drop/&gt;</w:t>
      </w:r>
    </w:p>
    <w:tbl>
      <w:tblPr>
        <w:tblStyle w:val="TableGrid"/>
        <w:tblW w:w="14395" w:type="dxa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2149"/>
        <w:gridCol w:w="1002"/>
        <w:gridCol w:w="855"/>
        <w:gridCol w:w="1148"/>
        <w:gridCol w:w="1733"/>
        <w:gridCol w:w="3754"/>
        <w:gridCol w:w="3754"/>
      </w:tblGrid>
      <w:tr w:rsidR="00B643B2" w:rsidTr="00B643B2">
        <w:trPr>
          <w:tblHeader/>
        </w:trPr>
        <w:tc>
          <w:tcPr>
            <w:tcW w:w="2144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r w:rsidRPr="00F44126">
              <w:rPr>
                <w:b/>
              </w:rPr>
              <w:t>Attribute Name</w:t>
            </w:r>
          </w:p>
        </w:tc>
        <w:tc>
          <w:tcPr>
            <w:tcW w:w="999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proofErr w:type="spellStart"/>
            <w:r w:rsidRPr="00F44126">
              <w:rPr>
                <w:b/>
              </w:rPr>
              <w:t>Aggreg</w:t>
            </w:r>
            <w:proofErr w:type="spellEnd"/>
            <w:r w:rsidRPr="00F44126">
              <w:rPr>
                <w:b/>
              </w:rPr>
              <w:t>.</w:t>
            </w:r>
          </w:p>
        </w:tc>
        <w:tc>
          <w:tcPr>
            <w:tcW w:w="853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proofErr w:type="spellStart"/>
            <w:r w:rsidRPr="00F44126">
              <w:rPr>
                <w:b/>
              </w:rPr>
              <w:t>Navig</w:t>
            </w:r>
            <w:proofErr w:type="spellEnd"/>
            <w:r w:rsidRPr="00F44126">
              <w:rPr>
                <w:b/>
              </w:rPr>
              <w:t>.</w:t>
            </w:r>
          </w:p>
        </w:tc>
        <w:tc>
          <w:tcPr>
            <w:tcW w:w="1145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proofErr w:type="spellStart"/>
            <w:r>
              <w:rPr>
                <w:b/>
              </w:rPr>
              <w:t>Mult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728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r w:rsidRPr="00F44126">
              <w:rPr>
                <w:b/>
              </w:rPr>
              <w:t>Type</w:t>
            </w:r>
          </w:p>
        </w:tc>
        <w:tc>
          <w:tcPr>
            <w:tcW w:w="3744" w:type="dxa"/>
            <w:shd w:val="clear" w:color="auto" w:fill="E7E6E6" w:themeFill="background2"/>
          </w:tcPr>
          <w:p w:rsidR="00710446" w:rsidRPr="00F44126" w:rsidRDefault="00710446" w:rsidP="00F44126">
            <w:pPr>
              <w:rPr>
                <w:b/>
              </w:rPr>
            </w:pPr>
            <w:r w:rsidRPr="00F44126">
              <w:rPr>
                <w:b/>
              </w:rPr>
              <w:t>Description</w:t>
            </w:r>
          </w:p>
        </w:tc>
        <w:tc>
          <w:tcPr>
            <w:tcW w:w="3744" w:type="dxa"/>
            <w:shd w:val="clear" w:color="auto" w:fill="E7E6E6" w:themeFill="background2"/>
          </w:tcPr>
          <w:p w:rsidR="00710446" w:rsidRPr="00F44126" w:rsidRDefault="00B643B2" w:rsidP="00F44126">
            <w:pPr>
              <w:rPr>
                <w:b/>
              </w:rPr>
            </w:pPr>
            <w:r>
              <w:rPr>
                <w:b/>
              </w:rPr>
              <w:t>Stereotypes</w:t>
            </w:r>
          </w:p>
        </w:tc>
      </w:tr>
    </w:tbl>
    <w:p w:rsidR="005E7976" w:rsidRPr="00D85FF9" w:rsidRDefault="00355A7F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355A7F">
        <w:rPr>
          <w:rFonts w:ascii="Consolas" w:hAnsi="Consolas" w:cs="Consolas"/>
          <w:bCs/>
          <w:color w:val="7030A0"/>
          <w:sz w:val="20"/>
          <w:szCs w:val="20"/>
        </w:rPr>
        <w:t>[for (</w:t>
      </w:r>
      <w:proofErr w:type="spellStart"/>
      <w:r w:rsidRPr="00355A7F">
        <w:rPr>
          <w:rFonts w:ascii="Consolas" w:hAnsi="Consolas" w:cs="Consolas"/>
          <w:bCs/>
          <w:color w:val="7030A0"/>
          <w:sz w:val="20"/>
          <w:szCs w:val="20"/>
        </w:rPr>
        <w:t>p:uml</w:t>
      </w:r>
      <w:proofErr w:type="spellEnd"/>
      <w:r w:rsidRPr="00355A7F">
        <w:rPr>
          <w:rFonts w:ascii="Consolas" w:hAnsi="Consolas" w:cs="Consolas"/>
          <w:bCs/>
          <w:color w:val="7030A0"/>
          <w:sz w:val="20"/>
          <w:szCs w:val="20"/>
        </w:rPr>
        <w:t>::</w:t>
      </w:r>
      <w:proofErr w:type="spellStart"/>
      <w:r w:rsidRPr="00355A7F">
        <w:rPr>
          <w:rFonts w:ascii="Consolas" w:hAnsi="Consolas" w:cs="Consolas"/>
          <w:bCs/>
          <w:color w:val="7030A0"/>
          <w:sz w:val="20"/>
          <w:szCs w:val="20"/>
        </w:rPr>
        <w:t>Property|as.memberEnd</w:t>
      </w:r>
      <w:proofErr w:type="spellEnd"/>
      <w:r w:rsidRPr="00355A7F">
        <w:rPr>
          <w:rFonts w:ascii="Consolas" w:hAnsi="Consolas" w:cs="Consolas"/>
          <w:bCs/>
          <w:color w:val="7030A0"/>
          <w:sz w:val="20"/>
          <w:szCs w:val="20"/>
        </w:rPr>
        <w:t>)]&lt;drop/&gt;</w:t>
      </w:r>
    </w:p>
    <w:tbl>
      <w:tblPr>
        <w:tblStyle w:val="TableGrid"/>
        <w:tblW w:w="14395" w:type="dxa"/>
        <w:tblLayout w:type="fixed"/>
        <w:tblLook w:val="0620" w:firstRow="1" w:lastRow="0" w:firstColumn="0" w:lastColumn="0" w:noHBand="1" w:noVBand="1"/>
      </w:tblPr>
      <w:tblGrid>
        <w:gridCol w:w="2151"/>
        <w:gridCol w:w="990"/>
        <w:gridCol w:w="863"/>
        <w:gridCol w:w="1155"/>
        <w:gridCol w:w="1732"/>
        <w:gridCol w:w="3752"/>
        <w:gridCol w:w="3752"/>
      </w:tblGrid>
      <w:tr w:rsidR="00332935" w:rsidRPr="00F44126" w:rsidTr="00332935">
        <w:tc>
          <w:tcPr>
            <w:tcW w:w="2151" w:type="dxa"/>
            <w:shd w:val="clear" w:color="auto" w:fill="FFFFFF" w:themeFill="background1"/>
          </w:tcPr>
          <w:p w:rsidR="00332935" w:rsidRPr="00F44126" w:rsidRDefault="00332935" w:rsidP="00332935">
            <w:r>
              <w:t>[p.name/]</w:t>
            </w:r>
          </w:p>
        </w:tc>
        <w:tc>
          <w:tcPr>
            <w:tcW w:w="990" w:type="dxa"/>
            <w:shd w:val="clear" w:color="auto" w:fill="FFFFFF" w:themeFill="background1"/>
          </w:tcPr>
          <w:p w:rsidR="00332935" w:rsidRPr="00F44126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t>[</w:t>
            </w:r>
            <w:proofErr w:type="spellStart"/>
            <w:proofErr w:type="gramStart"/>
            <w:r>
              <w:t>p.aggregation</w:t>
            </w:r>
            <w:proofErr w:type="spellEnd"/>
            <w:proofErr w:type="gramEnd"/>
            <w:r>
              <w:t>/]</w:t>
            </w:r>
          </w:p>
        </w:tc>
        <w:tc>
          <w:tcPr>
            <w:tcW w:w="863" w:type="dxa"/>
            <w:shd w:val="clear" w:color="auto" w:fill="FFFFFF" w:themeFill="background1"/>
          </w:tcPr>
          <w:p w:rsidR="00332935" w:rsidRPr="00D85FF9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p.isNavigable</w:t>
            </w:r>
            <w:proofErr w:type="spell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())]&lt;drop/&gt; </w:t>
            </w:r>
          </w:p>
          <w:p w:rsidR="00332935" w:rsidRDefault="00332935" w:rsidP="00332935">
            <w:pPr>
              <w:pStyle w:val="TAL"/>
              <w:keepNext w:val="0"/>
              <w:keepLines w:val="0"/>
            </w:pPr>
            <w:proofErr w:type="spellStart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Navig</w:t>
            </w:r>
            <w:proofErr w:type="spellEnd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[else]&lt;drop/&gt;</w:t>
            </w:r>
            <w:r w:rsidRPr="00D85FF9">
              <w:t xml:space="preserve"> </w:t>
            </w:r>
          </w:p>
          <w:p w:rsidR="00332935" w:rsidRPr="00573BE7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sz w:val="16"/>
                <w:szCs w:val="16"/>
              </w:rPr>
            </w:pPr>
            <w:r w:rsidRPr="006D6A14">
              <w:rPr>
                <w:rFonts w:asciiTheme="minorHAnsi" w:hAnsiTheme="minorHAnsi" w:cstheme="minorHAnsi"/>
                <w:sz w:val="22"/>
                <w:szCs w:val="22"/>
              </w:rPr>
              <w:t xml:space="preserve">Not </w:t>
            </w:r>
            <w:proofErr w:type="spellStart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navig</w:t>
            </w:r>
            <w:proofErr w:type="spellEnd"/>
            <w:r w:rsidRPr="006D6A1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D85F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[/if] </w:t>
            </w:r>
          </w:p>
        </w:tc>
        <w:tc>
          <w:tcPr>
            <w:tcW w:w="1155" w:type="dxa"/>
            <w:shd w:val="clear" w:color="auto" w:fill="FFFFFF" w:themeFill="background1"/>
          </w:tcPr>
          <w:p w:rsidR="00332935" w:rsidRPr="00D85FF9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D85FF9">
              <w:t>1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6D6A14">
              <w:rPr>
                <w:rFonts w:cstheme="minorHAnsi"/>
              </w:rPr>
              <w:t>[p.lower/]..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D85FF9">
              <w:t>*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6D6A14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D85FF9">
              <w:t>[p.upper/]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1732" w:type="dxa"/>
            <w:shd w:val="clear" w:color="auto" w:fill="FFFFFF" w:themeFill="background1"/>
          </w:tcPr>
          <w:p w:rsidR="00332935" w:rsidRPr="00D85FF9" w:rsidRDefault="00332935" w:rsidP="00332935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[if (not</w:t>
            </w: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</w:t>
            </w:r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</w:t>
            </w:r>
            <w:proofErr w:type="spellStart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D85FF9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332935" w:rsidRPr="001D6800" w:rsidRDefault="00332935" w:rsidP="00332935">
            <w:r w:rsidRPr="00D85FF9">
              <w:t>[</w:t>
            </w:r>
            <w:proofErr w:type="gramStart"/>
            <w:r w:rsidRPr="00D85FF9">
              <w:t>p.type.name</w:t>
            </w:r>
            <w:proofErr w:type="gramEnd"/>
            <w:r w:rsidRPr="00D85FF9">
              <w:t>/]</w:t>
            </w:r>
          </w:p>
          <w:p w:rsidR="00332935" w:rsidRPr="00AE571E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 w:cs="Consolas"/>
                <w:color w:val="7030A0"/>
                <w:sz w:val="16"/>
                <w:szCs w:val="16"/>
              </w:rPr>
              <w:t>[</w:t>
            </w:r>
            <w:r w:rsidRPr="00AE571E">
              <w:rPr>
                <w:rFonts w:ascii="Consolas" w:hAnsi="Consolas" w:cs="Consolas"/>
                <w:color w:val="7030A0"/>
                <w:sz w:val="16"/>
                <w:szCs w:val="16"/>
              </w:rPr>
              <w:t>/if]</w:t>
            </w:r>
          </w:p>
          <w:p w:rsidR="00332935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  <w:p w:rsidR="00332935" w:rsidRPr="00F44126" w:rsidRDefault="00332935" w:rsidP="00332935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</w:tc>
        <w:tc>
          <w:tcPr>
            <w:tcW w:w="3752" w:type="dxa"/>
            <w:shd w:val="clear" w:color="auto" w:fill="FFFFFF" w:themeFill="background1"/>
          </w:tcPr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())]</w:t>
            </w:r>
            <w:r w:rsidRPr="000522D2">
              <w:rPr>
                <w:rFonts w:ascii="Consolas" w:hAnsi="Consolas" w:cs="Consolas"/>
                <w:color w:val="7030A0"/>
                <w:sz w:val="16"/>
                <w:szCs w:val="16"/>
                <w:highlight w:val="yellow"/>
              </w:rPr>
              <w:t>&lt;drop/&gt;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)]</w:t>
            </w:r>
            <w:r w:rsidRPr="000522D2">
              <w:rPr>
                <w:rFonts w:ascii="Consolas" w:hAnsi="Consolas" w:cs="Consolas"/>
                <w:color w:val="7030A0"/>
                <w:sz w:val="16"/>
                <w:szCs w:val="16"/>
                <w:highlight w:val="yellow"/>
              </w:rPr>
              <w:t>&lt;drop/&gt;</w:t>
            </w:r>
          </w:p>
          <w:p w:rsidR="00332935" w:rsidRPr="00B45989" w:rsidRDefault="00332935" w:rsidP="00332935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B45989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proofErr w:type="gramStart"/>
            <w:r w:rsidRPr="00B45989">
              <w:rPr>
                <w:rFonts w:asciiTheme="minorHAnsi" w:hAnsiTheme="minorHAnsi" w:cstheme="minorHAnsi"/>
                <w:sz w:val="22"/>
                <w:szCs w:val="22"/>
              </w:rPr>
              <w:t>body.clean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AndFormat</w:t>
            </w:r>
            <w:proofErr w:type="spellEnd"/>
            <w:proofErr w:type="gramEnd"/>
            <w:r w:rsidRPr="00B45989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  <w:r w:rsidRPr="000522D2">
              <w:rPr>
                <w:rFonts w:ascii="Consolas" w:hAnsi="Consolas" w:cs="Consolas"/>
                <w:color w:val="7030A0"/>
                <w:sz w:val="16"/>
                <w:szCs w:val="16"/>
                <w:highlight w:val="yellow"/>
              </w:rPr>
              <w:t xml:space="preserve"> &lt;drop/&gt;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072DF4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332935" w:rsidRPr="00171E83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</w:p>
        </w:tc>
        <w:tc>
          <w:tcPr>
            <w:tcW w:w="3752" w:type="dxa"/>
            <w:shd w:val="clear" w:color="auto" w:fill="FFFFFF" w:themeFill="background1"/>
          </w:tcPr>
          <w:p w:rsidR="00332935" w:rsidRPr="00900667" w:rsidRDefault="00332935" w:rsidP="00332935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332935" w:rsidRDefault="00332935" w:rsidP="00332935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44291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332935" w:rsidRDefault="00332935" w:rsidP="00332935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332935" w:rsidRPr="006C210C" w:rsidRDefault="00332935" w:rsidP="00332935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B9790A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900667">
              <w:t xml:space="preserve">AVC: </w:t>
            </w:r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B9790A">
              <w:rPr>
                <w:rFonts w:asciiTheme="minorHAnsi" w:hAnsiTheme="minorHAnsi" w:cstheme="minorHAnsi"/>
                <w:sz w:val="22"/>
                <w:szCs w:val="22"/>
              </w:rPr>
              <w:t>).name/]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47B4">
              <w:rPr>
                <w:rFonts w:ascii="Consolas" w:hAnsi="Consolas" w:cstheme="minorHAnsi"/>
                <w:color w:val="7030A0"/>
                <w:sz w:val="16"/>
                <w:szCs w:val="16"/>
              </w:rPr>
              <w:t>[else]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&lt;drop/&gt;</w:t>
            </w:r>
            <w:r>
              <w:br/>
            </w:r>
            <w:r w:rsidRPr="00B9790A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332935" w:rsidRPr="00A774D8" w:rsidRDefault="00332935" w:rsidP="00332935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626744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Invariant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332935" w:rsidRPr="00EC6152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900667">
              <w:rPr>
                <w:szCs w:val="16"/>
              </w:rPr>
              <w:t>valueRange</w:t>
            </w:r>
            <w:proofErr w:type="spellEnd"/>
            <w:r w:rsidRPr="00900667">
              <w:rPr>
                <w:szCs w:val="16"/>
              </w:rPr>
              <w:t>:</w:t>
            </w:r>
            <w:r w:rsidRPr="00DE56B2">
              <w:rPr>
                <w:sz w:val="16"/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900667">
              <w:rPr>
                <w:rFonts w:cstheme="minorHAnsi"/>
                <w:color w:val="7030A0"/>
              </w:rPr>
              <w:t xml:space="preserve"> </w:t>
            </w:r>
            <w:r w:rsidRPr="00900667">
              <w:rPr>
                <w:szCs w:val="16"/>
              </w:rPr>
              <w:t xml:space="preserve">no range constraint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A774D8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B85C49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900667">
              <w:rPr>
                <w:szCs w:val="16"/>
              </w:rPr>
              <w:t>support:  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EnumerationLiteral</w:t>
            </w:r>
            <w:proofErr w:type="spellEnd"/>
            <w:r w:rsidRPr="00900667">
              <w:rPr>
                <w:szCs w:val="16"/>
              </w:rPr>
              <w:t>).name/]</w:t>
            </w:r>
            <w:r>
              <w:rPr>
                <w:szCs w:val="16"/>
              </w:rPr>
              <w:t xml:space="preserve"> </w:t>
            </w:r>
            <w:r w:rsidRPr="00EC6152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1E666B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900667">
              <w:rPr>
                <w:szCs w:val="16"/>
              </w:rPr>
              <w:t>condition:</w:t>
            </w:r>
            <w:r>
              <w:rPr>
                <w:szCs w:val="16"/>
              </w:rPr>
              <w:t xml:space="preserve"> 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(String).clean()/]</w:t>
            </w:r>
            <w:r>
              <w:rPr>
                <w:szCs w:val="16"/>
              </w:rPr>
              <w:t xml:space="preserve"> 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073611"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&lt;drop/&gt;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3175AE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F52AB4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state</w:t>
            </w:r>
            <w:r w:rsidRPr="00900667">
              <w:rPr>
                <w:rFonts w:ascii="Consolas" w:hAnsi="Consolas"/>
                <w:color w:val="7030A0"/>
                <w:sz w:val="16"/>
                <w:szCs w:val="16"/>
              </w:rPr>
              <w:t>'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)]</w:t>
            </w:r>
            <w:proofErr w:type="spellStart"/>
            <w:r w:rsidRPr="0035121B">
              <w:rPr>
                <w:rFonts w:cstheme="minorHAnsi"/>
                <w:szCs w:val="16"/>
              </w:rPr>
              <w:t>LifecycleState</w:t>
            </w:r>
            <w:proofErr w:type="spellEnd"/>
            <w:r w:rsidRPr="0035121B">
              <w:rPr>
                <w:rFonts w:cstheme="minorHAnsi"/>
                <w:szCs w:val="16"/>
              </w:rPr>
              <w:t>: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900667">
              <w:rPr>
                <w:szCs w:val="16"/>
              </w:rPr>
              <w:t>[</w:t>
            </w:r>
            <w:proofErr w:type="spellStart"/>
            <w:r w:rsidRPr="00900667">
              <w:rPr>
                <w:szCs w:val="16"/>
              </w:rPr>
              <w:t>p.getValue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 w:rsidRPr="00900667">
              <w:rPr>
                <w:szCs w:val="16"/>
              </w:rPr>
              <w:t>st</w:t>
            </w:r>
            <w:proofErr w:type="spellEnd"/>
            <w:r w:rsidRPr="00900667">
              <w:rPr>
                <w:szCs w:val="16"/>
              </w:rPr>
              <w:t>, oa.name).</w:t>
            </w:r>
            <w:proofErr w:type="spellStart"/>
            <w:r w:rsidRPr="00900667">
              <w:rPr>
                <w:szCs w:val="16"/>
              </w:rPr>
              <w:t>oclAsType</w:t>
            </w:r>
            <w:proofErr w:type="spellEnd"/>
            <w:r w:rsidRPr="00900667">
              <w:rPr>
                <w:szCs w:val="16"/>
              </w:rPr>
              <w:t>(</w:t>
            </w:r>
            <w:proofErr w:type="spellStart"/>
            <w:r>
              <w:rPr>
                <w:szCs w:val="16"/>
              </w:rPr>
              <w:t>EnumerationLiteral</w:t>
            </w:r>
            <w:proofErr w:type="spellEnd"/>
            <w:r w:rsidRPr="00900667">
              <w:rPr>
                <w:szCs w:val="16"/>
              </w:rPr>
              <w:t>).</w:t>
            </w:r>
            <w:r>
              <w:rPr>
                <w:szCs w:val="16"/>
              </w:rPr>
              <w:t>name</w:t>
            </w:r>
            <w:r w:rsidRPr="00900667">
              <w:rPr>
                <w:szCs w:val="16"/>
              </w:rPr>
              <w:t>/]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856F94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,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oa.name).</w:t>
            </w:r>
            <w:proofErr w:type="spellStart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F52AB4">
              <w:rPr>
                <w:rFonts w:cstheme="minorHAnsi"/>
                <w:szCs w:val="16"/>
              </w:rPr>
              <w:t>[</w:t>
            </w:r>
            <w:proofErr w:type="spellStart"/>
            <w:r w:rsidRPr="00F52AB4">
              <w:rPr>
                <w:rFonts w:cstheme="minorHAnsi"/>
                <w:szCs w:val="16"/>
              </w:rPr>
              <w:t>p.getValue</w:t>
            </w:r>
            <w:proofErr w:type="spellEnd"/>
            <w:r w:rsidRPr="00F52AB4">
              <w:rPr>
                <w:rFonts w:cstheme="minorHAnsi"/>
                <w:szCs w:val="16"/>
              </w:rPr>
              <w:t>(</w:t>
            </w:r>
            <w:proofErr w:type="spellStart"/>
            <w:r w:rsidRPr="00F52AB4">
              <w:rPr>
                <w:rFonts w:cstheme="minorHAnsi"/>
                <w:szCs w:val="16"/>
              </w:rPr>
              <w:t>st</w:t>
            </w:r>
            <w:proofErr w:type="spellEnd"/>
            <w:r w:rsidRPr="00F52AB4">
              <w:rPr>
                <w:rFonts w:cstheme="minorHAnsi"/>
                <w:szCs w:val="16"/>
              </w:rPr>
              <w:t xml:space="preserve">, </w:t>
            </w:r>
            <w:r w:rsidRPr="00F52AB4">
              <w:rPr>
                <w:szCs w:val="16"/>
              </w:rPr>
              <w:t>oa.name).</w:t>
            </w:r>
            <w:proofErr w:type="spellStart"/>
            <w:r w:rsidRPr="00F52AB4">
              <w:rPr>
                <w:szCs w:val="16"/>
              </w:rPr>
              <w:t>oclAsType</w:t>
            </w:r>
            <w:proofErr w:type="spellEnd"/>
            <w:r w:rsidRPr="00F52AB4">
              <w:rPr>
                <w:szCs w:val="16"/>
              </w:rPr>
              <w:t>(Boolean)/]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F52AB4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F52AB4">
              <w:rPr>
                <w:szCs w:val="16"/>
              </w:rPr>
              <w:t>undefined</w:t>
            </w:r>
            <w:r w:rsidRPr="00F52AB4">
              <w:rPr>
                <w:sz w:val="16"/>
                <w:szCs w:val="16"/>
              </w:rPr>
              <w:t xml:space="preserve"> </w:t>
            </w:r>
            <w:r w:rsidRPr="00F52AB4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Pr="00856F94" w:rsidRDefault="00332935" w:rsidP="00332935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C279C3">
              <w:rPr>
                <w:szCs w:val="16"/>
              </w:rPr>
              <w:t>reference:</w:t>
            </w:r>
            <w:r>
              <w:rPr>
                <w:szCs w:val="16"/>
              </w:rPr>
              <w:t xml:space="preserve"> </w:t>
            </w:r>
            <w:r w:rsidRPr="00C279C3">
              <w:rPr>
                <w:szCs w:val="16"/>
              </w:rPr>
              <w:t>[</w:t>
            </w:r>
            <w:proofErr w:type="spellStart"/>
            <w:r w:rsidRPr="00C279C3">
              <w:rPr>
                <w:szCs w:val="16"/>
              </w:rPr>
              <w:t>p.getValue</w:t>
            </w:r>
            <w:proofErr w:type="spellEnd"/>
            <w:r w:rsidRPr="00C279C3">
              <w:rPr>
                <w:szCs w:val="16"/>
              </w:rPr>
              <w:t>(</w:t>
            </w:r>
            <w:proofErr w:type="spellStart"/>
            <w:r w:rsidRPr="00C279C3">
              <w:rPr>
                <w:szCs w:val="16"/>
              </w:rPr>
              <w:t>st</w:t>
            </w:r>
            <w:proofErr w:type="spellEnd"/>
            <w:r w:rsidRPr="00C279C3">
              <w:rPr>
                <w:szCs w:val="16"/>
              </w:rPr>
              <w:t>, oa.name).oclAsType(String).clean()/]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C279C3">
              <w:rPr>
                <w:rFonts w:ascii="Consolas" w:hAnsi="Consolas"/>
                <w:color w:val="7030A0"/>
                <w:sz w:val="16"/>
                <w:szCs w:val="16"/>
              </w:rPr>
              <w:t>[/if]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332935" w:rsidRDefault="00332935" w:rsidP="00332935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332935" w:rsidRPr="00072DF4" w:rsidRDefault="00332935" w:rsidP="00332935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CE11AB" w:rsidRPr="007E3796" w:rsidRDefault="00CE11AB" w:rsidP="00CE11AB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7E3796">
        <w:rPr>
          <w:rFonts w:ascii="Consolas" w:hAnsi="Consolas" w:cs="Consolas"/>
          <w:bCs/>
          <w:color w:val="7030A0"/>
          <w:sz w:val="20"/>
          <w:szCs w:val="20"/>
        </w:rPr>
        <w:t>[/</w:t>
      </w:r>
      <w:proofErr w:type="gramStart"/>
      <w:r w:rsidRPr="007E3796">
        <w:rPr>
          <w:rFonts w:ascii="Consolas" w:hAnsi="Consolas" w:cs="Consolas"/>
          <w:bCs/>
          <w:color w:val="7030A0"/>
          <w:sz w:val="20"/>
          <w:szCs w:val="20"/>
        </w:rPr>
        <w:t>for]&lt;</w:t>
      </w:r>
      <w:proofErr w:type="gramEnd"/>
      <w:r w:rsidRPr="007E3796">
        <w:rPr>
          <w:rFonts w:ascii="Consolas" w:hAnsi="Consolas" w:cs="Consolas"/>
          <w:bCs/>
          <w:color w:val="7030A0"/>
          <w:sz w:val="20"/>
          <w:szCs w:val="20"/>
        </w:rPr>
        <w:t>drop/&gt;</w:t>
      </w:r>
    </w:p>
    <w:p w:rsidR="00CE11A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&lt;/table&gt;&lt;drop/&gt;</w:t>
      </w:r>
    </w:p>
    <w:p w:rsidR="00CE11AB" w:rsidRPr="007E3796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[/if]</w:t>
      </w:r>
    </w:p>
    <w:p w:rsidR="00CE11AB" w:rsidRPr="007E3796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E3796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7E3796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E11AB" w:rsidRPr="007E3796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CE11AB" w:rsidRDefault="00CE11AB" w:rsidP="00CE11AB">
      <w:pPr>
        <w:rPr>
          <w:rFonts w:ascii="Consolas" w:hAnsi="Consolas" w:cs="Consolas"/>
          <w:color w:val="7030A0"/>
          <w:sz w:val="20"/>
          <w:szCs w:val="20"/>
        </w:rPr>
      </w:pPr>
      <w:r w:rsidRPr="007E3796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C4734F" w:rsidRDefault="00C4734F" w:rsidP="007E3796">
      <w:pPr>
        <w:rPr>
          <w:rFonts w:ascii="Consolas" w:hAnsi="Consolas" w:cs="Consolas"/>
          <w:color w:val="7030A0"/>
          <w:sz w:val="20"/>
          <w:szCs w:val="20"/>
        </w:rPr>
      </w:pPr>
    </w:p>
    <w:p w:rsidR="008A224A" w:rsidRDefault="008A224A" w:rsidP="008A224A">
      <w:pPr>
        <w:pStyle w:val="Heading1"/>
      </w:pPr>
      <w:r>
        <w:t>Display diagrams fragment &lt;drop/&gt;</w:t>
      </w:r>
    </w:p>
    <w:p w:rsidR="005A45EF" w:rsidRPr="005A45EF" w:rsidRDefault="005A45EF" w:rsidP="005A45E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A45EF">
        <w:rPr>
          <w:rFonts w:ascii="Times New Roman" w:hAnsi="Times New Roman" w:cs="Times New Roman"/>
          <w:color w:val="FF0000"/>
          <w:sz w:val="20"/>
          <w:szCs w:val="20"/>
        </w:rPr>
        <w:t>Display all the diagrams in a package&lt;drop/&gt;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displayDiagrams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displayText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A45EF">
        <w:rPr>
          <w:rFonts w:ascii="Consolas" w:hAnsi="Consolas" w:cs="Consolas"/>
          <w:color w:val="7030A0"/>
          <w:sz w:val="20"/>
          <w:szCs w:val="20"/>
        </w:rPr>
        <w:t>element.getPapyrusDiagrams</w:t>
      </w:r>
      <w:proofErr w:type="spellEnd"/>
      <w:proofErr w:type="gramEnd"/>
      <w:r w:rsidRPr="005A45EF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Diagrams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>
        <w:rPr>
          <w:rFonts w:ascii="Consolas" w:hAnsi="Consolas" w:cs="Consolas"/>
          <w:color w:val="7030A0"/>
          <w:sz w:val="20"/>
          <w:szCs w:val="20"/>
        </w:rPr>
        <w:t>''</w:t>
      </w:r>
      <w:r w:rsidRPr="005A45EF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d:Diagram|element.getPapyrusDiagrams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5A45EF" w:rsidRP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5A45EF">
        <w:rPr>
          <w:rFonts w:ascii="Consolas" w:hAnsi="Consolas" w:cs="Consolas"/>
          <w:color w:val="7030A0"/>
          <w:sz w:val="20"/>
          <w:szCs w:val="20"/>
        </w:rPr>
        <w:t>&lt;image object=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d.getDiagram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()/]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A45EF">
        <w:rPr>
          <w:rFonts w:ascii="Consolas" w:hAnsi="Consolas" w:cs="Consolas"/>
          <w:color w:val="7030A0"/>
          <w:sz w:val="20"/>
          <w:szCs w:val="20"/>
        </w:rPr>
        <w:t>maxW</w:t>
      </w:r>
      <w:proofErr w:type="spellEnd"/>
      <w:r w:rsidRPr="005A45EF"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true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 w:rsidRPr="005A45EF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5A45EF" w:rsidRPr="00AD0D16" w:rsidRDefault="005A45EF" w:rsidP="005A45EF">
      <w:pPr>
        <w:pStyle w:val="FL"/>
        <w:rPr>
          <w:rFonts w:ascii="Palatino Linotype" w:hAnsi="Palatino Linotype" w:cs="Palatino Linotype"/>
          <w:color w:val="000000"/>
          <w:sz w:val="22"/>
          <w:szCs w:val="22"/>
          <w:lang w:eastAsia="fr-FR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9A5AB24" wp14:editId="4E7D4B32">
                <wp:extent cx="9113520" cy="226695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6770075" id="Zone de dessin 1" o:spid="_x0000_s1026" editas="canvas" style="width:717.6pt;height:178.5pt;mso-position-horizontal-relative:char;mso-position-vertical-relative:line" coordsize="91135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K2ygWD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135;height:2266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&lt;/image&gt;&lt;drop/&gt;</w:t>
      </w:r>
    </w:p>
    <w:p w:rsidR="005A45EF" w:rsidRPr="005A45EF" w:rsidRDefault="005A45EF" w:rsidP="005A45EF">
      <w:pPr>
        <w:jc w:val="center"/>
        <w:rPr>
          <w:rStyle w:val="Strong"/>
        </w:rPr>
      </w:pPr>
      <w:r w:rsidRPr="005A45EF">
        <w:rPr>
          <w:rStyle w:val="Strong"/>
        </w:rPr>
        <w:t xml:space="preserve">Figure </w:t>
      </w:r>
      <w:r w:rsidRPr="005A45EF">
        <w:rPr>
          <w:rStyle w:val="Strong"/>
        </w:rPr>
        <w:fldChar w:fldCharType="begin"/>
      </w:r>
      <w:r w:rsidRPr="005A45EF">
        <w:rPr>
          <w:rStyle w:val="Strong"/>
        </w:rPr>
        <w:instrText xml:space="preserve"> STYLEREF 1 \s </w:instrText>
      </w:r>
      <w:r w:rsidRPr="005A45EF">
        <w:rPr>
          <w:rStyle w:val="Strong"/>
        </w:rPr>
        <w:fldChar w:fldCharType="separate"/>
      </w:r>
      <w:r w:rsidR="00B45989">
        <w:rPr>
          <w:rStyle w:val="Strong"/>
          <w:noProof/>
        </w:rPr>
        <w:t>13</w:t>
      </w:r>
      <w:r w:rsidRPr="005A45EF">
        <w:rPr>
          <w:rStyle w:val="Strong"/>
        </w:rPr>
        <w:fldChar w:fldCharType="end"/>
      </w:r>
      <w:r w:rsidRPr="005A45EF">
        <w:rPr>
          <w:rStyle w:val="Strong"/>
        </w:rPr>
        <w:noBreakHyphen/>
      </w:r>
      <w:r w:rsidRPr="005A45EF">
        <w:rPr>
          <w:rStyle w:val="Strong"/>
        </w:rPr>
        <w:fldChar w:fldCharType="begin"/>
      </w:r>
      <w:r w:rsidRPr="005A45EF">
        <w:rPr>
          <w:rStyle w:val="Strong"/>
        </w:rPr>
        <w:instrText xml:space="preserve"> SEQ Figure \* ARABIC \s 1 </w:instrText>
      </w:r>
      <w:r w:rsidRPr="005A45EF">
        <w:rPr>
          <w:rStyle w:val="Strong"/>
        </w:rPr>
        <w:fldChar w:fldCharType="separate"/>
      </w:r>
      <w:r w:rsidR="00B45989">
        <w:rPr>
          <w:rStyle w:val="Strong"/>
          <w:noProof/>
        </w:rPr>
        <w:t>1</w:t>
      </w:r>
      <w:r w:rsidRPr="005A45EF">
        <w:rPr>
          <w:rStyle w:val="Strong"/>
        </w:rPr>
        <w:fldChar w:fldCharType="end"/>
      </w:r>
      <w:r w:rsidRPr="005A45EF">
        <w:rPr>
          <w:rStyle w:val="Strong"/>
        </w:rPr>
        <w:t>: Diagram [</w:t>
      </w:r>
      <w:proofErr w:type="spellStart"/>
      <w:r w:rsidRPr="005A45EF">
        <w:rPr>
          <w:rStyle w:val="Strong"/>
        </w:rPr>
        <w:t>d.name.</w:t>
      </w:r>
      <w:r w:rsidR="002A1CEF">
        <w:rPr>
          <w:rStyle w:val="Strong"/>
        </w:rPr>
        <w:t>cleanAndFormat</w:t>
      </w:r>
      <w:proofErr w:type="spellEnd"/>
      <w:r w:rsidR="002A1CEF">
        <w:rPr>
          <w:rStyle w:val="Strong"/>
        </w:rPr>
        <w:t>()</w:t>
      </w:r>
      <w:r w:rsidRPr="005A45EF">
        <w:rPr>
          <w:rStyle w:val="Strong"/>
        </w:rPr>
        <w:t>/]</w: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&lt;drop/&gt;</w: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D41362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D41362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A45EF" w:rsidRPr="00D41362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5A45EF" w:rsidRDefault="005A45EF" w:rsidP="005A45EF">
      <w:pPr>
        <w:rPr>
          <w:rFonts w:ascii="Consolas" w:hAnsi="Consolas" w:cs="Consolas"/>
          <w:color w:val="7030A0"/>
          <w:sz w:val="20"/>
          <w:szCs w:val="20"/>
        </w:rPr>
      </w:pPr>
      <w:r w:rsidRPr="00D41362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964D0C" w:rsidRDefault="00964D0C" w:rsidP="005A45EF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Default="00964D0C" w:rsidP="00964D0C">
      <w:pPr>
        <w:pStyle w:val="Heading1"/>
        <w:rPr>
          <w:lang w:val="en-GB"/>
        </w:rPr>
      </w:pPr>
      <w:r>
        <w:rPr>
          <w:lang w:val="en-GB"/>
        </w:rPr>
        <w:t>Display enumerations fragment &lt;drop/&gt;</w:t>
      </w:r>
    </w:p>
    <w:p w:rsidR="00727C63" w:rsidRPr="007A6FB7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6FB7">
        <w:rPr>
          <w:rFonts w:ascii="Times New Roman" w:hAnsi="Times New Roman" w:cs="Times New Roman"/>
          <w:color w:val="FF0000"/>
          <w:sz w:val="20"/>
          <w:szCs w:val="20"/>
        </w:rPr>
        <w:t>Display all the information in enumerations: comments, stereotypes and attributes &lt;drop/&gt;</w:t>
      </w:r>
    </w:p>
    <w:p w:rsidR="00727C63" w:rsidRPr="007A6FB7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A6FB7">
        <w:rPr>
          <w:rFonts w:ascii="Times New Roman" w:hAnsi="Times New Roman" w:cs="Times New Roman"/>
          <w:color w:val="FF0000"/>
          <w:sz w:val="20"/>
          <w:szCs w:val="20"/>
        </w:rPr>
        <w:t>Valid for primitive &amp; standard datatypes 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&lt;fragment name='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displayEnumerations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' importedFragments='displayComments;displayAllAttributes;displayText;displayStereotypes'&gt;&lt;drop/&gt; 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name='element' type='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::Element'/&gt;&lt;drop/&gt;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name='level' type='Integer'/&gt;&lt;drop/&gt;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-&gt;filter(Enumeration)-&gt;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('Enumerations', '',level)/]&lt;drop/&gt;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-&gt;filter(Enumeration) -&gt;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27C63" w:rsidRPr="007A6FB7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7A6FB7">
        <w:rPr>
          <w:rFonts w:ascii="Consolas" w:hAnsi="Consolas" w:cs="Consolas"/>
          <w:bCs/>
          <w:color w:val="7030A0"/>
          <w:sz w:val="20"/>
          <w:szCs w:val="20"/>
        </w:rPr>
        <w:t xml:space="preserve">[if 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dt.oclIsTypeOf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(Enumeration)]&lt;drop/&gt;</w:t>
      </w:r>
    </w:p>
    <w:p w:rsidR="00727C63" w:rsidRPr="007A6FB7" w:rsidRDefault="00727C63" w:rsidP="00727C63">
      <w:pPr>
        <w:rPr>
          <w:rFonts w:ascii="Consolas" w:hAnsi="Consolas" w:cs="Consolas"/>
          <w:b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(dt.name, 'enumeration', level+1)/]&lt;drop/&gt;</w:t>
      </w:r>
    </w:p>
    <w:p w:rsidR="00727C63" w:rsidRPr="007A6FB7" w:rsidRDefault="00727C63" w:rsidP="00727C63">
      <w:pPr>
        <w:rPr>
          <w:sz w:val="20"/>
        </w:rPr>
      </w:pPr>
      <w:r w:rsidRPr="007A6FB7">
        <w:rPr>
          <w:rStyle w:val="Strong"/>
        </w:rPr>
        <w:t>Qualified Name:</w:t>
      </w:r>
      <w:r w:rsidRPr="007A6FB7">
        <w:t xml:space="preserve"> [</w:t>
      </w:r>
      <w:proofErr w:type="spellStart"/>
      <w:r w:rsidRPr="007A6FB7">
        <w:t>dt.qualifiedName</w:t>
      </w:r>
      <w:proofErr w:type="spellEnd"/>
      <w:r w:rsidRPr="007A6FB7">
        <w:t>/]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7A6FB7" w:rsidRDefault="00727C63" w:rsidP="00727C63">
      <w:pPr>
        <w:rPr>
          <w:rFonts w:ascii="Consolas" w:hAnsi="Consolas" w:cs="Consolas"/>
          <w:b/>
          <w:sz w:val="20"/>
          <w:szCs w:val="20"/>
        </w:rPr>
      </w:pPr>
      <w:r w:rsidRPr="007A6FB7">
        <w:rPr>
          <w:rFonts w:ascii="Consolas" w:hAnsi="Consolas" w:cs="Consolas"/>
          <w:bCs/>
          <w:color w:val="7030A0"/>
          <w:sz w:val="20"/>
          <w:szCs w:val="20"/>
        </w:rPr>
        <w:t>[if (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dt.oclAsType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(Enumeration).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ownedLiteral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)-&gt;</w:t>
      </w:r>
      <w:proofErr w:type="spellStart"/>
      <w:r w:rsidRPr="007A6FB7">
        <w:rPr>
          <w:rFonts w:ascii="Consolas" w:hAnsi="Consolas" w:cs="Consolas"/>
          <w:bCs/>
          <w:color w:val="7030A0"/>
          <w:sz w:val="20"/>
          <w:szCs w:val="20"/>
        </w:rPr>
        <w:t>notEmpty</w:t>
      </w:r>
      <w:proofErr w:type="spellEnd"/>
      <w:r w:rsidRPr="007A6FB7">
        <w:rPr>
          <w:rFonts w:ascii="Consolas" w:hAnsi="Consolas" w:cs="Consolas"/>
          <w:bCs/>
          <w:color w:val="7030A0"/>
          <w:sz w:val="20"/>
          <w:szCs w:val="20"/>
        </w:rPr>
        <w:t>()]&lt;drop/&gt;</w:t>
      </w:r>
    </w:p>
    <w:p w:rsidR="00727C63" w:rsidRPr="007A6FB7" w:rsidRDefault="00727C63" w:rsidP="00727C63">
      <w:pPr>
        <w:rPr>
          <w:rStyle w:val="Strong"/>
        </w:rPr>
      </w:pPr>
      <w:r w:rsidRPr="007A6FB7">
        <w:rPr>
          <w:rStyle w:val="Strong"/>
        </w:rPr>
        <w:t>Contains Enumeration Literals:</w:t>
      </w:r>
    </w:p>
    <w:p w:rsidR="00727C63" w:rsidRPr="007A6FB7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7A6FB7">
        <w:rPr>
          <w:rFonts w:ascii="Consolas" w:hAnsi="Consolas" w:cs="Consolas"/>
          <w:bCs/>
          <w:color w:val="7030A0"/>
          <w:sz w:val="20"/>
          <w:szCs w:val="20"/>
        </w:rPr>
        <w:t>[for (e:EnumerationLiteral|dt.oclAsType(Enumeration).ownedLiteral)]&lt;drop/&gt;</w:t>
      </w:r>
    </w:p>
    <w:p w:rsidR="00E914F5" w:rsidRPr="007A6FB7" w:rsidRDefault="00BD36E0" w:rsidP="0020217A">
      <w:pPr>
        <w:pStyle w:val="ListParagraph"/>
        <w:numPr>
          <w:ilvl w:val="0"/>
          <w:numId w:val="5"/>
        </w:numPr>
      </w:pPr>
      <w:r w:rsidRPr="007A6FB7">
        <w:t>[e.name/]</w:t>
      </w:r>
    </w:p>
    <w:p w:rsidR="0020217A" w:rsidRPr="007A6FB7" w:rsidRDefault="0020217A" w:rsidP="00E914F5">
      <w:pPr>
        <w:ind w:left="360"/>
      </w:pPr>
      <w:r w:rsidRPr="007A6FB7">
        <w:br/>
      </w:r>
      <w:r w:rsidRPr="007A6FB7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co:Comment</w:t>
      </w:r>
      <w:proofErr w:type="spellEnd"/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e.ownedComment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 xml:space="preserve">)]&lt;drop/&gt; </w:t>
      </w:r>
    </w:p>
    <w:p w:rsidR="0020217A" w:rsidRPr="007A6FB7" w:rsidRDefault="0020217A" w:rsidP="0020217A">
      <w:pPr>
        <w:pStyle w:val="ListParagraph"/>
        <w:numPr>
          <w:ilvl w:val="1"/>
          <w:numId w:val="5"/>
        </w:numPr>
      </w:pPr>
      <w:r w:rsidRPr="007A6FB7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&gt;</w:t>
      </w:r>
      <w:r w:rsidRPr="007A6FB7">
        <w:rPr>
          <w:color w:val="7030A0"/>
        </w:rPr>
        <w:t xml:space="preserve"> </w:t>
      </w:r>
      <w:r w:rsidRPr="007A6FB7">
        <w:t>[co._</w:t>
      </w:r>
      <w:proofErr w:type="spellStart"/>
      <w:r w:rsidRPr="007A6FB7">
        <w:t>body.</w:t>
      </w:r>
      <w:r w:rsidR="002A1CEF">
        <w:t>cleanAndFormat</w:t>
      </w:r>
      <w:proofErr w:type="spellEnd"/>
      <w:r w:rsidR="002A1CEF">
        <w:t>()</w:t>
      </w:r>
      <w:r w:rsidRPr="007A6FB7">
        <w:t>/]</w:t>
      </w:r>
      <w:r w:rsidRPr="007A6FB7">
        <w:rPr>
          <w:rFonts w:ascii="Consolas" w:hAnsi="Consolas" w:cs="Consolas"/>
          <w:color w:val="7030A0"/>
          <w:sz w:val="20"/>
          <w:szCs w:val="20"/>
        </w:rPr>
        <w:t>&lt;/</w:t>
      </w:r>
      <w:proofErr w:type="spellStart"/>
      <w:r w:rsidRPr="007A6FB7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7A6FB7">
        <w:rPr>
          <w:rFonts w:ascii="Consolas" w:hAnsi="Consolas" w:cs="Consolas"/>
          <w:color w:val="7030A0"/>
          <w:sz w:val="20"/>
          <w:szCs w:val="20"/>
        </w:rPr>
        <w:t>&gt;</w:t>
      </w:r>
    </w:p>
    <w:p w:rsidR="00BD36E0" w:rsidRPr="007A6FB7" w:rsidRDefault="0020217A" w:rsidP="00B219FD">
      <w:pPr>
        <w:ind w:left="1080"/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BD36E0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7A6FB7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7A6FB7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7A6FB7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727C63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7A6FB7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6B7C76" w:rsidRDefault="006B7C76" w:rsidP="00790945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Display all package information fragment &lt;drop/&gt;</w:t>
      </w:r>
    </w:p>
    <w:p w:rsidR="006B7C76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Display all the information in a package: comments, classes, notifications, datatypes and diagrams 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displayInfo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displayComments;displayClasses;displayNotifications;displayDatatypes;displayAssociations;displayDiagrams;displayPackage</w:t>
      </w:r>
      <w:r w:rsidR="00103854">
        <w:rPr>
          <w:rFonts w:ascii="Consolas" w:hAnsi="Consolas" w:cs="Consolas"/>
          <w:color w:val="7030A0"/>
          <w:sz w:val="20"/>
          <w:szCs w:val="20"/>
        </w:rPr>
        <w:t>;displayEnumerations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::Element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level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Integer</w:t>
      </w:r>
      <w:r w:rsidR="000241E9">
        <w:rPr>
          <w:rFonts w:ascii="Consolas" w:hAnsi="Consolas" w:cs="Consolas"/>
          <w:color w:val="7030A0"/>
          <w:sz w:val="20"/>
          <w:szCs w:val="20"/>
        </w:rPr>
        <w:t>'</w:t>
      </w:r>
      <w:r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element.displayPackage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E925C1">
        <w:rPr>
          <w:rFonts w:ascii="Consolas" w:hAnsi="Consolas" w:cs="Consolas"/>
          <w:color w:val="7030A0"/>
          <w:sz w:val="20"/>
          <w:szCs w:val="20"/>
        </w:rPr>
        <w:t>element.displayAssociations</w:t>
      </w:r>
      <w:proofErr w:type="spellEnd"/>
      <w:proofErr w:type="gram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E925C1">
        <w:rPr>
          <w:rFonts w:ascii="Consolas" w:hAnsi="Consolas" w:cs="Consolas"/>
          <w:color w:val="7030A0"/>
          <w:sz w:val="20"/>
          <w:szCs w:val="20"/>
        </w:rPr>
        <w:t>element.displayDiagrams</w:t>
      </w:r>
      <w:proofErr w:type="spell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E925C1">
        <w:rPr>
          <w:rFonts w:ascii="Consolas" w:hAnsi="Consolas" w:cs="Consolas"/>
          <w:color w:val="7030A0"/>
          <w:sz w:val="20"/>
          <w:szCs w:val="20"/>
        </w:rPr>
        <w:t>element.displayClasses</w:t>
      </w:r>
      <w:proofErr w:type="spell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E925C1">
        <w:rPr>
          <w:rFonts w:ascii="Consolas" w:hAnsi="Consolas" w:cs="Consolas"/>
          <w:color w:val="7030A0"/>
          <w:sz w:val="20"/>
          <w:szCs w:val="20"/>
        </w:rPr>
        <w:t>element.displayNotifications</w:t>
      </w:r>
      <w:proofErr w:type="spellEnd"/>
      <w:proofErr w:type="gram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E925C1">
        <w:rPr>
          <w:rFonts w:ascii="Consolas" w:hAnsi="Consolas" w:cs="Consolas"/>
          <w:color w:val="7030A0"/>
          <w:sz w:val="20"/>
          <w:szCs w:val="20"/>
        </w:rPr>
        <w:t>element.displayDatatypes</w:t>
      </w:r>
      <w:proofErr w:type="spell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925C1" w:rsidRPr="00E925C1" w:rsidRDefault="00E925C1" w:rsidP="00E925C1">
      <w:pPr>
        <w:rPr>
          <w:rFonts w:ascii="Consolas" w:hAnsi="Consolas" w:cs="Consolas"/>
          <w:color w:val="7030A0"/>
          <w:sz w:val="20"/>
          <w:szCs w:val="20"/>
        </w:rPr>
      </w:pPr>
      <w:r w:rsidRPr="00E925C1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E925C1">
        <w:rPr>
          <w:rFonts w:ascii="Consolas" w:hAnsi="Consolas" w:cs="Consolas"/>
          <w:color w:val="7030A0"/>
          <w:sz w:val="20"/>
          <w:szCs w:val="20"/>
        </w:rPr>
        <w:t>element.displayEnumerations</w:t>
      </w:r>
      <w:proofErr w:type="spellEnd"/>
      <w:r w:rsidRPr="00E925C1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863B7C" w:rsidRDefault="00863B7C" w:rsidP="00863B7C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066D1" w:rsidRDefault="002066D1" w:rsidP="00863B7C">
      <w:pPr>
        <w:rPr>
          <w:rFonts w:ascii="Consolas" w:hAnsi="Consolas" w:cs="Consolas"/>
          <w:color w:val="7030A0"/>
          <w:sz w:val="20"/>
          <w:szCs w:val="20"/>
        </w:rPr>
      </w:pPr>
    </w:p>
    <w:p w:rsidR="00863B7C" w:rsidRDefault="000F61BD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2066D1">
        <w:rPr>
          <w:rFonts w:ascii="Consolas" w:hAnsi="Consolas" w:cs="Consolas"/>
          <w:color w:val="7030A0"/>
          <w:sz w:val="20"/>
          <w:szCs w:val="20"/>
          <w:highlight w:val="yellow"/>
        </w:rPr>
        <w:t># [</w:t>
      </w:r>
      <w:proofErr w:type="spellStart"/>
      <w:proofErr w:type="gramStart"/>
      <w:r w:rsidRPr="002066D1">
        <w:rPr>
          <w:rFonts w:ascii="Consolas" w:hAnsi="Consolas" w:cs="Consolas"/>
          <w:color w:val="7030A0"/>
          <w:sz w:val="20"/>
          <w:szCs w:val="20"/>
          <w:highlight w:val="yellow"/>
        </w:rPr>
        <w:t>element.displayAssociations</w:t>
      </w:r>
      <w:proofErr w:type="spellEnd"/>
      <w:proofErr w:type="gramEnd"/>
      <w:r w:rsidRPr="002066D1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Pr="00661969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element.displayDiagrams</w:t>
      </w:r>
      <w:proofErr w:type="spell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Pr="00661969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element.displayClasses</w:t>
      </w:r>
      <w:proofErr w:type="spell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Pr="00661969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proofErr w:type="gram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element.displayNotifications</w:t>
      </w:r>
      <w:proofErr w:type="spellEnd"/>
      <w:proofErr w:type="gram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6E18AA" w:rsidRDefault="00994C25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 xml:space="preserve"># </w:t>
      </w:r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[</w:t>
      </w:r>
      <w:proofErr w:type="spellStart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element.displayDatatypes</w:t>
      </w:r>
      <w:proofErr w:type="spellEnd"/>
      <w:r w:rsidR="006E18AA" w:rsidRPr="00661969"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D51ABB" w:rsidRPr="00661969" w:rsidRDefault="00D51ABB" w:rsidP="006E18AA">
      <w:pPr>
        <w:rPr>
          <w:rFonts w:ascii="Consolas" w:hAnsi="Consolas" w:cs="Consolas"/>
          <w:color w:val="7030A0"/>
          <w:sz w:val="20"/>
          <w:szCs w:val="20"/>
          <w:highlight w:val="yellow"/>
        </w:rPr>
      </w:pPr>
      <w:r>
        <w:rPr>
          <w:rFonts w:ascii="Consolas" w:hAnsi="Consolas" w:cs="Consolas"/>
          <w:color w:val="7030A0"/>
          <w:sz w:val="20"/>
          <w:szCs w:val="20"/>
          <w:highlight w:val="yellow"/>
        </w:rPr>
        <w:t># [</w:t>
      </w:r>
      <w:proofErr w:type="spellStart"/>
      <w:proofErr w:type="gramStart"/>
      <w:r>
        <w:rPr>
          <w:rFonts w:ascii="Consolas" w:hAnsi="Consolas" w:cs="Consolas"/>
          <w:color w:val="7030A0"/>
          <w:sz w:val="20"/>
          <w:szCs w:val="20"/>
          <w:highlight w:val="yellow"/>
        </w:rPr>
        <w:t>element.displayEnumerations</w:t>
      </w:r>
      <w:proofErr w:type="spellEnd"/>
      <w:proofErr w:type="gramEnd"/>
      <w:r>
        <w:rPr>
          <w:rFonts w:ascii="Consolas" w:hAnsi="Consolas" w:cs="Consolas"/>
          <w:color w:val="7030A0"/>
          <w:sz w:val="20"/>
          <w:szCs w:val="20"/>
          <w:highlight w:val="yellow"/>
        </w:rPr>
        <w:t>(level)/]&lt;drop/&gt;</w:t>
      </w:r>
    </w:p>
    <w:p w:rsidR="00314D2D" w:rsidRDefault="00314D2D" w:rsidP="007404F2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Pr="004F2CC5" w:rsidRDefault="00314D2D" w:rsidP="007404F2">
      <w:pPr>
        <w:rPr>
          <w:rFonts w:ascii="Consolas" w:hAnsi="Consolas" w:cs="Consolas"/>
          <w:sz w:val="20"/>
          <w:szCs w:val="20"/>
          <w:lang w:val="en-GB"/>
        </w:rPr>
      </w:pPr>
    </w:p>
    <w:sectPr w:rsidR="00314D2D" w:rsidRPr="004F2CC5" w:rsidSect="00611336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5D4582C"/>
    <w:multiLevelType w:val="hybridMultilevel"/>
    <w:tmpl w:val="0ED8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190E"/>
    <w:multiLevelType w:val="hybridMultilevel"/>
    <w:tmpl w:val="BC92D1FA"/>
    <w:lvl w:ilvl="0" w:tplc="46BABA4E">
      <w:start w:val="1"/>
      <w:numFmt w:val="decimal"/>
      <w:pStyle w:val="Style1-Numbered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3DB0"/>
    <w:multiLevelType w:val="hybridMultilevel"/>
    <w:tmpl w:val="FF46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555EBE"/>
    <w:multiLevelType w:val="hybridMultilevel"/>
    <w:tmpl w:val="DC9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02E22"/>
    <w:multiLevelType w:val="hybridMultilevel"/>
    <w:tmpl w:val="7D70BBA2"/>
    <w:lvl w:ilvl="0" w:tplc="C038B7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D56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FF3BBC"/>
    <w:multiLevelType w:val="hybridMultilevel"/>
    <w:tmpl w:val="982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23DA6"/>
    <w:multiLevelType w:val="hybridMultilevel"/>
    <w:tmpl w:val="7EF4B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437E4D"/>
    <w:multiLevelType w:val="hybridMultilevel"/>
    <w:tmpl w:val="301E4258"/>
    <w:lvl w:ilvl="0" w:tplc="00C0299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B1751F"/>
    <w:multiLevelType w:val="hybridMultilevel"/>
    <w:tmpl w:val="7A7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7478F"/>
    <w:multiLevelType w:val="hybridMultilevel"/>
    <w:tmpl w:val="6A8C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50C0B"/>
    <w:multiLevelType w:val="multilevel"/>
    <w:tmpl w:val="D890B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00566C1"/>
    <w:multiLevelType w:val="hybridMultilevel"/>
    <w:tmpl w:val="4C5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13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1"/>
  </w:num>
  <w:num w:numId="15">
    <w:abstractNumId w:val="17"/>
  </w:num>
  <w:num w:numId="16">
    <w:abstractNumId w:val="4"/>
  </w:num>
  <w:num w:numId="17">
    <w:abstractNumId w:val="3"/>
  </w:num>
  <w:num w:numId="18">
    <w:abstractNumId w:val="11"/>
  </w:num>
  <w:num w:numId="19">
    <w:abstractNumId w:val="12"/>
  </w:num>
  <w:num w:numId="20">
    <w:abstractNumId w:val="14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EB"/>
    <w:rsid w:val="000020E7"/>
    <w:rsid w:val="0000610B"/>
    <w:rsid w:val="000074E0"/>
    <w:rsid w:val="00012B79"/>
    <w:rsid w:val="000241E9"/>
    <w:rsid w:val="00041D9F"/>
    <w:rsid w:val="00042B69"/>
    <w:rsid w:val="000471C8"/>
    <w:rsid w:val="00051BCB"/>
    <w:rsid w:val="000522D2"/>
    <w:rsid w:val="000522DD"/>
    <w:rsid w:val="0005658D"/>
    <w:rsid w:val="00072578"/>
    <w:rsid w:val="00072DF4"/>
    <w:rsid w:val="00072E58"/>
    <w:rsid w:val="00074C61"/>
    <w:rsid w:val="00085976"/>
    <w:rsid w:val="000B4525"/>
    <w:rsid w:val="000B7B23"/>
    <w:rsid w:val="000E560E"/>
    <w:rsid w:val="000F61BD"/>
    <w:rsid w:val="000F6D69"/>
    <w:rsid w:val="00103854"/>
    <w:rsid w:val="00103E36"/>
    <w:rsid w:val="00105038"/>
    <w:rsid w:val="001076CA"/>
    <w:rsid w:val="0011100F"/>
    <w:rsid w:val="00111F85"/>
    <w:rsid w:val="00122D1F"/>
    <w:rsid w:val="0012335E"/>
    <w:rsid w:val="00133198"/>
    <w:rsid w:val="001335A0"/>
    <w:rsid w:val="0013485F"/>
    <w:rsid w:val="00152759"/>
    <w:rsid w:val="00166772"/>
    <w:rsid w:val="00171E83"/>
    <w:rsid w:val="00183E68"/>
    <w:rsid w:val="0019567C"/>
    <w:rsid w:val="00197279"/>
    <w:rsid w:val="001A2916"/>
    <w:rsid w:val="001A55D8"/>
    <w:rsid w:val="001B10F1"/>
    <w:rsid w:val="001C55CC"/>
    <w:rsid w:val="001D2246"/>
    <w:rsid w:val="001D67F0"/>
    <w:rsid w:val="001D6800"/>
    <w:rsid w:val="001D6EE2"/>
    <w:rsid w:val="001E5E3D"/>
    <w:rsid w:val="001E666B"/>
    <w:rsid w:val="001F363C"/>
    <w:rsid w:val="0020217A"/>
    <w:rsid w:val="00203B5B"/>
    <w:rsid w:val="002066D1"/>
    <w:rsid w:val="002245FB"/>
    <w:rsid w:val="002456A0"/>
    <w:rsid w:val="00247CFE"/>
    <w:rsid w:val="0026173D"/>
    <w:rsid w:val="00282232"/>
    <w:rsid w:val="002836F2"/>
    <w:rsid w:val="00292509"/>
    <w:rsid w:val="00295A95"/>
    <w:rsid w:val="002A1CEF"/>
    <w:rsid w:val="002A27FA"/>
    <w:rsid w:val="002A3576"/>
    <w:rsid w:val="002A5156"/>
    <w:rsid w:val="002B38D9"/>
    <w:rsid w:val="002D072F"/>
    <w:rsid w:val="002D1635"/>
    <w:rsid w:val="002E7AD0"/>
    <w:rsid w:val="002F15D6"/>
    <w:rsid w:val="0030112C"/>
    <w:rsid w:val="00301CFD"/>
    <w:rsid w:val="00302952"/>
    <w:rsid w:val="00314D2D"/>
    <w:rsid w:val="00317188"/>
    <w:rsid w:val="003175AE"/>
    <w:rsid w:val="00332935"/>
    <w:rsid w:val="0033626E"/>
    <w:rsid w:val="0033631E"/>
    <w:rsid w:val="00340D0C"/>
    <w:rsid w:val="003471C4"/>
    <w:rsid w:val="0035121B"/>
    <w:rsid w:val="00355A7F"/>
    <w:rsid w:val="003964F4"/>
    <w:rsid w:val="003A52E8"/>
    <w:rsid w:val="003A632B"/>
    <w:rsid w:val="003B1F51"/>
    <w:rsid w:val="003B538F"/>
    <w:rsid w:val="003C15DD"/>
    <w:rsid w:val="003F0332"/>
    <w:rsid w:val="00405693"/>
    <w:rsid w:val="00410058"/>
    <w:rsid w:val="00421709"/>
    <w:rsid w:val="004238A1"/>
    <w:rsid w:val="004335B0"/>
    <w:rsid w:val="0046274B"/>
    <w:rsid w:val="00471FEF"/>
    <w:rsid w:val="00475200"/>
    <w:rsid w:val="004817E9"/>
    <w:rsid w:val="00484EE0"/>
    <w:rsid w:val="004949B9"/>
    <w:rsid w:val="004A0C68"/>
    <w:rsid w:val="004A3AEB"/>
    <w:rsid w:val="004A5C84"/>
    <w:rsid w:val="004C15C9"/>
    <w:rsid w:val="004C7D02"/>
    <w:rsid w:val="004E1ECC"/>
    <w:rsid w:val="004F294A"/>
    <w:rsid w:val="004F2CC5"/>
    <w:rsid w:val="00510FFF"/>
    <w:rsid w:val="0053227B"/>
    <w:rsid w:val="00546FB7"/>
    <w:rsid w:val="00552D1B"/>
    <w:rsid w:val="00556FE2"/>
    <w:rsid w:val="00573BE7"/>
    <w:rsid w:val="00581BFE"/>
    <w:rsid w:val="00587843"/>
    <w:rsid w:val="00590FC3"/>
    <w:rsid w:val="005A3A4C"/>
    <w:rsid w:val="005A45EF"/>
    <w:rsid w:val="005A46D9"/>
    <w:rsid w:val="005B5E16"/>
    <w:rsid w:val="005B7E58"/>
    <w:rsid w:val="005D1C1B"/>
    <w:rsid w:val="005D6535"/>
    <w:rsid w:val="005E506C"/>
    <w:rsid w:val="005E699C"/>
    <w:rsid w:val="005E7976"/>
    <w:rsid w:val="00604801"/>
    <w:rsid w:val="00605B69"/>
    <w:rsid w:val="00611336"/>
    <w:rsid w:val="006123BA"/>
    <w:rsid w:val="00613F39"/>
    <w:rsid w:val="00621052"/>
    <w:rsid w:val="00621B27"/>
    <w:rsid w:val="006227FB"/>
    <w:rsid w:val="00626744"/>
    <w:rsid w:val="00657290"/>
    <w:rsid w:val="00657C77"/>
    <w:rsid w:val="00661969"/>
    <w:rsid w:val="006759A6"/>
    <w:rsid w:val="006810E8"/>
    <w:rsid w:val="00684AE6"/>
    <w:rsid w:val="00693124"/>
    <w:rsid w:val="00695E48"/>
    <w:rsid w:val="006A579A"/>
    <w:rsid w:val="006A5F22"/>
    <w:rsid w:val="006B7C76"/>
    <w:rsid w:val="006C210C"/>
    <w:rsid w:val="006D33C3"/>
    <w:rsid w:val="006D48D4"/>
    <w:rsid w:val="006D4E64"/>
    <w:rsid w:val="006D6A14"/>
    <w:rsid w:val="006E18AA"/>
    <w:rsid w:val="006F2341"/>
    <w:rsid w:val="006F3D3B"/>
    <w:rsid w:val="007008A6"/>
    <w:rsid w:val="00702A4C"/>
    <w:rsid w:val="00702C61"/>
    <w:rsid w:val="00710446"/>
    <w:rsid w:val="0071765C"/>
    <w:rsid w:val="00722938"/>
    <w:rsid w:val="00727C63"/>
    <w:rsid w:val="007315D1"/>
    <w:rsid w:val="007404F2"/>
    <w:rsid w:val="00747E9C"/>
    <w:rsid w:val="00752E25"/>
    <w:rsid w:val="00762DE8"/>
    <w:rsid w:val="00767753"/>
    <w:rsid w:val="00767854"/>
    <w:rsid w:val="00786AA8"/>
    <w:rsid w:val="00790945"/>
    <w:rsid w:val="00791EB8"/>
    <w:rsid w:val="007A49FC"/>
    <w:rsid w:val="007A4C8F"/>
    <w:rsid w:val="007A5AA4"/>
    <w:rsid w:val="007A6FB7"/>
    <w:rsid w:val="007B43F2"/>
    <w:rsid w:val="007C1D9B"/>
    <w:rsid w:val="007E3796"/>
    <w:rsid w:val="007F1B8C"/>
    <w:rsid w:val="007F4797"/>
    <w:rsid w:val="00802504"/>
    <w:rsid w:val="0081412D"/>
    <w:rsid w:val="0082233D"/>
    <w:rsid w:val="0082455A"/>
    <w:rsid w:val="008308B8"/>
    <w:rsid w:val="00832218"/>
    <w:rsid w:val="0085240B"/>
    <w:rsid w:val="00856F94"/>
    <w:rsid w:val="00863B7C"/>
    <w:rsid w:val="00863C4B"/>
    <w:rsid w:val="008668E1"/>
    <w:rsid w:val="00877284"/>
    <w:rsid w:val="008956C1"/>
    <w:rsid w:val="008957FD"/>
    <w:rsid w:val="00895F32"/>
    <w:rsid w:val="008A224A"/>
    <w:rsid w:val="008A6820"/>
    <w:rsid w:val="008B79F3"/>
    <w:rsid w:val="008C0C3E"/>
    <w:rsid w:val="008D0FC0"/>
    <w:rsid w:val="008D149C"/>
    <w:rsid w:val="008D3D71"/>
    <w:rsid w:val="008E70C9"/>
    <w:rsid w:val="008F5CDD"/>
    <w:rsid w:val="0090057A"/>
    <w:rsid w:val="00900667"/>
    <w:rsid w:val="00900E85"/>
    <w:rsid w:val="00901010"/>
    <w:rsid w:val="00914DE6"/>
    <w:rsid w:val="00927829"/>
    <w:rsid w:val="0093046B"/>
    <w:rsid w:val="00930751"/>
    <w:rsid w:val="009403A3"/>
    <w:rsid w:val="009429A4"/>
    <w:rsid w:val="00964D0C"/>
    <w:rsid w:val="0097518B"/>
    <w:rsid w:val="009758D8"/>
    <w:rsid w:val="00975904"/>
    <w:rsid w:val="0099230C"/>
    <w:rsid w:val="00994C25"/>
    <w:rsid w:val="00996388"/>
    <w:rsid w:val="009C1040"/>
    <w:rsid w:val="009D0A3A"/>
    <w:rsid w:val="009D15FC"/>
    <w:rsid w:val="009E1899"/>
    <w:rsid w:val="009F1440"/>
    <w:rsid w:val="009F50CA"/>
    <w:rsid w:val="009F77B2"/>
    <w:rsid w:val="00A01681"/>
    <w:rsid w:val="00A1181A"/>
    <w:rsid w:val="00A23849"/>
    <w:rsid w:val="00A24A0D"/>
    <w:rsid w:val="00A378F6"/>
    <w:rsid w:val="00A43873"/>
    <w:rsid w:val="00A66EAB"/>
    <w:rsid w:val="00A701A0"/>
    <w:rsid w:val="00A73D9C"/>
    <w:rsid w:val="00A774D8"/>
    <w:rsid w:val="00A82807"/>
    <w:rsid w:val="00A9473F"/>
    <w:rsid w:val="00AA72AB"/>
    <w:rsid w:val="00AB0986"/>
    <w:rsid w:val="00AB6F2B"/>
    <w:rsid w:val="00AC349F"/>
    <w:rsid w:val="00AC3EB5"/>
    <w:rsid w:val="00AE47B4"/>
    <w:rsid w:val="00AE571E"/>
    <w:rsid w:val="00AF7EBA"/>
    <w:rsid w:val="00B219FD"/>
    <w:rsid w:val="00B40345"/>
    <w:rsid w:val="00B45989"/>
    <w:rsid w:val="00B5426B"/>
    <w:rsid w:val="00B576F5"/>
    <w:rsid w:val="00B639CF"/>
    <w:rsid w:val="00B643B2"/>
    <w:rsid w:val="00B65712"/>
    <w:rsid w:val="00B73904"/>
    <w:rsid w:val="00B73E31"/>
    <w:rsid w:val="00B76AF7"/>
    <w:rsid w:val="00B85C49"/>
    <w:rsid w:val="00B93903"/>
    <w:rsid w:val="00B9790A"/>
    <w:rsid w:val="00BA13C5"/>
    <w:rsid w:val="00BA1CCA"/>
    <w:rsid w:val="00BA33AB"/>
    <w:rsid w:val="00BB4343"/>
    <w:rsid w:val="00BC6C44"/>
    <w:rsid w:val="00BC71A0"/>
    <w:rsid w:val="00BD36E0"/>
    <w:rsid w:val="00BD5078"/>
    <w:rsid w:val="00C06B30"/>
    <w:rsid w:val="00C13D37"/>
    <w:rsid w:val="00C22B2E"/>
    <w:rsid w:val="00C253FB"/>
    <w:rsid w:val="00C26F12"/>
    <w:rsid w:val="00C279C3"/>
    <w:rsid w:val="00C3096C"/>
    <w:rsid w:val="00C36875"/>
    <w:rsid w:val="00C4734F"/>
    <w:rsid w:val="00C51CE9"/>
    <w:rsid w:val="00C615DD"/>
    <w:rsid w:val="00C70AD7"/>
    <w:rsid w:val="00C7416F"/>
    <w:rsid w:val="00C7479A"/>
    <w:rsid w:val="00C83C27"/>
    <w:rsid w:val="00C972FC"/>
    <w:rsid w:val="00CA3D48"/>
    <w:rsid w:val="00CB00EA"/>
    <w:rsid w:val="00CB4092"/>
    <w:rsid w:val="00CB44D4"/>
    <w:rsid w:val="00CC23B5"/>
    <w:rsid w:val="00CC39A2"/>
    <w:rsid w:val="00CC7C09"/>
    <w:rsid w:val="00CD1C75"/>
    <w:rsid w:val="00CD51FD"/>
    <w:rsid w:val="00CD6660"/>
    <w:rsid w:val="00CE11AB"/>
    <w:rsid w:val="00CE1E6E"/>
    <w:rsid w:val="00CF32E7"/>
    <w:rsid w:val="00D01EF1"/>
    <w:rsid w:val="00D3065A"/>
    <w:rsid w:val="00D41362"/>
    <w:rsid w:val="00D41AFF"/>
    <w:rsid w:val="00D47194"/>
    <w:rsid w:val="00D51ABB"/>
    <w:rsid w:val="00D54428"/>
    <w:rsid w:val="00D54455"/>
    <w:rsid w:val="00D54F92"/>
    <w:rsid w:val="00D67252"/>
    <w:rsid w:val="00D73E73"/>
    <w:rsid w:val="00D85FF9"/>
    <w:rsid w:val="00D96F53"/>
    <w:rsid w:val="00DD0D4B"/>
    <w:rsid w:val="00DD4F0C"/>
    <w:rsid w:val="00DD5FAC"/>
    <w:rsid w:val="00DE6F8E"/>
    <w:rsid w:val="00DF30C8"/>
    <w:rsid w:val="00DF6328"/>
    <w:rsid w:val="00E01B76"/>
    <w:rsid w:val="00E06508"/>
    <w:rsid w:val="00E078A3"/>
    <w:rsid w:val="00E32E7F"/>
    <w:rsid w:val="00E3548E"/>
    <w:rsid w:val="00E44291"/>
    <w:rsid w:val="00E4537F"/>
    <w:rsid w:val="00E47054"/>
    <w:rsid w:val="00E51636"/>
    <w:rsid w:val="00E80C22"/>
    <w:rsid w:val="00E86D99"/>
    <w:rsid w:val="00E914F5"/>
    <w:rsid w:val="00E91A35"/>
    <w:rsid w:val="00E925C1"/>
    <w:rsid w:val="00E97A14"/>
    <w:rsid w:val="00EA1030"/>
    <w:rsid w:val="00EB55FF"/>
    <w:rsid w:val="00EC54A8"/>
    <w:rsid w:val="00EC6152"/>
    <w:rsid w:val="00ED51CE"/>
    <w:rsid w:val="00EF46A0"/>
    <w:rsid w:val="00EF6417"/>
    <w:rsid w:val="00F06AA3"/>
    <w:rsid w:val="00F06EB0"/>
    <w:rsid w:val="00F1041C"/>
    <w:rsid w:val="00F22B89"/>
    <w:rsid w:val="00F405A6"/>
    <w:rsid w:val="00F44126"/>
    <w:rsid w:val="00F52AB4"/>
    <w:rsid w:val="00F55864"/>
    <w:rsid w:val="00F63B3F"/>
    <w:rsid w:val="00FA6AF7"/>
    <w:rsid w:val="00FB458C"/>
    <w:rsid w:val="00FB7A98"/>
    <w:rsid w:val="00FC10EE"/>
    <w:rsid w:val="00FC1FDE"/>
    <w:rsid w:val="00FD0A75"/>
    <w:rsid w:val="00FD1C17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86B6"/>
  <w15:chartTrackingRefBased/>
  <w15:docId w15:val="{29DD1D02-CADA-4509-85C3-151CCEC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17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17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C1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C1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C1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C1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C1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C1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C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-Numbered">
    <w:name w:val="Style1-Numbered"/>
    <w:basedOn w:val="Heading1"/>
    <w:next w:val="Normal"/>
    <w:link w:val="Style1-NumberedChar"/>
    <w:rsid w:val="002D072F"/>
    <w:pPr>
      <w:numPr>
        <w:numId w:val="2"/>
      </w:numPr>
    </w:pPr>
    <w:rPr>
      <w:rFonts w:eastAsia="Times New Roman"/>
      <w:lang w:val="en-GB"/>
    </w:rPr>
  </w:style>
  <w:style w:type="character" w:customStyle="1" w:styleId="Style1-NumberedChar">
    <w:name w:val="Style1-Numbered Char"/>
    <w:basedOn w:val="Heading1Char"/>
    <w:link w:val="Style1-Numbered"/>
    <w:rsid w:val="002D072F"/>
    <w:rPr>
      <w:rFonts w:asciiTheme="majorHAnsi" w:eastAsia="Times New Roman" w:hAnsiTheme="majorHAnsi" w:cstheme="majorBidi"/>
      <w:color w:val="000000" w:themeColor="text1"/>
      <w:sz w:val="32"/>
      <w:szCs w:val="32"/>
      <w:lang w:val="en-GB"/>
    </w:rPr>
  </w:style>
  <w:style w:type="paragraph" w:customStyle="1" w:styleId="B3">
    <w:name w:val="B3+"/>
    <w:basedOn w:val="Normal"/>
    <w:rsid w:val="00927829"/>
    <w:pPr>
      <w:numPr>
        <w:numId w:val="4"/>
      </w:num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6D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rsid w:val="0000610B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uiPriority w:val="1"/>
    <w:qFormat/>
    <w:rsid w:val="003A52E8"/>
  </w:style>
  <w:style w:type="paragraph" w:customStyle="1" w:styleId="B1">
    <w:name w:val="B1+"/>
    <w:basedOn w:val="Normal"/>
    <w:rsid w:val="00C22B2E"/>
    <w:pPr>
      <w:numPr>
        <w:numId w:val="13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2">
    <w:name w:val="B2+"/>
    <w:basedOn w:val="Normal"/>
    <w:rsid w:val="00613F39"/>
    <w:pPr>
      <w:numPr>
        <w:numId w:val="15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55FF"/>
  </w:style>
  <w:style w:type="paragraph" w:customStyle="1" w:styleId="FL">
    <w:name w:val="FL"/>
    <w:basedOn w:val="Normal"/>
    <w:rsid w:val="00975904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TF">
    <w:name w:val="TF"/>
    <w:basedOn w:val="FL"/>
    <w:rsid w:val="00975904"/>
    <w:pPr>
      <w:keepNext w:val="0"/>
      <w:spacing w:before="0" w:after="240"/>
    </w:pPr>
  </w:style>
  <w:style w:type="paragraph" w:customStyle="1" w:styleId="Default">
    <w:name w:val="Default"/>
    <w:rsid w:val="00E925C1"/>
    <w:pPr>
      <w:autoSpaceDE w:val="0"/>
      <w:autoSpaceDN w:val="0"/>
      <w:adjustRightInd w:val="0"/>
      <w:spacing w:after="8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itlesubtitle">
    <w:name w:val="Title subtitle"/>
    <w:basedOn w:val="Normal"/>
    <w:rsid w:val="00E925C1"/>
    <w:pPr>
      <w:tabs>
        <w:tab w:val="right" w:pos="9360"/>
      </w:tabs>
      <w:ind w:left="-835"/>
    </w:pPr>
    <w:rPr>
      <w:rFonts w:ascii="Arial" w:eastAsia="Times New Roman" w:hAnsi="Arial" w:cs="Times New Roman"/>
      <w:i/>
      <w:color w:val="000080"/>
      <w:spacing w:val="-5"/>
      <w:sz w:val="36"/>
      <w:szCs w:val="20"/>
    </w:rPr>
  </w:style>
  <w:style w:type="paragraph" w:customStyle="1" w:styleId="Cover">
    <w:name w:val="Cover"/>
    <w:basedOn w:val="Normal"/>
    <w:qFormat/>
    <w:rsid w:val="00E925C1"/>
    <w:pPr>
      <w:widowControl w:val="0"/>
      <w:tabs>
        <w:tab w:val="left" w:pos="0"/>
      </w:tabs>
      <w:spacing w:before="3000" w:after="500" w:line="640" w:lineRule="exact"/>
    </w:pPr>
    <w:rPr>
      <w:rFonts w:ascii="Arial Black" w:eastAsia="Times New Roman" w:hAnsi="Arial Black" w:cs="Times New Roman"/>
      <w:b/>
      <w:color w:val="404040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712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3D98EA-8B2C-498B-81F9-D60FC969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260</TotalTime>
  <Pages>1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ARUN</dc:creator>
  <cp:keywords/>
  <dc:description/>
  <cp:lastModifiedBy>jjewitt58</cp:lastModifiedBy>
  <cp:revision>65</cp:revision>
  <dcterms:created xsi:type="dcterms:W3CDTF">2018-11-07T20:47:00Z</dcterms:created>
  <dcterms:modified xsi:type="dcterms:W3CDTF">2019-02-20T18:35:00Z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